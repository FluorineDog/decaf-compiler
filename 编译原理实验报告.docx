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24B5E2" w14:textId="77777777" w:rsidR="00765A76" w:rsidRPr="00765A76" w:rsidRDefault="00765A76" w:rsidP="00765A76">
      <w:pPr>
        <w:spacing w:after="0" w:line="300" w:lineRule="auto"/>
        <w:ind w:firstLineChars="200" w:firstLine="420"/>
      </w:pPr>
      <w:bookmarkStart w:id="0" w:name="_Toc342798910"/>
    </w:p>
    <w:p w14:paraId="506281A2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6E13F838" w14:textId="77777777" w:rsidR="00765A76" w:rsidRPr="00765A76" w:rsidRDefault="00765A76" w:rsidP="00765A76">
      <w:pPr>
        <w:spacing w:after="0"/>
        <w:jc w:val="center"/>
        <w:rPr>
          <w:rFonts w:ascii="仿宋" w:eastAsia="仿宋" w:hAnsi="仿宋"/>
          <w:b/>
          <w:sz w:val="84"/>
          <w:szCs w:val="84"/>
        </w:rPr>
      </w:pPr>
      <w:r w:rsidRPr="00765A76">
        <w:rPr>
          <w:rFonts w:ascii="仿宋" w:eastAsia="仿宋" w:hAnsi="仿宋"/>
          <w:b/>
          <w:noProof/>
          <w:sz w:val="84"/>
          <w:szCs w:val="84"/>
        </w:rPr>
        <w:drawing>
          <wp:inline distT="0" distB="0" distL="0" distR="0" wp14:anchorId="4339EB7D" wp14:editId="200BE9B0">
            <wp:extent cx="2647950" cy="447675"/>
            <wp:effectExtent l="0" t="0" r="0" b="9525"/>
            <wp:docPr id="1027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6A6B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4FCD37E7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0EE67921" w14:textId="77777777" w:rsidR="00765A76" w:rsidRPr="00765A76" w:rsidRDefault="00765A76" w:rsidP="00765A76">
      <w:pPr>
        <w:spacing w:after="0"/>
        <w:jc w:val="center"/>
        <w:rPr>
          <w:rFonts w:ascii="仿宋" w:eastAsia="仿宋" w:hAnsi="仿宋"/>
          <w:b/>
          <w:sz w:val="84"/>
          <w:szCs w:val="84"/>
        </w:rPr>
      </w:pPr>
      <w:r w:rsidRPr="00765A76">
        <w:rPr>
          <w:rFonts w:ascii="仿宋" w:eastAsia="仿宋" w:hAnsi="仿宋" w:hint="eastAsia"/>
          <w:b/>
          <w:sz w:val="84"/>
          <w:szCs w:val="84"/>
        </w:rPr>
        <w:t>编译原理实验报告</w:t>
      </w:r>
    </w:p>
    <w:p w14:paraId="3AC1A328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319D09E7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7091AA9F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1F4B8F73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30CAE1A8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723FAA51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0F75DFC9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3816ED53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629B51AE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7B9979D1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49E33F8F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2E0A3BE0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59A7BB91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12D3968D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5A434FC6" w14:textId="77777777" w:rsidR="00765A76" w:rsidRPr="00765A76" w:rsidRDefault="00765A76" w:rsidP="00765A76">
      <w:pPr>
        <w:spacing w:after="0" w:line="300" w:lineRule="auto"/>
        <w:ind w:firstLineChars="200" w:firstLine="420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4046"/>
      </w:tblGrid>
      <w:tr w:rsidR="00765A76" w:rsidRPr="00765A76" w14:paraId="3F027930" w14:textId="77777777" w:rsidTr="00E27FA7">
        <w:trPr>
          <w:jc w:val="center"/>
        </w:trPr>
        <w:tc>
          <w:tcPr>
            <w:tcW w:w="0" w:type="auto"/>
          </w:tcPr>
          <w:p w14:paraId="635853BE" w14:textId="77777777" w:rsidR="00765A76" w:rsidRPr="00765A76" w:rsidRDefault="00765A76" w:rsidP="00765A76">
            <w:pPr>
              <w:spacing w:after="0" w:line="0" w:lineRule="atLeast"/>
              <w:jc w:val="center"/>
              <w:rPr>
                <w:rFonts w:eastAsiaTheme="majorEastAsia"/>
                <w:b/>
                <w:sz w:val="28"/>
              </w:rPr>
            </w:pPr>
            <w:r w:rsidRPr="00765A76">
              <w:rPr>
                <w:rFonts w:eastAsiaTheme="majorEastAsia" w:hint="eastAsia"/>
                <w:b/>
                <w:sz w:val="28"/>
              </w:rPr>
              <w:t>课程名称：</w:t>
            </w:r>
          </w:p>
        </w:tc>
        <w:tc>
          <w:tcPr>
            <w:tcW w:w="4046" w:type="dxa"/>
            <w:tcBorders>
              <w:bottom w:val="single" w:sz="12" w:space="0" w:color="auto"/>
            </w:tcBorders>
          </w:tcPr>
          <w:p w14:paraId="4E9180AE" w14:textId="77777777" w:rsidR="00765A76" w:rsidRPr="00765A76" w:rsidRDefault="00765A76" w:rsidP="00765A76">
            <w:pPr>
              <w:spacing w:after="0" w:line="0" w:lineRule="atLeast"/>
              <w:jc w:val="center"/>
              <w:rPr>
                <w:rFonts w:eastAsiaTheme="majorEastAsia"/>
                <w:b/>
                <w:sz w:val="28"/>
              </w:rPr>
            </w:pPr>
            <w:r w:rsidRPr="00765A76">
              <w:rPr>
                <w:rFonts w:eastAsiaTheme="majorEastAsia" w:hint="eastAsia"/>
                <w:b/>
                <w:sz w:val="28"/>
              </w:rPr>
              <w:t>编译原理</w:t>
            </w:r>
          </w:p>
        </w:tc>
      </w:tr>
      <w:tr w:rsidR="00765A76" w:rsidRPr="00765A76" w14:paraId="0A6D45B5" w14:textId="77777777" w:rsidTr="00E27FA7">
        <w:trPr>
          <w:jc w:val="center"/>
        </w:trPr>
        <w:tc>
          <w:tcPr>
            <w:tcW w:w="0" w:type="auto"/>
          </w:tcPr>
          <w:p w14:paraId="5CF00871" w14:textId="77777777" w:rsidR="00765A76" w:rsidRPr="00765A76" w:rsidRDefault="00765A76" w:rsidP="00765A76">
            <w:pPr>
              <w:spacing w:after="0" w:line="0" w:lineRule="atLeast"/>
              <w:jc w:val="center"/>
              <w:rPr>
                <w:rFonts w:eastAsiaTheme="majorEastAsia"/>
                <w:b/>
                <w:sz w:val="28"/>
              </w:rPr>
            </w:pPr>
            <w:r w:rsidRPr="00765A76">
              <w:rPr>
                <w:rFonts w:eastAsiaTheme="majorEastAsia" w:hint="eastAsia"/>
                <w:b/>
                <w:sz w:val="28"/>
              </w:rPr>
              <w:t>专业班级：</w:t>
            </w:r>
          </w:p>
        </w:tc>
        <w:tc>
          <w:tcPr>
            <w:tcW w:w="4046" w:type="dxa"/>
            <w:tcBorders>
              <w:top w:val="single" w:sz="12" w:space="0" w:color="auto"/>
              <w:bottom w:val="single" w:sz="12" w:space="0" w:color="auto"/>
            </w:tcBorders>
          </w:tcPr>
          <w:p w14:paraId="7F80C75D" w14:textId="77777777" w:rsidR="00765A76" w:rsidRPr="00765A76" w:rsidRDefault="00765A76" w:rsidP="00765A76">
            <w:pPr>
              <w:spacing w:after="0" w:line="0" w:lineRule="atLeast"/>
              <w:jc w:val="center"/>
              <w:rPr>
                <w:rFonts w:eastAsiaTheme="majorEastAsia"/>
                <w:b/>
                <w:sz w:val="28"/>
              </w:rPr>
            </w:pPr>
            <w:r w:rsidRPr="00765A76">
              <w:rPr>
                <w:rFonts w:eastAsiaTheme="majorEastAsia" w:hint="eastAsia"/>
                <w:b/>
                <w:sz w:val="28"/>
              </w:rPr>
              <w:t>ACM1501</w:t>
            </w:r>
          </w:p>
        </w:tc>
      </w:tr>
      <w:tr w:rsidR="00765A76" w:rsidRPr="00765A76" w14:paraId="0F19AB52" w14:textId="77777777" w:rsidTr="00E27FA7">
        <w:trPr>
          <w:jc w:val="center"/>
        </w:trPr>
        <w:tc>
          <w:tcPr>
            <w:tcW w:w="0" w:type="auto"/>
          </w:tcPr>
          <w:p w14:paraId="1D17DB3E" w14:textId="77777777" w:rsidR="00765A76" w:rsidRPr="00765A76" w:rsidRDefault="00765A76" w:rsidP="00765A76">
            <w:pPr>
              <w:spacing w:after="0" w:line="0" w:lineRule="atLeast"/>
              <w:jc w:val="center"/>
              <w:rPr>
                <w:rFonts w:eastAsiaTheme="majorEastAsia"/>
                <w:b/>
                <w:sz w:val="28"/>
              </w:rPr>
            </w:pPr>
            <w:proofErr w:type="gramStart"/>
            <w:r w:rsidRPr="00765A76">
              <w:rPr>
                <w:rFonts w:eastAsiaTheme="majorEastAsia" w:hint="eastAsia"/>
                <w:b/>
                <w:sz w:val="28"/>
              </w:rPr>
              <w:t xml:space="preserve">学　　</w:t>
            </w:r>
            <w:proofErr w:type="gramEnd"/>
            <w:r w:rsidRPr="00765A76">
              <w:rPr>
                <w:rFonts w:eastAsiaTheme="majorEastAsia" w:hint="eastAsia"/>
                <w:b/>
                <w:sz w:val="28"/>
              </w:rPr>
              <w:t>号：</w:t>
            </w:r>
          </w:p>
        </w:tc>
        <w:tc>
          <w:tcPr>
            <w:tcW w:w="4046" w:type="dxa"/>
            <w:tcBorders>
              <w:top w:val="single" w:sz="12" w:space="0" w:color="auto"/>
              <w:bottom w:val="single" w:sz="12" w:space="0" w:color="auto"/>
            </w:tcBorders>
          </w:tcPr>
          <w:p w14:paraId="37428CA0" w14:textId="5F015EFB" w:rsidR="00765A76" w:rsidRPr="00765A76" w:rsidRDefault="00765A76" w:rsidP="00765A76">
            <w:pPr>
              <w:spacing w:after="0" w:line="0" w:lineRule="atLeast"/>
              <w:jc w:val="center"/>
              <w:rPr>
                <w:rFonts w:eastAsiaTheme="majorEastAsia"/>
                <w:b/>
                <w:sz w:val="28"/>
              </w:rPr>
            </w:pPr>
            <w:r>
              <w:rPr>
                <w:rFonts w:eastAsiaTheme="majorEastAsia" w:hint="eastAsia"/>
                <w:b/>
                <w:sz w:val="28"/>
              </w:rPr>
              <w:t>U201514613</w:t>
            </w:r>
          </w:p>
        </w:tc>
      </w:tr>
      <w:tr w:rsidR="00765A76" w:rsidRPr="00765A76" w14:paraId="034036DB" w14:textId="77777777" w:rsidTr="00E27FA7">
        <w:trPr>
          <w:jc w:val="center"/>
        </w:trPr>
        <w:tc>
          <w:tcPr>
            <w:tcW w:w="0" w:type="auto"/>
          </w:tcPr>
          <w:p w14:paraId="66CE306B" w14:textId="77777777" w:rsidR="00765A76" w:rsidRPr="00765A76" w:rsidRDefault="00765A76" w:rsidP="00765A76">
            <w:pPr>
              <w:spacing w:after="0" w:line="0" w:lineRule="atLeast"/>
              <w:jc w:val="center"/>
              <w:rPr>
                <w:rFonts w:eastAsiaTheme="majorEastAsia"/>
                <w:b/>
                <w:sz w:val="28"/>
              </w:rPr>
            </w:pPr>
            <w:proofErr w:type="gramStart"/>
            <w:r w:rsidRPr="00765A76">
              <w:rPr>
                <w:rFonts w:eastAsiaTheme="majorEastAsia" w:hint="eastAsia"/>
                <w:b/>
                <w:sz w:val="28"/>
              </w:rPr>
              <w:t xml:space="preserve">姓　　</w:t>
            </w:r>
            <w:proofErr w:type="gramEnd"/>
            <w:r w:rsidRPr="00765A76">
              <w:rPr>
                <w:rFonts w:eastAsiaTheme="majorEastAsia" w:hint="eastAsia"/>
                <w:b/>
                <w:sz w:val="28"/>
              </w:rPr>
              <w:t>名：</w:t>
            </w:r>
          </w:p>
        </w:tc>
        <w:tc>
          <w:tcPr>
            <w:tcW w:w="4046" w:type="dxa"/>
            <w:tcBorders>
              <w:top w:val="single" w:sz="12" w:space="0" w:color="auto"/>
              <w:bottom w:val="single" w:sz="12" w:space="0" w:color="auto"/>
            </w:tcBorders>
          </w:tcPr>
          <w:p w14:paraId="0F246B97" w14:textId="77B927A2" w:rsidR="00765A76" w:rsidRPr="00765A76" w:rsidRDefault="00765A76" w:rsidP="00765A76">
            <w:pPr>
              <w:spacing w:after="0" w:line="0" w:lineRule="atLeast"/>
              <w:jc w:val="center"/>
              <w:rPr>
                <w:rFonts w:eastAsiaTheme="majorEastAsia"/>
                <w:b/>
                <w:sz w:val="28"/>
              </w:rPr>
            </w:pPr>
            <w:r>
              <w:rPr>
                <w:rFonts w:eastAsiaTheme="majorEastAsia" w:hint="eastAsia"/>
                <w:b/>
                <w:sz w:val="28"/>
              </w:rPr>
              <w:t>苟桂霖</w:t>
            </w:r>
          </w:p>
        </w:tc>
      </w:tr>
      <w:tr w:rsidR="00765A76" w:rsidRPr="00765A76" w14:paraId="749A74CA" w14:textId="77777777" w:rsidTr="00E27FA7">
        <w:trPr>
          <w:jc w:val="center"/>
        </w:trPr>
        <w:tc>
          <w:tcPr>
            <w:tcW w:w="0" w:type="auto"/>
          </w:tcPr>
          <w:p w14:paraId="51852F79" w14:textId="77777777" w:rsidR="00765A76" w:rsidRPr="00765A76" w:rsidRDefault="00765A76" w:rsidP="00765A76">
            <w:pPr>
              <w:spacing w:after="0" w:line="0" w:lineRule="atLeast"/>
              <w:jc w:val="center"/>
              <w:rPr>
                <w:rFonts w:eastAsiaTheme="majorEastAsia"/>
                <w:b/>
                <w:sz w:val="28"/>
              </w:rPr>
            </w:pPr>
            <w:r w:rsidRPr="00765A76">
              <w:rPr>
                <w:rFonts w:eastAsiaTheme="majorEastAsia" w:hint="eastAsia"/>
                <w:b/>
                <w:sz w:val="28"/>
              </w:rPr>
              <w:t>指导教师：</w:t>
            </w:r>
          </w:p>
        </w:tc>
        <w:tc>
          <w:tcPr>
            <w:tcW w:w="4046" w:type="dxa"/>
            <w:tcBorders>
              <w:top w:val="single" w:sz="12" w:space="0" w:color="auto"/>
              <w:bottom w:val="single" w:sz="12" w:space="0" w:color="auto"/>
            </w:tcBorders>
          </w:tcPr>
          <w:p w14:paraId="7D7B0C79" w14:textId="77777777" w:rsidR="00765A76" w:rsidRPr="00765A76" w:rsidRDefault="00765A76" w:rsidP="00765A76">
            <w:pPr>
              <w:spacing w:after="0" w:line="0" w:lineRule="atLeast"/>
              <w:jc w:val="center"/>
              <w:rPr>
                <w:rFonts w:eastAsiaTheme="majorEastAsia"/>
                <w:b/>
                <w:sz w:val="28"/>
              </w:rPr>
            </w:pPr>
            <w:r w:rsidRPr="00765A76">
              <w:rPr>
                <w:rFonts w:eastAsiaTheme="majorEastAsia" w:hint="eastAsia"/>
                <w:b/>
                <w:sz w:val="28"/>
              </w:rPr>
              <w:t>刘铭</w:t>
            </w:r>
          </w:p>
        </w:tc>
      </w:tr>
      <w:tr w:rsidR="00765A76" w:rsidRPr="00765A76" w14:paraId="77D944B4" w14:textId="77777777" w:rsidTr="00E27FA7">
        <w:trPr>
          <w:jc w:val="center"/>
        </w:trPr>
        <w:tc>
          <w:tcPr>
            <w:tcW w:w="0" w:type="auto"/>
          </w:tcPr>
          <w:p w14:paraId="647F6CE1" w14:textId="77777777" w:rsidR="00765A76" w:rsidRPr="00765A76" w:rsidRDefault="00765A76" w:rsidP="00765A76">
            <w:pPr>
              <w:spacing w:after="0" w:line="0" w:lineRule="atLeast"/>
              <w:jc w:val="center"/>
              <w:rPr>
                <w:rFonts w:eastAsiaTheme="majorEastAsia"/>
                <w:b/>
                <w:sz w:val="28"/>
              </w:rPr>
            </w:pPr>
            <w:r w:rsidRPr="00765A76">
              <w:rPr>
                <w:rFonts w:eastAsiaTheme="majorEastAsia" w:hint="eastAsia"/>
                <w:b/>
                <w:sz w:val="28"/>
              </w:rPr>
              <w:t>报告日期：</w:t>
            </w:r>
          </w:p>
        </w:tc>
        <w:tc>
          <w:tcPr>
            <w:tcW w:w="4046" w:type="dxa"/>
            <w:tcBorders>
              <w:top w:val="single" w:sz="12" w:space="0" w:color="auto"/>
              <w:bottom w:val="single" w:sz="12" w:space="0" w:color="auto"/>
            </w:tcBorders>
          </w:tcPr>
          <w:p w14:paraId="0780EB8D" w14:textId="77777777" w:rsidR="00765A76" w:rsidRPr="00765A76" w:rsidRDefault="00765A76" w:rsidP="00765A76">
            <w:pPr>
              <w:spacing w:after="0" w:line="0" w:lineRule="atLeast"/>
              <w:jc w:val="center"/>
              <w:rPr>
                <w:rFonts w:eastAsiaTheme="majorEastAsia"/>
                <w:b/>
                <w:sz w:val="28"/>
              </w:rPr>
            </w:pPr>
            <w:r w:rsidRPr="00765A76">
              <w:rPr>
                <w:rFonts w:eastAsiaTheme="majorEastAsia" w:hint="eastAsia"/>
                <w:b/>
                <w:sz w:val="28"/>
              </w:rPr>
              <w:t>2018</w:t>
            </w:r>
            <w:r w:rsidRPr="00765A76">
              <w:rPr>
                <w:rFonts w:eastAsiaTheme="majorEastAsia" w:hint="eastAsia"/>
                <w:b/>
                <w:sz w:val="28"/>
              </w:rPr>
              <w:t>年</w:t>
            </w:r>
            <w:r w:rsidRPr="00765A76">
              <w:rPr>
                <w:rFonts w:eastAsiaTheme="majorEastAsia" w:hint="eastAsia"/>
                <w:b/>
                <w:sz w:val="28"/>
              </w:rPr>
              <w:t>6</w:t>
            </w:r>
            <w:r w:rsidRPr="00765A76">
              <w:rPr>
                <w:rFonts w:eastAsiaTheme="majorEastAsia" w:hint="eastAsia"/>
                <w:b/>
                <w:sz w:val="28"/>
              </w:rPr>
              <w:t>月</w:t>
            </w:r>
            <w:r w:rsidRPr="00765A76">
              <w:rPr>
                <w:rFonts w:eastAsiaTheme="majorEastAsia" w:hint="eastAsia"/>
                <w:b/>
                <w:sz w:val="28"/>
              </w:rPr>
              <w:t>30</w:t>
            </w:r>
            <w:r w:rsidRPr="00765A76">
              <w:rPr>
                <w:rFonts w:eastAsiaTheme="majorEastAsia" w:hint="eastAsia"/>
                <w:b/>
                <w:sz w:val="28"/>
              </w:rPr>
              <w:t>日</w:t>
            </w:r>
          </w:p>
        </w:tc>
      </w:tr>
    </w:tbl>
    <w:p w14:paraId="652DAE57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248630AD" w14:textId="77777777" w:rsidR="00765A76" w:rsidRPr="00765A76" w:rsidRDefault="00765A76" w:rsidP="00765A76">
      <w:pPr>
        <w:spacing w:after="0" w:line="300" w:lineRule="auto"/>
        <w:ind w:firstLineChars="200" w:firstLine="420"/>
      </w:pPr>
    </w:p>
    <w:p w14:paraId="4B0613FF" w14:textId="77777777" w:rsidR="00765A76" w:rsidRPr="00765A76" w:rsidRDefault="00765A76" w:rsidP="00765A76">
      <w:pPr>
        <w:spacing w:after="0" w:line="0" w:lineRule="atLeast"/>
        <w:jc w:val="center"/>
        <w:rPr>
          <w:rFonts w:eastAsiaTheme="majorEastAsia"/>
          <w:b/>
          <w:sz w:val="28"/>
        </w:rPr>
      </w:pPr>
      <w:r w:rsidRPr="00765A76">
        <w:rPr>
          <w:rFonts w:eastAsiaTheme="majorEastAsia" w:hint="eastAsia"/>
          <w:b/>
          <w:sz w:val="28"/>
        </w:rPr>
        <w:t>计算机科学与技术学院</w:t>
      </w:r>
      <w:r w:rsidRPr="00765A76">
        <w:rPr>
          <w:rFonts w:eastAsiaTheme="majorEastAsia" w:hint="eastAsia"/>
          <w:b/>
          <w:sz w:val="28"/>
          <w:szCs w:val="21"/>
        </w:rPr>
        <w:t xml:space="preserve"> </w:t>
      </w:r>
    </w:p>
    <w:bookmarkEnd w:id="0"/>
    <w:p w14:paraId="0E41AE96" w14:textId="57001F82" w:rsidR="00212417" w:rsidRDefault="00212417" w:rsidP="00765A76">
      <w:pPr>
        <w:pStyle w:val="a0"/>
        <w:ind w:firstLineChars="0" w:firstLine="0"/>
      </w:pPr>
    </w:p>
    <w:sdt>
      <w:sdtPr>
        <w:rPr>
          <w:lang w:val="zh-CN"/>
        </w:rPr>
        <w:id w:val="1867792016"/>
        <w:docPartObj>
          <w:docPartGallery w:val="Table of Contents"/>
          <w:docPartUnique/>
        </w:docPartObj>
      </w:sdtPr>
      <w:sdtEndPr>
        <w:rPr>
          <w:bCs/>
          <w:kern w:val="2"/>
          <w:sz w:val="21"/>
          <w:szCs w:val="20"/>
        </w:rPr>
      </w:sdtEndPr>
      <w:sdtContent>
        <w:p w14:paraId="406950E4" w14:textId="0D12F44A" w:rsidR="00E604B3" w:rsidRDefault="00E604B3">
          <w:pPr>
            <w:pStyle w:val="TOC"/>
          </w:pPr>
          <w:r>
            <w:rPr>
              <w:lang w:val="zh-CN"/>
            </w:rPr>
            <w:t>目录</w:t>
          </w:r>
        </w:p>
        <w:p w14:paraId="26FDCE2D" w14:textId="6ADC0152" w:rsidR="00E604B3" w:rsidRDefault="00E604B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TOC \o "1-3" \h \z \u </w:instrText>
          </w:r>
          <w:r>
            <w:rPr>
              <w:bCs/>
              <w:lang w:val="zh-CN"/>
            </w:rPr>
            <w:fldChar w:fldCharType="separate"/>
          </w:r>
          <w:hyperlink w:anchor="_Toc518417068" w:history="1">
            <w:r w:rsidRPr="00AB483E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选题背景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5C80" w14:textId="4BD9B0AF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69" w:history="1">
            <w:r w:rsidRPr="00AB483E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97A2" w14:textId="46D22C12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70" w:history="1">
            <w:r w:rsidRPr="00AB483E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E284" w14:textId="1442CD9F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71" w:history="1">
            <w:r w:rsidRPr="00AB483E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源语言定义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B26E" w14:textId="2D1D548A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72" w:history="1">
            <w:r w:rsidRPr="00AB483E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4DC95" w14:textId="196E19A1" w:rsidR="00E604B3" w:rsidRDefault="00E604B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518417073" w:history="1">
            <w:r w:rsidRPr="00AB483E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词法分析和语法分析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29ED" w14:textId="2FA89414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74" w:history="1">
            <w:r w:rsidRPr="00AB483E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单词文法描述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5539" w14:textId="471C2933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75" w:history="1">
            <w:r w:rsidRPr="00AB483E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词法分析器的设计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234F" w14:textId="627CD2C2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76" w:history="1">
            <w:r w:rsidRPr="00AB483E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语言文法描述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38A2" w14:textId="34E3D9DB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77" w:history="1">
            <w:r w:rsidRPr="00AB483E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语法分析器设计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7BC4" w14:textId="7C494C86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78" w:history="1">
            <w:r w:rsidRPr="00AB483E">
              <w:rPr>
                <w:rStyle w:val="a5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语法分析器实现结果展示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ECAAC" w14:textId="7492F856" w:rsidR="00E604B3" w:rsidRDefault="00E604B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518417079" w:history="1">
            <w:r w:rsidRPr="00AB483E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语义分析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F25C" w14:textId="72836ABE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80" w:history="1">
            <w:r w:rsidRPr="00AB483E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语义表示方法描述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B75F" w14:textId="0187AC8F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81" w:history="1">
            <w:r w:rsidRPr="00AB483E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符号表结构定义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68C67" w14:textId="3CBA0071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82" w:history="1">
            <w:r w:rsidRPr="00AB483E">
              <w:rPr>
                <w:rStyle w:val="a5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错误类型码定义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43E8" w14:textId="6489462A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83" w:history="1">
            <w:r w:rsidRPr="00AB483E">
              <w:rPr>
                <w:rStyle w:val="a5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语义分析实现技术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D1C2" w14:textId="53E80D76" w:rsidR="00E604B3" w:rsidRDefault="00E604B3">
          <w:pPr>
            <w:pStyle w:val="TOC3"/>
            <w:tabs>
              <w:tab w:val="left" w:pos="17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84" w:history="1">
            <w:r w:rsidRPr="00AB483E">
              <w:rPr>
                <w:rStyle w:val="a5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加载符号表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B4FA" w14:textId="028A20F2" w:rsidR="00E604B3" w:rsidRDefault="00E604B3">
          <w:pPr>
            <w:pStyle w:val="TOC3"/>
            <w:tabs>
              <w:tab w:val="left" w:pos="17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85" w:history="1">
            <w:r w:rsidRPr="00AB483E">
              <w:rPr>
                <w:rStyle w:val="a5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类型静态分析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A8D3" w14:textId="5E0313F9" w:rsidR="00E604B3" w:rsidRDefault="00E604B3">
          <w:pPr>
            <w:pStyle w:val="TOC3"/>
            <w:tabs>
              <w:tab w:val="left" w:pos="17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86" w:history="1">
            <w:r w:rsidRPr="00AB483E">
              <w:rPr>
                <w:rStyle w:val="a5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函数体静态分析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5D81" w14:textId="3FCABD31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87" w:history="1">
            <w:r w:rsidRPr="00AB483E">
              <w:rPr>
                <w:rStyle w:val="a5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语义分析结果展示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8CFD7" w14:textId="3C56EE91" w:rsidR="00E604B3" w:rsidRDefault="00E604B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518417088" w:history="1">
            <w:r w:rsidRPr="00AB483E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中间代码生成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4ADE" w14:textId="5BE98E41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89" w:history="1">
            <w:r w:rsidRPr="00AB483E">
              <w:rPr>
                <w:rStyle w:val="a5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中间代码格式定义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DF5F" w14:textId="09AAEEC3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90" w:history="1">
            <w:r w:rsidRPr="00AB483E">
              <w:rPr>
                <w:rStyle w:val="a5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中间代码生成规则定义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0640" w14:textId="406A4E60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91" w:history="1">
            <w:r w:rsidRPr="00AB483E">
              <w:rPr>
                <w:rStyle w:val="a5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中间代码生成过程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7B5A" w14:textId="79016296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92" w:history="1">
            <w:r w:rsidRPr="00AB483E">
              <w:rPr>
                <w:rStyle w:val="a5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中间代码生成结果展示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E4B8" w14:textId="08865BDF" w:rsidR="00E604B3" w:rsidRDefault="00E604B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518417093" w:history="1">
            <w:r w:rsidRPr="00AB483E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目标代码生成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2317" w14:textId="7D340607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94" w:history="1">
            <w:r w:rsidRPr="00AB483E">
              <w:rPr>
                <w:rStyle w:val="a5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DE54" w14:textId="78DA244E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95" w:history="1">
            <w:r w:rsidRPr="00AB483E">
              <w:rPr>
                <w:rStyle w:val="a5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目标代码运行结果展示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2678" w14:textId="593E4821" w:rsidR="00E604B3" w:rsidRDefault="00E604B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518417096" w:history="1">
            <w:r w:rsidRPr="00AB483E">
              <w:rPr>
                <w:rStyle w:val="a5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结束语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76ED" w14:textId="3CDA9D11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97" w:history="1">
            <w:r w:rsidRPr="00AB483E">
              <w:rPr>
                <w:rStyle w:val="a5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37D1" w14:textId="7387B05E" w:rsidR="00E604B3" w:rsidRDefault="00E604B3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98" w:history="1">
            <w:r w:rsidRPr="00AB483E">
              <w:rPr>
                <w:rStyle w:val="a5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B483E">
              <w:rPr>
                <w:rStyle w:val="a5"/>
                <w:rFonts w:hint="eastAsia"/>
                <w:noProof/>
              </w:rPr>
              <w:t>自己的心得体会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1EF9" w14:textId="6C5F00A2" w:rsidR="00E604B3" w:rsidRDefault="00E604B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417099" w:history="1">
            <w:r w:rsidRPr="00AB483E">
              <w:rPr>
                <w:rStyle w:val="a5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C3C5" w14:textId="32E496F7" w:rsidR="00EA1296" w:rsidRDefault="00E604B3" w:rsidP="00E604B3">
          <w:pPr>
            <w:sectPr w:rsidR="00EA1296">
              <w:footerReference w:type="default" r:id="rId9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139ABF0" w14:textId="7D48D215" w:rsidR="000162B5" w:rsidRDefault="00912DA2" w:rsidP="00765A76">
      <w:pPr>
        <w:pStyle w:val="1"/>
      </w:pPr>
      <w:bookmarkStart w:id="1" w:name="_Toc376773652"/>
      <w:bookmarkStart w:id="2" w:name="_Toc518231673"/>
      <w:bookmarkStart w:id="3" w:name="_Toc518417036"/>
      <w:bookmarkStart w:id="4" w:name="_Toc518417068"/>
      <w:r w:rsidRPr="00F5739E">
        <w:rPr>
          <w:rFonts w:hint="eastAsia"/>
        </w:rPr>
        <w:lastRenderedPageBreak/>
        <w:t>选题背景</w:t>
      </w:r>
      <w:bookmarkEnd w:id="1"/>
      <w:bookmarkEnd w:id="2"/>
      <w:bookmarkEnd w:id="3"/>
      <w:bookmarkEnd w:id="4"/>
    </w:p>
    <w:p w14:paraId="3C85E802" w14:textId="07B5B538" w:rsidR="000162B5" w:rsidRDefault="00912DA2" w:rsidP="00582270">
      <w:pPr>
        <w:pStyle w:val="2"/>
      </w:pPr>
      <w:bookmarkStart w:id="5" w:name="_Toc518231674"/>
      <w:bookmarkStart w:id="6" w:name="_Toc518417069"/>
      <w:r>
        <w:rPr>
          <w:rFonts w:hint="eastAsia"/>
        </w:rPr>
        <w:t>任务</w:t>
      </w:r>
      <w:bookmarkEnd w:id="5"/>
      <w:bookmarkEnd w:id="6"/>
    </w:p>
    <w:p w14:paraId="78227C0D" w14:textId="77777777" w:rsidR="000162B5" w:rsidRPr="00582270" w:rsidRDefault="00912DA2" w:rsidP="00582270">
      <w:pPr>
        <w:pStyle w:val="a0"/>
        <w:ind w:firstLine="420"/>
      </w:pPr>
      <w:r w:rsidRPr="00582270">
        <w:rPr>
          <w:rFonts w:hint="eastAsia"/>
        </w:rPr>
        <w:t>主要是通过对简单编译器的完整实现，加深课程中关键算法的理解，提高学生对系统软件编写的能力。</w:t>
      </w:r>
    </w:p>
    <w:p w14:paraId="5DFDEB11" w14:textId="6882B8C9" w:rsidR="000162B5" w:rsidRDefault="00912DA2" w:rsidP="00582270">
      <w:pPr>
        <w:pStyle w:val="2"/>
      </w:pPr>
      <w:bookmarkStart w:id="7" w:name="_Toc518231675"/>
      <w:bookmarkStart w:id="8" w:name="_Toc518417070"/>
      <w:r w:rsidRPr="006E1127">
        <w:rPr>
          <w:rFonts w:hint="eastAsia"/>
        </w:rPr>
        <w:t>目标</w:t>
      </w:r>
      <w:bookmarkEnd w:id="7"/>
      <w:bookmarkEnd w:id="8"/>
    </w:p>
    <w:p w14:paraId="52F6F724" w14:textId="1471950D" w:rsidR="00A9126F" w:rsidRDefault="00912DA2" w:rsidP="00A9126F">
      <w:pPr>
        <w:pStyle w:val="a0"/>
        <w:ind w:firstLine="420"/>
      </w:pPr>
      <w:r w:rsidRPr="00582270">
        <w:rPr>
          <w:rFonts w:hint="eastAsia"/>
        </w:rPr>
        <w:t>本次课程实验目标是构造一个高级语言的子集的编译器，目标代码是汇编语言或中间代码。按照任务书，实现的方案可以有很多种选择。</w:t>
      </w:r>
      <w:bookmarkStart w:id="9" w:name="_Toc518231676"/>
      <w:bookmarkStart w:id="10" w:name="_Ref518413635"/>
      <w:bookmarkStart w:id="11" w:name="_Ref518413640"/>
    </w:p>
    <w:p w14:paraId="646FDC1A" w14:textId="77777777" w:rsidR="00A9126F" w:rsidRDefault="00A9126F">
      <w:pPr>
        <w:widowControl/>
        <w:spacing w:after="0"/>
        <w:jc w:val="left"/>
      </w:pPr>
      <w:r>
        <w:br w:type="page"/>
      </w:r>
    </w:p>
    <w:p w14:paraId="272A14ED" w14:textId="77777777" w:rsidR="00A9126F" w:rsidRPr="00A9126F" w:rsidRDefault="00A9126F" w:rsidP="00A9126F">
      <w:pPr>
        <w:pStyle w:val="a0"/>
        <w:ind w:firstLineChars="95" w:firstLine="199"/>
      </w:pPr>
    </w:p>
    <w:p w14:paraId="546BD0AC" w14:textId="5FB722EE" w:rsidR="000162B5" w:rsidRDefault="00A9126F" w:rsidP="00582270">
      <w:pPr>
        <w:pStyle w:val="2"/>
      </w:pPr>
      <w:bookmarkStart w:id="12" w:name="_Toc518417071"/>
      <w:r>
        <w:rPr>
          <w:rFonts w:hint="eastAsia"/>
        </w:rPr>
        <w:t>源语言定义</w:t>
      </w:r>
      <w:bookmarkEnd w:id="9"/>
      <w:bookmarkEnd w:id="10"/>
      <w:bookmarkEnd w:id="11"/>
      <w:bookmarkEnd w:id="12"/>
    </w:p>
    <w:p w14:paraId="31DF1278" w14:textId="77777777" w:rsidR="00BB23B2" w:rsidRDefault="001672B6" w:rsidP="001672B6">
      <w:pPr>
        <w:pStyle w:val="a0"/>
        <w:ind w:firstLine="420"/>
      </w:pPr>
      <w:r>
        <w:rPr>
          <w:rFonts w:hint="eastAsia"/>
        </w:rPr>
        <w:t>我选择采用</w:t>
      </w:r>
      <w:r>
        <w:rPr>
          <w:rFonts w:hint="eastAsia"/>
        </w:rPr>
        <w:t>decaf</w:t>
      </w:r>
      <w:r>
        <w:rPr>
          <w:rFonts w:hint="eastAsia"/>
        </w:rPr>
        <w:t>语言，语义上完全模拟</w:t>
      </w:r>
      <w:r>
        <w:rPr>
          <w:rFonts w:hint="eastAsia"/>
        </w:rPr>
        <w:t>Java</w:t>
      </w:r>
      <w:r>
        <w:rPr>
          <w:rFonts w:hint="eastAsia"/>
        </w:rPr>
        <w:t>的对应行为（除</w:t>
      </w:r>
      <w:r>
        <w:rPr>
          <w:rFonts w:hint="eastAsia"/>
        </w:rPr>
        <w:t>GC</w:t>
      </w:r>
      <w:r>
        <w:rPr>
          <w:rFonts w:hint="eastAsia"/>
        </w:rPr>
        <w:t>外）</w:t>
      </w:r>
    </w:p>
    <w:p w14:paraId="1794B6A9" w14:textId="6B36D6E5" w:rsidR="00BB23B2" w:rsidRDefault="00BB23B2" w:rsidP="001672B6">
      <w:pPr>
        <w:pStyle w:val="a0"/>
        <w:ind w:firstLine="420"/>
      </w:pPr>
      <w:r>
        <w:rPr>
          <w:noProof/>
        </w:rPr>
        <w:drawing>
          <wp:inline distT="0" distB="0" distL="0" distR="0" wp14:anchorId="13278710" wp14:editId="18861233">
            <wp:extent cx="4689763" cy="597597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106" cy="59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BE1E" w14:textId="77777777" w:rsidR="00A9126F" w:rsidRDefault="00765A76" w:rsidP="001672B6">
      <w:pPr>
        <w:pStyle w:val="a0"/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Expr</w:t>
      </w:r>
      <w:r>
        <w:rPr>
          <w:rFonts w:hint="eastAsia"/>
        </w:rPr>
        <w:t>中，使用算符优先文法决定运算优先级。</w:t>
      </w:r>
    </w:p>
    <w:p w14:paraId="11B35753" w14:textId="0B57F24B" w:rsidR="00A9126F" w:rsidRDefault="00A9126F" w:rsidP="00A9126F">
      <w:pPr>
        <w:pStyle w:val="2"/>
      </w:pPr>
      <w:bookmarkStart w:id="13" w:name="_Ref518415116"/>
      <w:bookmarkStart w:id="14" w:name="_Toc518417072"/>
      <w:r>
        <w:rPr>
          <w:rFonts w:hint="eastAsia"/>
        </w:rPr>
        <w:t>测试用例</w:t>
      </w:r>
      <w:bookmarkEnd w:id="13"/>
      <w:bookmarkEnd w:id="14"/>
    </w:p>
    <w:p w14:paraId="52555D48" w14:textId="0AF39C0B" w:rsidR="00A9126F" w:rsidRDefault="00A9126F" w:rsidP="00A9126F">
      <w:pPr>
        <w:pStyle w:val="a0"/>
        <w:ind w:firstLine="420"/>
      </w:pPr>
      <w:r>
        <w:rPr>
          <w:rFonts w:hint="eastAsia"/>
        </w:rPr>
        <w:t>以下代码被编译的</w:t>
      </w:r>
      <w:r>
        <w:rPr>
          <w:rFonts w:hint="eastAsia"/>
        </w:rPr>
        <w:t>decaf</w:t>
      </w:r>
      <w:r>
        <w:rPr>
          <w:rFonts w:hint="eastAsia"/>
        </w:rPr>
        <w:t>代码，实现了一个元素交错的链表。涵盖了选择分支，循环，函数多态特性。</w:t>
      </w:r>
    </w:p>
    <w:p w14:paraId="33150784" w14:textId="77777777" w:rsidR="00A9126F" w:rsidRPr="00A9126F" w:rsidRDefault="00A9126F" w:rsidP="00A9126F">
      <w:pPr>
        <w:pStyle w:val="a0"/>
        <w:ind w:firstLine="420"/>
        <w:rPr>
          <w:rFonts w:hint="eastAsia"/>
        </w:rPr>
      </w:pPr>
    </w:p>
    <w:p w14:paraId="2829B723" w14:textId="77777777" w:rsidR="00A9126F" w:rsidRDefault="00A9126F" w:rsidP="00A9126F">
      <w:pPr>
        <w:pStyle w:val="code"/>
      </w:pPr>
      <w:r>
        <w:t xml:space="preserve">class </w:t>
      </w:r>
      <w:proofErr w:type="spellStart"/>
      <w:r>
        <w:t>NodeExt</w:t>
      </w:r>
      <w:proofErr w:type="spellEnd"/>
      <w:r>
        <w:t xml:space="preserve"> extends Node {</w:t>
      </w:r>
    </w:p>
    <w:p w14:paraId="63638517" w14:textId="77777777" w:rsidR="00A9126F" w:rsidRDefault="00A9126F" w:rsidP="00A9126F">
      <w:pPr>
        <w:pStyle w:val="code"/>
      </w:pPr>
      <w:r>
        <w:t xml:space="preserve">  int y;</w:t>
      </w:r>
    </w:p>
    <w:p w14:paraId="7BF5B937" w14:textId="77777777" w:rsidR="00A9126F" w:rsidRDefault="00A9126F" w:rsidP="00A9126F">
      <w:pPr>
        <w:pStyle w:val="code"/>
      </w:pPr>
      <w:r>
        <w:t xml:space="preserve">  void </w:t>
      </w:r>
      <w:proofErr w:type="gramStart"/>
      <w:r>
        <w:t>f(</w:t>
      </w:r>
      <w:proofErr w:type="gramEnd"/>
      <w:r>
        <w:t>) {</w:t>
      </w:r>
    </w:p>
    <w:p w14:paraId="1CCF6878" w14:textId="77777777" w:rsidR="00A9126F" w:rsidRDefault="00A9126F" w:rsidP="00A9126F">
      <w:pPr>
        <w:pStyle w:val="code"/>
      </w:pPr>
      <w:r>
        <w:t xml:space="preserve">    Print(y);</w:t>
      </w:r>
    </w:p>
    <w:p w14:paraId="5BE7963D" w14:textId="77777777" w:rsidR="00A9126F" w:rsidRDefault="00A9126F" w:rsidP="00A9126F">
      <w:pPr>
        <w:pStyle w:val="code"/>
      </w:pPr>
      <w:r>
        <w:t xml:space="preserve">  }</w:t>
      </w:r>
    </w:p>
    <w:p w14:paraId="5E7B8969" w14:textId="77777777" w:rsidR="00A9126F" w:rsidRDefault="00A9126F" w:rsidP="00A9126F">
      <w:pPr>
        <w:pStyle w:val="code"/>
      </w:pPr>
      <w:r>
        <w:t>}</w:t>
      </w:r>
    </w:p>
    <w:p w14:paraId="44536686" w14:textId="77777777" w:rsidR="00A9126F" w:rsidRDefault="00A9126F" w:rsidP="00A9126F">
      <w:pPr>
        <w:pStyle w:val="code"/>
      </w:pPr>
    </w:p>
    <w:p w14:paraId="4E90F34D" w14:textId="77777777" w:rsidR="00A9126F" w:rsidRDefault="00A9126F" w:rsidP="00A9126F">
      <w:pPr>
        <w:pStyle w:val="code"/>
      </w:pPr>
      <w:r>
        <w:t>class Node {</w:t>
      </w:r>
    </w:p>
    <w:p w14:paraId="29D2BBE6" w14:textId="77777777" w:rsidR="00A9126F" w:rsidRDefault="00A9126F" w:rsidP="00A9126F">
      <w:pPr>
        <w:pStyle w:val="code"/>
      </w:pPr>
      <w:r>
        <w:t xml:space="preserve">  int x;</w:t>
      </w:r>
    </w:p>
    <w:p w14:paraId="147F21C0" w14:textId="77777777" w:rsidR="00A9126F" w:rsidRDefault="00A9126F" w:rsidP="00A9126F">
      <w:pPr>
        <w:pStyle w:val="code"/>
      </w:pPr>
      <w:r>
        <w:t xml:space="preserve">  Node next;</w:t>
      </w:r>
    </w:p>
    <w:p w14:paraId="6C3E8941" w14:textId="77777777" w:rsidR="00A9126F" w:rsidRDefault="00A9126F" w:rsidP="00A9126F">
      <w:pPr>
        <w:pStyle w:val="code"/>
      </w:pPr>
      <w:r>
        <w:t xml:space="preserve">  void </w:t>
      </w:r>
      <w:proofErr w:type="gramStart"/>
      <w:r>
        <w:t>f(</w:t>
      </w:r>
      <w:proofErr w:type="gramEnd"/>
      <w:r>
        <w:t>) {</w:t>
      </w:r>
    </w:p>
    <w:p w14:paraId="36247FE5" w14:textId="77777777" w:rsidR="00A9126F" w:rsidRDefault="00A9126F" w:rsidP="00A9126F">
      <w:pPr>
        <w:pStyle w:val="code"/>
      </w:pPr>
      <w:r>
        <w:t xml:space="preserve">    Print(x); </w:t>
      </w:r>
    </w:p>
    <w:p w14:paraId="314B42A4" w14:textId="77777777" w:rsidR="00A9126F" w:rsidRDefault="00A9126F" w:rsidP="00A9126F">
      <w:pPr>
        <w:pStyle w:val="code"/>
      </w:pPr>
      <w:r>
        <w:t xml:space="preserve">  }</w:t>
      </w:r>
    </w:p>
    <w:p w14:paraId="2F486E3D" w14:textId="77777777" w:rsidR="00A9126F" w:rsidRDefault="00A9126F" w:rsidP="00A9126F">
      <w:pPr>
        <w:pStyle w:val="code"/>
      </w:pPr>
      <w:r>
        <w:t>}</w:t>
      </w:r>
    </w:p>
    <w:p w14:paraId="08B9D9C7" w14:textId="77777777" w:rsidR="00A9126F" w:rsidRDefault="00A9126F" w:rsidP="00A9126F">
      <w:pPr>
        <w:pStyle w:val="code"/>
      </w:pPr>
    </w:p>
    <w:p w14:paraId="5CE462EF" w14:textId="77777777" w:rsidR="00A9126F" w:rsidRDefault="00A9126F" w:rsidP="00A9126F">
      <w:pPr>
        <w:pStyle w:val="code"/>
      </w:pPr>
      <w:r>
        <w:t>class Main {</w:t>
      </w:r>
    </w:p>
    <w:p w14:paraId="40B45B24" w14:textId="77777777" w:rsidR="00A9126F" w:rsidRDefault="00A9126F" w:rsidP="00A9126F">
      <w:pPr>
        <w:pStyle w:val="code"/>
      </w:pPr>
      <w:r>
        <w:t xml:space="preserve">  int </w:t>
      </w:r>
      <w:proofErr w:type="gramStart"/>
      <w:r>
        <w:t>main(</w:t>
      </w:r>
      <w:proofErr w:type="gramEnd"/>
      <w:r>
        <w:t>) {</w:t>
      </w:r>
    </w:p>
    <w:p w14:paraId="621958A1" w14:textId="77777777" w:rsidR="00A9126F" w:rsidRDefault="00A9126F" w:rsidP="00A9126F">
      <w:pPr>
        <w:pStyle w:val="code"/>
      </w:pPr>
      <w:r>
        <w:t xml:space="preserve">    Node list;</w:t>
      </w:r>
    </w:p>
    <w:p w14:paraId="016A0F8E" w14:textId="77777777" w:rsidR="00A9126F" w:rsidRDefault="00A9126F" w:rsidP="00A9126F">
      <w:pPr>
        <w:pStyle w:val="code"/>
      </w:pPr>
      <w:r>
        <w:t xml:space="preserve">    Node </w:t>
      </w:r>
      <w:proofErr w:type="spellStart"/>
      <w:r>
        <w:t>node</w:t>
      </w:r>
      <w:proofErr w:type="spellEnd"/>
      <w:r>
        <w:t>;</w:t>
      </w:r>
    </w:p>
    <w:p w14:paraId="5CE35FC0" w14:textId="77777777" w:rsidR="00A9126F" w:rsidRDefault="00A9126F" w:rsidP="00A9126F">
      <w:pPr>
        <w:pStyle w:val="code"/>
      </w:pPr>
      <w:r>
        <w:t xml:space="preserve">    Node </w:t>
      </w:r>
      <w:proofErr w:type="spellStart"/>
      <w:r>
        <w:t>iter</w:t>
      </w:r>
      <w:proofErr w:type="spellEnd"/>
      <w:r>
        <w:t>;</w:t>
      </w:r>
    </w:p>
    <w:p w14:paraId="19DD2630" w14:textId="77777777" w:rsidR="00A9126F" w:rsidRDefault="00A9126F" w:rsidP="00A9126F">
      <w:pPr>
        <w:pStyle w:val="code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40ED1C8" w14:textId="77777777" w:rsidR="00A9126F" w:rsidRDefault="00A9126F" w:rsidP="00A9126F">
      <w:pPr>
        <w:pStyle w:val="code"/>
      </w:pPr>
      <w:r>
        <w:t xml:space="preserve">    </w:t>
      </w:r>
      <w:proofErr w:type="spellStart"/>
      <w:r>
        <w:t>NodeExt</w:t>
      </w:r>
      <w:proofErr w:type="spellEnd"/>
      <w:r>
        <w:t xml:space="preserve"> </w:t>
      </w:r>
      <w:proofErr w:type="spellStart"/>
      <w:r>
        <w:t>ext</w:t>
      </w:r>
      <w:proofErr w:type="spellEnd"/>
      <w:r>
        <w:t>;</w:t>
      </w:r>
    </w:p>
    <w:p w14:paraId="5792D765" w14:textId="77777777" w:rsidR="00A9126F" w:rsidRDefault="00A9126F" w:rsidP="00A9126F">
      <w:pPr>
        <w:pStyle w:val="code"/>
      </w:pPr>
      <w:r>
        <w:t xml:space="preserve">    list = null;</w:t>
      </w:r>
    </w:p>
    <w:p w14:paraId="375E338E" w14:textId="77777777" w:rsidR="00A9126F" w:rsidRDefault="00A9126F" w:rsidP="00A9126F">
      <w:pPr>
        <w:pStyle w:val="code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33EC9DB6" w14:textId="77777777" w:rsidR="00A9126F" w:rsidRDefault="00A9126F" w:rsidP="00A9126F">
      <w:pPr>
        <w:pStyle w:val="code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0){</w:t>
      </w:r>
    </w:p>
    <w:p w14:paraId="176B21C4" w14:textId="77777777" w:rsidR="00A9126F" w:rsidRDefault="00A9126F" w:rsidP="00A9126F">
      <w:pPr>
        <w:pStyle w:val="code"/>
      </w:pPr>
      <w:r>
        <w:t xml:space="preserve">        </w:t>
      </w:r>
      <w:proofErr w:type="spellStart"/>
      <w:r>
        <w:t>ext</w:t>
      </w:r>
      <w:proofErr w:type="spellEnd"/>
      <w:r>
        <w:t xml:space="preserve"> = New </w:t>
      </w:r>
      <w:proofErr w:type="spellStart"/>
      <w:r>
        <w:t>NodeExt</w:t>
      </w:r>
      <w:proofErr w:type="spellEnd"/>
      <w:r>
        <w:t>;</w:t>
      </w:r>
    </w:p>
    <w:p w14:paraId="03FB1D18" w14:textId="77777777" w:rsidR="00A9126F" w:rsidRDefault="00A9126F" w:rsidP="00A9126F">
      <w:pPr>
        <w:pStyle w:val="code"/>
      </w:pPr>
      <w:r>
        <w:t xml:space="preserve">        </w:t>
      </w:r>
      <w:proofErr w:type="spellStart"/>
      <w:proofErr w:type="gramStart"/>
      <w:r>
        <w:t>ext.y</w:t>
      </w:r>
      <w:proofErr w:type="spellEnd"/>
      <w:proofErr w:type="gramEnd"/>
      <w:r>
        <w:t xml:space="preserve"> = -</w:t>
      </w:r>
      <w:proofErr w:type="spellStart"/>
      <w:r>
        <w:t>i</w:t>
      </w:r>
      <w:proofErr w:type="spellEnd"/>
      <w:r>
        <w:t>;</w:t>
      </w:r>
    </w:p>
    <w:p w14:paraId="5397E0BC" w14:textId="77777777" w:rsidR="00A9126F" w:rsidRDefault="00A9126F" w:rsidP="00A9126F">
      <w:pPr>
        <w:pStyle w:val="code"/>
      </w:pPr>
      <w:r>
        <w:t xml:space="preserve">        node = </w:t>
      </w:r>
      <w:proofErr w:type="spellStart"/>
      <w:r>
        <w:t>ext</w:t>
      </w:r>
      <w:proofErr w:type="spellEnd"/>
      <w:r>
        <w:t>;</w:t>
      </w:r>
    </w:p>
    <w:p w14:paraId="04955CEC" w14:textId="77777777" w:rsidR="00A9126F" w:rsidRDefault="00A9126F" w:rsidP="00A9126F">
      <w:pPr>
        <w:pStyle w:val="code"/>
      </w:pPr>
      <w:r>
        <w:t xml:space="preserve">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list;</w:t>
      </w:r>
    </w:p>
    <w:p w14:paraId="711A8E4B" w14:textId="77777777" w:rsidR="00A9126F" w:rsidRDefault="00A9126F" w:rsidP="00A9126F">
      <w:pPr>
        <w:pStyle w:val="code"/>
      </w:pPr>
      <w:r>
        <w:t xml:space="preserve">      } else {</w:t>
      </w:r>
    </w:p>
    <w:p w14:paraId="22D1B4CE" w14:textId="77777777" w:rsidR="00A9126F" w:rsidRDefault="00A9126F" w:rsidP="00A9126F">
      <w:pPr>
        <w:pStyle w:val="code"/>
      </w:pPr>
      <w:r>
        <w:t xml:space="preserve">        node = New Node;</w:t>
      </w:r>
    </w:p>
    <w:p w14:paraId="6212097E" w14:textId="77777777" w:rsidR="00A9126F" w:rsidRDefault="00A9126F" w:rsidP="00A9126F">
      <w:pPr>
        <w:pStyle w:val="code"/>
      </w:pPr>
      <w:r>
        <w:t xml:space="preserve">        </w:t>
      </w:r>
      <w:proofErr w:type="spellStart"/>
      <w:r>
        <w:t>node.x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9030BA0" w14:textId="77777777" w:rsidR="00A9126F" w:rsidRDefault="00A9126F" w:rsidP="00A9126F">
      <w:pPr>
        <w:pStyle w:val="code"/>
      </w:pPr>
      <w:r>
        <w:t xml:space="preserve">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list;</w:t>
      </w:r>
    </w:p>
    <w:p w14:paraId="34E1E5B2" w14:textId="77777777" w:rsidR="00A9126F" w:rsidRDefault="00A9126F" w:rsidP="00A9126F">
      <w:pPr>
        <w:pStyle w:val="code"/>
      </w:pPr>
      <w:r>
        <w:t xml:space="preserve">      }</w:t>
      </w:r>
    </w:p>
    <w:p w14:paraId="5935BF12" w14:textId="77777777" w:rsidR="00A9126F" w:rsidRDefault="00A9126F" w:rsidP="00A9126F">
      <w:pPr>
        <w:pStyle w:val="code"/>
      </w:pPr>
      <w:r>
        <w:t xml:space="preserve">      list = node;</w:t>
      </w:r>
    </w:p>
    <w:p w14:paraId="7DEFF478" w14:textId="77777777" w:rsidR="00A9126F" w:rsidRDefault="00A9126F" w:rsidP="00A9126F">
      <w:pPr>
        <w:pStyle w:val="code"/>
      </w:pPr>
      <w:r>
        <w:t xml:space="preserve">    }</w:t>
      </w:r>
    </w:p>
    <w:p w14:paraId="7982A51D" w14:textId="77777777" w:rsidR="00A9126F" w:rsidRDefault="00A9126F" w:rsidP="00A9126F">
      <w:pPr>
        <w:pStyle w:val="code"/>
      </w:pPr>
      <w:r>
        <w:t xml:space="preserve">    </w:t>
      </w:r>
      <w:proofErr w:type="spellStart"/>
      <w:r>
        <w:t>iter</w:t>
      </w:r>
      <w:proofErr w:type="spellEnd"/>
      <w:r>
        <w:t xml:space="preserve"> = list;</w:t>
      </w:r>
    </w:p>
    <w:p w14:paraId="24053DC0" w14:textId="77777777" w:rsidR="00A9126F" w:rsidRDefault="00A9126F" w:rsidP="00A9126F">
      <w:pPr>
        <w:pStyle w:val="code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iter</w:t>
      </w:r>
      <w:proofErr w:type="spellEnd"/>
      <w:r>
        <w:t xml:space="preserve"> != null){</w:t>
      </w:r>
    </w:p>
    <w:p w14:paraId="781EBE19" w14:textId="77777777" w:rsidR="00A9126F" w:rsidRDefault="00A9126F" w:rsidP="00A9126F">
      <w:pPr>
        <w:pStyle w:val="code"/>
      </w:pPr>
      <w:r>
        <w:t xml:space="preserve">      </w:t>
      </w:r>
      <w:proofErr w:type="spellStart"/>
      <w:proofErr w:type="gramStart"/>
      <w:r>
        <w:t>iter.f</w:t>
      </w:r>
      <w:proofErr w:type="spellEnd"/>
      <w:proofErr w:type="gramEnd"/>
      <w:r>
        <w:t>();</w:t>
      </w:r>
    </w:p>
    <w:p w14:paraId="4E6FACA2" w14:textId="77777777" w:rsidR="00A9126F" w:rsidRDefault="00A9126F" w:rsidP="00A9126F">
      <w:pPr>
        <w:pStyle w:val="code"/>
      </w:pPr>
      <w:r>
        <w:t xml:space="preserve">      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iter.next</w:t>
      </w:r>
      <w:proofErr w:type="spellEnd"/>
      <w:proofErr w:type="gramEnd"/>
      <w:r>
        <w:t>;</w:t>
      </w:r>
    </w:p>
    <w:p w14:paraId="2D3E9DE4" w14:textId="77777777" w:rsidR="00A9126F" w:rsidRDefault="00A9126F" w:rsidP="00A9126F">
      <w:pPr>
        <w:pStyle w:val="code"/>
      </w:pPr>
      <w:r>
        <w:t xml:space="preserve">    }</w:t>
      </w:r>
    </w:p>
    <w:p w14:paraId="563C01E7" w14:textId="77777777" w:rsidR="00A9126F" w:rsidRDefault="00A9126F" w:rsidP="00A9126F">
      <w:pPr>
        <w:pStyle w:val="code"/>
      </w:pPr>
      <w:r>
        <w:t xml:space="preserve">    return 0;</w:t>
      </w:r>
    </w:p>
    <w:p w14:paraId="5721DF19" w14:textId="77777777" w:rsidR="00A9126F" w:rsidRDefault="00A9126F" w:rsidP="00A9126F">
      <w:pPr>
        <w:pStyle w:val="code"/>
      </w:pPr>
      <w:r>
        <w:t xml:space="preserve">  }</w:t>
      </w:r>
    </w:p>
    <w:p w14:paraId="4978964D" w14:textId="77777777" w:rsidR="00A9126F" w:rsidRPr="00A9126F" w:rsidRDefault="00A9126F" w:rsidP="00A9126F">
      <w:pPr>
        <w:pStyle w:val="code"/>
      </w:pPr>
      <w:r>
        <w:t>}</w:t>
      </w:r>
    </w:p>
    <w:p w14:paraId="111ABC16" w14:textId="48CE1AF6" w:rsidR="00EA75CB" w:rsidRDefault="00A9126F" w:rsidP="00A9126F">
      <w:pPr>
        <w:pStyle w:val="a0"/>
        <w:ind w:firstLineChars="0" w:firstLine="0"/>
      </w:pPr>
      <w:r>
        <w:br w:type="page"/>
      </w:r>
    </w:p>
    <w:p w14:paraId="52C042BA" w14:textId="16E28E21" w:rsidR="000162B5" w:rsidRPr="00765A76" w:rsidRDefault="00912DA2" w:rsidP="00765A76">
      <w:pPr>
        <w:pStyle w:val="1"/>
      </w:pPr>
      <w:bookmarkStart w:id="15" w:name="_Toc518231677"/>
      <w:bookmarkStart w:id="16" w:name="_Toc518417037"/>
      <w:bookmarkStart w:id="17" w:name="_Toc518417073"/>
      <w:r w:rsidRPr="00765A76">
        <w:rPr>
          <w:rFonts w:hint="eastAsia"/>
        </w:rPr>
        <w:lastRenderedPageBreak/>
        <w:t>词法分析和语法分析</w:t>
      </w:r>
      <w:bookmarkEnd w:id="15"/>
      <w:bookmarkEnd w:id="16"/>
      <w:bookmarkEnd w:id="17"/>
    </w:p>
    <w:p w14:paraId="34CCBAAE" w14:textId="535EAAE4" w:rsidR="000162B5" w:rsidRDefault="00912DA2" w:rsidP="00582270">
      <w:pPr>
        <w:pStyle w:val="2"/>
      </w:pPr>
      <w:bookmarkStart w:id="18" w:name="_Toc518231678"/>
      <w:bookmarkStart w:id="19" w:name="_Toc518417074"/>
      <w:r>
        <w:rPr>
          <w:rFonts w:hint="eastAsia"/>
        </w:rPr>
        <w:t>单词文法描述</w:t>
      </w:r>
      <w:bookmarkEnd w:id="18"/>
      <w:bookmarkEnd w:id="19"/>
    </w:p>
    <w:p w14:paraId="51FC6B58" w14:textId="1A37978F" w:rsidR="00BC1BF2" w:rsidRDefault="00BC1BF2" w:rsidP="00BC1BF2">
      <w:pPr>
        <w:pStyle w:val="a0"/>
        <w:ind w:firstLine="420"/>
      </w:pPr>
      <w:r>
        <w:rPr>
          <w:rFonts w:hint="eastAsia"/>
        </w:rPr>
        <w:t>Decaf</w:t>
      </w:r>
      <w:r>
        <w:rPr>
          <w:rFonts w:hint="eastAsia"/>
        </w:rPr>
        <w:t>中的词包含分为关键字，符号，</w:t>
      </w:r>
      <w:r w:rsidRPr="00BC1BF2">
        <w:rPr>
          <w:rFonts w:hint="eastAsia"/>
        </w:rPr>
        <w:t>标识符，数字，注释，以及最后的</w:t>
      </w:r>
      <w:r w:rsidRPr="00BC1BF2">
        <w:rPr>
          <w:rFonts w:hint="eastAsia"/>
        </w:rPr>
        <w:t>EOF</w:t>
      </w:r>
      <w:r w:rsidRPr="00BC1BF2">
        <w:rPr>
          <w:rFonts w:hint="eastAsia"/>
        </w:rPr>
        <w:t>文件终结符</w:t>
      </w:r>
      <w:r>
        <w:rPr>
          <w:rFonts w:hint="eastAsia"/>
        </w:rPr>
        <w:t>。</w:t>
      </w:r>
    </w:p>
    <w:p w14:paraId="0AEC3ECB" w14:textId="2ED2B982" w:rsidR="00BC1BF2" w:rsidRDefault="00BC1BF2" w:rsidP="00BC1BF2">
      <w:pPr>
        <w:pStyle w:val="a0"/>
        <w:ind w:firstLine="420"/>
      </w:pPr>
      <w:r>
        <w:rPr>
          <w:rFonts w:hint="eastAsia"/>
        </w:rPr>
        <w:t>关键词</w:t>
      </w:r>
      <w:r w:rsidR="00CC1F05">
        <w:rPr>
          <w:rFonts w:hint="eastAsia"/>
        </w:rPr>
        <w:t>如下</w:t>
      </w:r>
    </w:p>
    <w:p w14:paraId="7401FF9E" w14:textId="77777777" w:rsidR="00BC1BF2" w:rsidRDefault="00BC1BF2" w:rsidP="00BC1BF2">
      <w:pPr>
        <w:pStyle w:val="code"/>
      </w:pPr>
      <w:r w:rsidRPr="00BC1BF2">
        <w:t xml:space="preserve">void string bool int double </w:t>
      </w:r>
    </w:p>
    <w:p w14:paraId="39D08C11" w14:textId="77777777" w:rsidR="00BC1BF2" w:rsidRDefault="00BC1BF2" w:rsidP="00BC1BF2">
      <w:pPr>
        <w:pStyle w:val="code"/>
      </w:pPr>
      <w:r w:rsidRPr="00BC1BF2">
        <w:t xml:space="preserve">null true </w:t>
      </w:r>
      <w:proofErr w:type="gramStart"/>
      <w:r w:rsidRPr="00BC1BF2">
        <w:t>false  class</w:t>
      </w:r>
      <w:proofErr w:type="gramEnd"/>
      <w:r w:rsidRPr="00BC1BF2">
        <w:t xml:space="preserve"> extends interface implements </w:t>
      </w:r>
    </w:p>
    <w:p w14:paraId="54F13469" w14:textId="463BAA68" w:rsidR="00BC1BF2" w:rsidRDefault="00BC1BF2" w:rsidP="00BC1BF2">
      <w:pPr>
        <w:pStyle w:val="code"/>
      </w:pPr>
      <w:r w:rsidRPr="00BC1BF2">
        <w:t xml:space="preserve">this while if else for return break </w:t>
      </w:r>
    </w:p>
    <w:p w14:paraId="31C98F67" w14:textId="3E57FE07" w:rsidR="00BC1BF2" w:rsidRDefault="00BC1BF2" w:rsidP="00BC1BF2">
      <w:pPr>
        <w:pStyle w:val="code"/>
      </w:pPr>
      <w:r w:rsidRPr="00BC1BF2">
        <w:t xml:space="preserve">Print </w:t>
      </w:r>
      <w:proofErr w:type="spellStart"/>
      <w:r w:rsidRPr="00BC1BF2">
        <w:t>ReadInteger</w:t>
      </w:r>
      <w:proofErr w:type="spellEnd"/>
      <w:r w:rsidRPr="00BC1BF2">
        <w:t xml:space="preserve"> </w:t>
      </w:r>
      <w:proofErr w:type="spellStart"/>
      <w:proofErr w:type="gramStart"/>
      <w:r w:rsidRPr="00BC1BF2">
        <w:t>ReadLine</w:t>
      </w:r>
      <w:proofErr w:type="spellEnd"/>
      <w:r w:rsidRPr="00BC1BF2">
        <w:t xml:space="preserve">  </w:t>
      </w:r>
      <w:proofErr w:type="spellStart"/>
      <w:r w:rsidRPr="00BC1BF2">
        <w:t>NewArray</w:t>
      </w:r>
      <w:proofErr w:type="spellEnd"/>
      <w:proofErr w:type="gramEnd"/>
      <w:r w:rsidRPr="00BC1BF2">
        <w:t xml:space="preserve"> New</w:t>
      </w:r>
      <w:bookmarkStart w:id="20" w:name="_Toc518231679"/>
    </w:p>
    <w:p w14:paraId="50B92BA2" w14:textId="72552F64" w:rsidR="00BC1BF2" w:rsidRDefault="00BC1BF2" w:rsidP="00BC1BF2">
      <w:pPr>
        <w:tabs>
          <w:tab w:val="left" w:pos="2892"/>
        </w:tabs>
        <w:ind w:firstLine="420"/>
      </w:pPr>
      <w:r>
        <w:rPr>
          <w:rFonts w:hint="eastAsia"/>
        </w:rPr>
        <w:t>符号与其对应名字如下</w:t>
      </w: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232"/>
        <w:gridCol w:w="960"/>
      </w:tblGrid>
      <w:tr w:rsidR="00BB23B2" w:rsidRPr="00BB23B2" w14:paraId="0C885C92" w14:textId="77777777" w:rsidTr="00BB23B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E2BA1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C8DCB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symbol</w:t>
            </w:r>
          </w:p>
        </w:tc>
      </w:tr>
      <w:tr w:rsidR="00BB23B2" w:rsidRPr="00BB23B2" w14:paraId="3C08A879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40CE0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plus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EE449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+</w:t>
            </w:r>
          </w:p>
        </w:tc>
      </w:tr>
      <w:tr w:rsidR="00BB23B2" w:rsidRPr="00BB23B2" w14:paraId="51227EC5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40FA3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minus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8A658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BB23B2" w:rsidRPr="00BB23B2" w14:paraId="7558FDF8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62EB3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mul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A486A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*</w:t>
            </w:r>
          </w:p>
        </w:tc>
      </w:tr>
      <w:tr w:rsidR="00BB23B2" w:rsidRPr="00BB23B2" w14:paraId="4AE6A885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40FD9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div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0E24F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/</w:t>
            </w:r>
          </w:p>
        </w:tc>
      </w:tr>
      <w:tr w:rsidR="00BB23B2" w:rsidRPr="00BB23B2" w14:paraId="2952C43E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BDC86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mod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7AADD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B23B2" w:rsidRPr="00BB23B2" w14:paraId="6BD22999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F3DD6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4273E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&lt;</w:t>
            </w:r>
          </w:p>
        </w:tc>
      </w:tr>
      <w:tr w:rsidR="00BB23B2" w:rsidRPr="00BB23B2" w14:paraId="08DA7178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2B5A3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less_eq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F1B63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&lt;=</w:t>
            </w:r>
          </w:p>
        </w:tc>
      </w:tr>
      <w:tr w:rsidR="00BB23B2" w:rsidRPr="00BB23B2" w14:paraId="163CE189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FCD87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greater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C9215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&gt;</w:t>
            </w:r>
          </w:p>
        </w:tc>
      </w:tr>
      <w:tr w:rsidR="00BB23B2" w:rsidRPr="00BB23B2" w14:paraId="04C92EE0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4F732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greater_eq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C1C5F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&gt;=</w:t>
            </w:r>
          </w:p>
        </w:tc>
      </w:tr>
      <w:tr w:rsidR="00BB23B2" w:rsidRPr="00BB23B2" w14:paraId="389E62A4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7E9FE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assign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88BF6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=</w:t>
            </w:r>
          </w:p>
        </w:tc>
      </w:tr>
      <w:tr w:rsidR="00BB23B2" w:rsidRPr="00BB23B2" w14:paraId="59127AE0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AF43D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886A8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==</w:t>
            </w:r>
          </w:p>
        </w:tc>
      </w:tr>
      <w:tr w:rsidR="00BB23B2" w:rsidRPr="00BB23B2" w14:paraId="3FEB7F04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0C4C8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not_eq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A0B96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!=</w:t>
            </w:r>
          </w:p>
        </w:tc>
      </w:tr>
      <w:tr w:rsidR="00BB23B2" w:rsidRPr="00BB23B2" w14:paraId="7946BE40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48A4E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AA19C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&amp;&amp;</w:t>
            </w:r>
          </w:p>
        </w:tc>
      </w:tr>
      <w:tr w:rsidR="00BB23B2" w:rsidRPr="00BB23B2" w14:paraId="01BA5B69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DA2A0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493E5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||</w:t>
            </w:r>
          </w:p>
        </w:tc>
      </w:tr>
      <w:tr w:rsidR="00BB23B2" w:rsidRPr="00BB23B2" w14:paraId="7CA23C3A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18CDB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not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5A9DD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!</w:t>
            </w:r>
          </w:p>
        </w:tc>
      </w:tr>
      <w:tr w:rsidR="00BB23B2" w:rsidRPr="00BB23B2" w14:paraId="379F6428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D7F11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semicolon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0B513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;</w:t>
            </w:r>
          </w:p>
        </w:tc>
      </w:tr>
      <w:tr w:rsidR="00BB23B2" w:rsidRPr="00BB23B2" w14:paraId="1E4FC437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22C98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comma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5A9CC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,</w:t>
            </w:r>
          </w:p>
        </w:tc>
      </w:tr>
      <w:tr w:rsidR="00BB23B2" w:rsidRPr="00BB23B2" w14:paraId="3495E5F4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721EF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DB140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BB23B2" w:rsidRPr="00BB23B2" w14:paraId="636DFFF6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3854C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square_bra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DB5A3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[</w:t>
            </w:r>
          </w:p>
        </w:tc>
      </w:tr>
      <w:tr w:rsidR="00BB23B2" w:rsidRPr="00BB23B2" w14:paraId="24F67DFA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160BA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square_ket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889AC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]</w:t>
            </w:r>
          </w:p>
        </w:tc>
      </w:tr>
      <w:tr w:rsidR="00BB23B2" w:rsidRPr="00BB23B2" w14:paraId="32A220EF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BA847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round_bra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37812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(</w:t>
            </w:r>
          </w:p>
        </w:tc>
      </w:tr>
      <w:tr w:rsidR="00BB23B2" w:rsidRPr="00BB23B2" w14:paraId="7000502A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634DD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round_ket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6B311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BB23B2" w:rsidRPr="00BB23B2" w14:paraId="6FE4BE7B" w14:textId="77777777" w:rsidTr="00BB23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055EA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curly_bra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CD930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{</w:t>
            </w:r>
          </w:p>
        </w:tc>
      </w:tr>
      <w:tr w:rsidR="00BB23B2" w:rsidRPr="00BB23B2" w14:paraId="33F3A969" w14:textId="77777777" w:rsidTr="00BB23B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C6FCB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curly_ket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98302" w14:textId="77777777" w:rsidR="00BB23B2" w:rsidRPr="00BB23B2" w:rsidRDefault="00BB23B2" w:rsidP="00BB23B2">
            <w:pPr>
              <w:widowControl/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B23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14:paraId="4908106E" w14:textId="77777777" w:rsidR="00BB23B2" w:rsidRDefault="00BB23B2" w:rsidP="00BC1BF2">
      <w:pPr>
        <w:tabs>
          <w:tab w:val="left" w:pos="2892"/>
        </w:tabs>
        <w:ind w:firstLine="420"/>
      </w:pPr>
    </w:p>
    <w:p w14:paraId="6C1E0A78" w14:textId="27F3B00D" w:rsidR="00BB23B2" w:rsidRDefault="00CC1F05" w:rsidP="00BC1BF2">
      <w:pPr>
        <w:tabs>
          <w:tab w:val="left" w:pos="2892"/>
        </w:tabs>
      </w:pPr>
      <w:r>
        <w:rPr>
          <w:rFonts w:hint="eastAsia"/>
        </w:rPr>
        <w:t>数字分为整型数字和浮点数字</w:t>
      </w:r>
      <w:r w:rsidR="00BB23B2">
        <w:rPr>
          <w:rFonts w:hint="eastAsia"/>
        </w:rPr>
        <w:t>，满足</w:t>
      </w:r>
      <w:r w:rsidR="00BB23B2">
        <w:t>Java</w:t>
      </w:r>
      <w:r w:rsidR="00BB23B2">
        <w:rPr>
          <w:rFonts w:hint="eastAsia"/>
        </w:rPr>
        <w:t>中的规范</w:t>
      </w:r>
    </w:p>
    <w:p w14:paraId="02C2EDC7" w14:textId="70908499" w:rsidR="00CC1F05" w:rsidRDefault="00CC1F05" w:rsidP="00BC1BF2">
      <w:pPr>
        <w:tabs>
          <w:tab w:val="left" w:pos="2892"/>
        </w:tabs>
      </w:pPr>
      <w:r>
        <w:rPr>
          <w:rFonts w:hint="eastAsia"/>
        </w:rPr>
        <w:lastRenderedPageBreak/>
        <w:t>标识符分为类型标识符和普通标识符，其中类型标志符要求首字母大写，普通标识符要求首字母小写，以减轻语法分析的压力。首字母以后，都紧接零个或多个大小写字母，数字，下划线的任意排列组合。</w:t>
      </w:r>
    </w:p>
    <w:p w14:paraId="0E29B694" w14:textId="03BA15AA" w:rsidR="00CC1F05" w:rsidRDefault="00CC1F05" w:rsidP="00BC1BF2">
      <w:pPr>
        <w:tabs>
          <w:tab w:val="left" w:pos="2892"/>
        </w:tabs>
      </w:pPr>
      <w:r>
        <w:rPr>
          <w:rFonts w:hint="eastAsia"/>
        </w:rPr>
        <w:t>注释分为</w:t>
      </w:r>
      <w:r w:rsidR="00BB23B2" w:rsidRPr="00BB23B2">
        <w:rPr>
          <w:rFonts w:hint="eastAsia"/>
        </w:rPr>
        <w:t>块注释</w:t>
      </w:r>
      <w:r w:rsidR="00BB23B2" w:rsidRPr="00BB23B2">
        <w:rPr>
          <w:rFonts w:hint="eastAsia"/>
        </w:rPr>
        <w:t>/* ... */</w:t>
      </w:r>
      <w:r w:rsidR="00BB23B2" w:rsidRPr="00BB23B2">
        <w:rPr>
          <w:rFonts w:hint="eastAsia"/>
        </w:rPr>
        <w:t>与行注释</w:t>
      </w:r>
      <w:r w:rsidR="00BB23B2" w:rsidRPr="00BB23B2">
        <w:rPr>
          <w:rFonts w:hint="eastAsia"/>
        </w:rPr>
        <w:t xml:space="preserve">//... </w:t>
      </w:r>
      <w:r w:rsidR="00BB23B2" w:rsidRPr="00BB23B2">
        <w:rPr>
          <w:rFonts w:hint="eastAsia"/>
        </w:rPr>
        <w:t>行注释</w:t>
      </w:r>
      <w:r w:rsidR="00BB23B2">
        <w:rPr>
          <w:rFonts w:hint="eastAsia"/>
        </w:rPr>
        <w:t>。</w:t>
      </w:r>
    </w:p>
    <w:p w14:paraId="14DDDC40" w14:textId="77777777" w:rsidR="00BB23B2" w:rsidRDefault="00BB23B2" w:rsidP="00BC1BF2">
      <w:pPr>
        <w:tabs>
          <w:tab w:val="left" w:pos="2892"/>
        </w:tabs>
      </w:pPr>
    </w:p>
    <w:p w14:paraId="1C070EB6" w14:textId="44E09D0A" w:rsidR="000162B5" w:rsidRDefault="00912DA2" w:rsidP="00582270">
      <w:pPr>
        <w:pStyle w:val="2"/>
      </w:pPr>
      <w:bookmarkStart w:id="21" w:name="_Toc518231680"/>
      <w:bookmarkStart w:id="22" w:name="_Toc518417075"/>
      <w:bookmarkEnd w:id="20"/>
      <w:r>
        <w:rPr>
          <w:rFonts w:hint="eastAsia"/>
        </w:rPr>
        <w:t>词法分析器的设计</w:t>
      </w:r>
      <w:bookmarkEnd w:id="21"/>
      <w:bookmarkEnd w:id="22"/>
    </w:p>
    <w:p w14:paraId="424A414D" w14:textId="77777777" w:rsidR="00CC1F05" w:rsidRDefault="00CC1F05" w:rsidP="00CC1F05">
      <w:pPr>
        <w:pStyle w:val="a0"/>
        <w:ind w:firstLine="420"/>
      </w:pPr>
      <w:r>
        <w:rPr>
          <w:rFonts w:hint="eastAsia"/>
        </w:rPr>
        <w:t>词法分析我选择使用</w:t>
      </w:r>
      <w:r>
        <w:rPr>
          <w:rFonts w:hint="eastAsia"/>
        </w:rPr>
        <w:t>Flex</w:t>
      </w:r>
      <w:r>
        <w:rPr>
          <w:rFonts w:hint="eastAsia"/>
        </w:rPr>
        <w:t>实现。</w:t>
      </w:r>
    </w:p>
    <w:p w14:paraId="35B7F965" w14:textId="77777777" w:rsidR="00CC1F05" w:rsidRDefault="00CC1F05" w:rsidP="00CC1F05">
      <w:pPr>
        <w:pStyle w:val="a0"/>
        <w:ind w:firstLine="420"/>
      </w:pPr>
      <w:r>
        <w:rPr>
          <w:rFonts w:hint="eastAsia"/>
        </w:rPr>
        <w:t>Flex</w:t>
      </w:r>
      <w:r>
        <w:rPr>
          <w:rFonts w:hint="eastAsia"/>
        </w:rPr>
        <w:t>文件主要分为</w:t>
      </w:r>
      <w:r>
        <w:rPr>
          <w:rFonts w:hint="eastAsia"/>
        </w:rPr>
        <w:t>4</w:t>
      </w:r>
      <w:r>
        <w:rPr>
          <w:rFonts w:hint="eastAsia"/>
        </w:rPr>
        <w:t>个部分。第一部分是前置声明，需要引用合适的变量，引用正确的头文件；第二部分需要合理配置</w:t>
      </w:r>
      <w:r>
        <w:rPr>
          <w:rFonts w:hint="eastAsia"/>
        </w:rPr>
        <w:t>Flex</w:t>
      </w:r>
      <w:r>
        <w:rPr>
          <w:rFonts w:hint="eastAsia"/>
        </w:rPr>
        <w:t>选项；第三部分是规则集合，是词法分析文件的重点所在，可见后文详解；最后一部分需要定义</w:t>
      </w:r>
      <w:proofErr w:type="spellStart"/>
      <w:r>
        <w:rPr>
          <w:rFonts w:hint="eastAsia"/>
        </w:rPr>
        <w:t>yylex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yyeror</w:t>
      </w:r>
      <w:proofErr w:type="spellEnd"/>
      <w:r>
        <w:rPr>
          <w:rFonts w:hint="eastAsia"/>
        </w:rPr>
        <w:t>函数，给</w:t>
      </w:r>
      <w:r>
        <w:rPr>
          <w:rFonts w:hint="eastAsia"/>
        </w:rPr>
        <w:t>bison</w:t>
      </w:r>
      <w:r>
        <w:rPr>
          <w:rFonts w:hint="eastAsia"/>
        </w:rPr>
        <w:t>提供接口。</w:t>
      </w:r>
    </w:p>
    <w:p w14:paraId="6DE76A09" w14:textId="77777777" w:rsidR="00CC1F05" w:rsidRDefault="00CC1F05" w:rsidP="00CC1F05">
      <w:pPr>
        <w:pStyle w:val="a0"/>
        <w:ind w:firstLine="420"/>
      </w:pPr>
      <w:r>
        <w:rPr>
          <w:rFonts w:hint="eastAsia"/>
        </w:rPr>
        <w:t>词法分析需要提供</w:t>
      </w:r>
      <w:r>
        <w:rPr>
          <w:rFonts w:hint="eastAsia"/>
        </w:rPr>
        <w:t>tokens</w:t>
      </w:r>
      <w:r>
        <w:rPr>
          <w:rFonts w:hint="eastAsia"/>
        </w:rPr>
        <w:t>的定义，在刚开始实现时需要手工提供，但是后期只需引用</w:t>
      </w:r>
      <w:r>
        <w:rPr>
          <w:rFonts w:hint="eastAsia"/>
        </w:rPr>
        <w:t>bison</w:t>
      </w:r>
      <w:r>
        <w:rPr>
          <w:rFonts w:hint="eastAsia"/>
        </w:rPr>
        <w:t>生成的</w:t>
      </w:r>
      <w:proofErr w:type="spellStart"/>
      <w:r>
        <w:rPr>
          <w:rFonts w:hint="eastAsia"/>
        </w:rPr>
        <w:t>hxx</w:t>
      </w:r>
      <w:proofErr w:type="spellEnd"/>
      <w:r>
        <w:rPr>
          <w:rFonts w:hint="eastAsia"/>
        </w:rPr>
        <w:t>文件即可。</w:t>
      </w:r>
    </w:p>
    <w:p w14:paraId="61DBCD02" w14:textId="77777777" w:rsidR="00CC1F05" w:rsidRDefault="00CC1F05" w:rsidP="00CC1F05">
      <w:pPr>
        <w:pStyle w:val="a0"/>
        <w:ind w:firstLine="420"/>
      </w:pPr>
      <w:r>
        <w:rPr>
          <w:rFonts w:hint="eastAsia"/>
        </w:rPr>
        <w:t>Flex</w:t>
      </w:r>
      <w:r>
        <w:rPr>
          <w:rFonts w:hint="eastAsia"/>
        </w:rPr>
        <w:t>作为词法分析器，可以匹配简单的正则表达式。对于关键字和符号，其本身就是正则表达式的定义，可以直接书写。剩余的，主要是标识符，数字，注释，以及最后的</w:t>
      </w:r>
      <w:r>
        <w:rPr>
          <w:rFonts w:hint="eastAsia"/>
        </w:rPr>
        <w:t>EOF</w:t>
      </w:r>
      <w:r>
        <w:rPr>
          <w:rFonts w:hint="eastAsia"/>
        </w:rPr>
        <w:t>文件终结符。</w:t>
      </w:r>
    </w:p>
    <w:p w14:paraId="4854BBBD" w14:textId="77777777" w:rsidR="00CC1F05" w:rsidRDefault="00CC1F05" w:rsidP="00CC1F05">
      <w:pPr>
        <w:pStyle w:val="a0"/>
        <w:ind w:firstLine="420"/>
      </w:pPr>
      <w:r>
        <w:rPr>
          <w:rFonts w:hint="eastAsia"/>
        </w:rPr>
        <w:t>对于数字，有两种情形，可能是整型数字，那么可以使用</w:t>
      </w:r>
      <w:r>
        <w:rPr>
          <w:rFonts w:hint="eastAsia"/>
        </w:rPr>
        <w:t>{DIGIT}+</w:t>
      </w:r>
      <w:r>
        <w:rPr>
          <w:rFonts w:hint="eastAsia"/>
        </w:rPr>
        <w:t>进行匹配。其中，</w:t>
      </w:r>
      <w:r>
        <w:rPr>
          <w:rFonts w:hint="eastAsia"/>
        </w:rPr>
        <w:t>DIGIT</w:t>
      </w:r>
      <w:r>
        <w:rPr>
          <w:rFonts w:hint="eastAsia"/>
        </w:rPr>
        <w:t>是被预先设定为</w:t>
      </w:r>
      <w:r>
        <w:rPr>
          <w:rFonts w:hint="eastAsia"/>
        </w:rPr>
        <w:t>[0-9]</w:t>
      </w:r>
      <w:r>
        <w:rPr>
          <w:rFonts w:hint="eastAsia"/>
        </w:rPr>
        <w:t>的宏。匹配到这样一个整型数字后，我们返回</w:t>
      </w:r>
      <w:proofErr w:type="spellStart"/>
      <w:r>
        <w:rPr>
          <w:rFonts w:hint="eastAsia"/>
        </w:rPr>
        <w:t>NUM_int</w:t>
      </w:r>
      <w:proofErr w:type="spellEnd"/>
      <w:r>
        <w:rPr>
          <w:rFonts w:hint="eastAsia"/>
        </w:rPr>
        <w:t>这一个</w:t>
      </w:r>
      <w:r>
        <w:rPr>
          <w:rFonts w:hint="eastAsia"/>
        </w:rPr>
        <w:t xml:space="preserve">token. </w:t>
      </w:r>
      <w:r>
        <w:rPr>
          <w:rFonts w:hint="eastAsia"/>
        </w:rPr>
        <w:t>同理，对于浮点数字，使用</w:t>
      </w:r>
      <w:r>
        <w:rPr>
          <w:rFonts w:hint="eastAsia"/>
        </w:rPr>
        <w:t>[(-|+)]{DIGIT}+"."{DIGIT}*[(</w:t>
      </w:r>
      <w:proofErr w:type="spellStart"/>
      <w:r>
        <w:rPr>
          <w:rFonts w:hint="eastAsia"/>
        </w:rPr>
        <w:t>e|</w:t>
      </w:r>
      <w:proofErr w:type="gramStart"/>
      <w:r>
        <w:rPr>
          <w:rFonts w:hint="eastAsia"/>
        </w:rPr>
        <w:t>E</w:t>
      </w:r>
      <w:proofErr w:type="spellEnd"/>
      <w:r>
        <w:rPr>
          <w:rFonts w:hint="eastAsia"/>
        </w:rPr>
        <w:t>)(</w:t>
      </w:r>
      <w:proofErr w:type="gramEnd"/>
      <w:r>
        <w:rPr>
          <w:rFonts w:hint="eastAsia"/>
        </w:rPr>
        <w:t>-|+){DIGIT}+]</w:t>
      </w:r>
      <w:r>
        <w:rPr>
          <w:rFonts w:hint="eastAsia"/>
        </w:rPr>
        <w:t>进行匹配，最后将返回</w:t>
      </w:r>
      <w:proofErr w:type="spellStart"/>
      <w:r>
        <w:rPr>
          <w:rFonts w:hint="eastAsia"/>
        </w:rPr>
        <w:t>NUM_double</w:t>
      </w:r>
      <w:proofErr w:type="spellEnd"/>
      <w:r>
        <w:rPr>
          <w:rFonts w:hint="eastAsia"/>
        </w:rPr>
        <w:t>。</w:t>
      </w:r>
    </w:p>
    <w:p w14:paraId="75B31EB8" w14:textId="77777777" w:rsidR="00CC1F05" w:rsidRDefault="00CC1F05" w:rsidP="00CC1F05">
      <w:pPr>
        <w:pStyle w:val="a0"/>
        <w:ind w:firstLine="420"/>
      </w:pPr>
      <w:r>
        <w:rPr>
          <w:rFonts w:hint="eastAsia"/>
        </w:rPr>
        <w:t>对于标识符，语法分析时会区分为普通标志符（如函数，变量名）和类型标识符（如类名，接口名）。为了减轻语法分析器的压力，我们规定普通标志符是小写字母开头，紧接</w:t>
      </w:r>
      <w:r>
        <w:rPr>
          <w:rFonts w:hint="eastAsia"/>
        </w:rPr>
        <w:t>0</w:t>
      </w:r>
      <w:r>
        <w:rPr>
          <w:rFonts w:hint="eastAsia"/>
        </w:rPr>
        <w:t>到多个字母，数字或下划线的字符串，可以用</w:t>
      </w:r>
      <w:r>
        <w:rPr>
          <w:rFonts w:hint="eastAsia"/>
        </w:rPr>
        <w:t>[a-z_][A-Za-z0-9_]*</w:t>
      </w:r>
      <w:r>
        <w:rPr>
          <w:rFonts w:hint="eastAsia"/>
        </w:rPr>
        <w:t>进行匹配，返回的</w:t>
      </w: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ID</w:t>
      </w:r>
      <w:r>
        <w:rPr>
          <w:rFonts w:hint="eastAsia"/>
        </w:rPr>
        <w:t>。而对于类型标准符，我们规定其必须是大写字母开头，因而需要使用</w:t>
      </w:r>
      <w:r>
        <w:rPr>
          <w:rFonts w:hint="eastAsia"/>
        </w:rPr>
        <w:t xml:space="preserve"> [A-Z][A-Za-z0-9_]* </w:t>
      </w:r>
      <w:r>
        <w:rPr>
          <w:rFonts w:hint="eastAsia"/>
        </w:rPr>
        <w:t>进行匹配，返回的</w:t>
      </w: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TYPE_ID</w:t>
      </w:r>
      <w:r>
        <w:rPr>
          <w:rFonts w:hint="eastAsia"/>
        </w:rPr>
        <w:t>。这样做，也符合了</w:t>
      </w:r>
      <w:r>
        <w:rPr>
          <w:rFonts w:hint="eastAsia"/>
        </w:rPr>
        <w:t>Java</w:t>
      </w:r>
      <w:r>
        <w:rPr>
          <w:rFonts w:hint="eastAsia"/>
        </w:rPr>
        <w:t>规范，使得程序可读性更好。</w:t>
      </w:r>
    </w:p>
    <w:p w14:paraId="73AE699C" w14:textId="77777777" w:rsidR="00CC1F05" w:rsidRDefault="00CC1F05" w:rsidP="00CC1F05">
      <w:pPr>
        <w:pStyle w:val="a0"/>
        <w:ind w:firstLine="420"/>
      </w:pPr>
      <w:r>
        <w:rPr>
          <w:rFonts w:hint="eastAsia"/>
        </w:rPr>
        <w:t>对于注释，需要实现的有块注释</w:t>
      </w:r>
      <w:r>
        <w:rPr>
          <w:rFonts w:hint="eastAsia"/>
        </w:rPr>
        <w:t>/* ... */</w:t>
      </w:r>
      <w:r>
        <w:rPr>
          <w:rFonts w:hint="eastAsia"/>
        </w:rPr>
        <w:t>与行注释</w:t>
      </w:r>
      <w:r>
        <w:rPr>
          <w:rFonts w:hint="eastAsia"/>
        </w:rPr>
        <w:t xml:space="preserve">//... </w:t>
      </w:r>
      <w:r>
        <w:rPr>
          <w:rFonts w:hint="eastAsia"/>
        </w:rPr>
        <w:t>行注释，直接使用正则表达式匹配到行尾的换行即可，也就是使用</w:t>
      </w:r>
      <w:r>
        <w:rPr>
          <w:rFonts w:hint="eastAsia"/>
        </w:rPr>
        <w:t>"//</w:t>
      </w:r>
      <w:proofErr w:type="gramStart"/>
      <w:r>
        <w:rPr>
          <w:rFonts w:hint="eastAsia"/>
        </w:rPr>
        <w:t>".*</w:t>
      </w:r>
      <w:proofErr w:type="gramEnd"/>
      <w:r>
        <w:rPr>
          <w:rFonts w:hint="eastAsia"/>
        </w:rPr>
        <w:t xml:space="preserve">\n </w:t>
      </w:r>
      <w:r>
        <w:rPr>
          <w:rFonts w:hint="eastAsia"/>
        </w:rPr>
        <w:t>进行匹配。对于块注释，需要利用</w:t>
      </w:r>
      <w:r>
        <w:rPr>
          <w:rFonts w:hint="eastAsia"/>
        </w:rPr>
        <w:t>Flex</w:t>
      </w:r>
      <w:r>
        <w:rPr>
          <w:rFonts w:hint="eastAsia"/>
        </w:rPr>
        <w:t>的状态机特性，使用如下语法进行状态转移</w:t>
      </w:r>
    </w:p>
    <w:p w14:paraId="05166DC0" w14:textId="77777777" w:rsidR="00CC1F05" w:rsidRDefault="00CC1F05" w:rsidP="00BB23B2">
      <w:pPr>
        <w:pStyle w:val="code"/>
      </w:pPr>
      <w:r>
        <w:t xml:space="preserve">"/*"         </w:t>
      </w:r>
      <w:proofErr w:type="gramStart"/>
      <w:r>
        <w:t xml:space="preserve">   {</w:t>
      </w:r>
      <w:proofErr w:type="gramEnd"/>
      <w:r>
        <w:t xml:space="preserve"> BEGIN(C_COMMENT); }</w:t>
      </w:r>
    </w:p>
    <w:p w14:paraId="487D1DC4" w14:textId="77777777" w:rsidR="00CC1F05" w:rsidRDefault="00CC1F05" w:rsidP="00BB23B2">
      <w:pPr>
        <w:pStyle w:val="code"/>
      </w:pPr>
      <w:r>
        <w:t xml:space="preserve">&lt;C_COMMENT&gt;"*/" </w:t>
      </w:r>
      <w:proofErr w:type="gramStart"/>
      <w:r>
        <w:t>{ BEGIN</w:t>
      </w:r>
      <w:proofErr w:type="gramEnd"/>
      <w:r>
        <w:t>(INITIAL); }</w:t>
      </w:r>
    </w:p>
    <w:p w14:paraId="02EBB8D4" w14:textId="77777777" w:rsidR="00CC1F05" w:rsidRDefault="00CC1F05" w:rsidP="00BB23B2">
      <w:pPr>
        <w:pStyle w:val="code"/>
      </w:pPr>
      <w:r>
        <w:t xml:space="preserve">&lt;C_COMMENT&gt;.    { }   </w:t>
      </w:r>
    </w:p>
    <w:p w14:paraId="281E6194" w14:textId="77777777" w:rsidR="00CC1F05" w:rsidRDefault="00CC1F05" w:rsidP="00CC1F05">
      <w:pPr>
        <w:pStyle w:val="a0"/>
        <w:ind w:firstLine="420"/>
      </w:pPr>
      <w:r>
        <w:rPr>
          <w:rFonts w:hint="eastAsia"/>
        </w:rPr>
        <w:t>所有的注释都会被舍弃，不会返回任何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14:paraId="309225F6" w14:textId="77777777" w:rsidR="00CC1F05" w:rsidRDefault="00CC1F05" w:rsidP="00CC1F05">
      <w:pPr>
        <w:pStyle w:val="a0"/>
        <w:ind w:firstLine="420"/>
      </w:pPr>
      <w:r>
        <w:rPr>
          <w:rFonts w:hint="eastAsia"/>
        </w:rPr>
        <w:t>对于文件尾部的</w:t>
      </w:r>
      <w:r>
        <w:rPr>
          <w:rFonts w:hint="eastAsia"/>
        </w:rPr>
        <w:t>EOF</w:t>
      </w:r>
      <w:r>
        <w:rPr>
          <w:rFonts w:hint="eastAsia"/>
        </w:rPr>
        <w:t>，</w:t>
      </w:r>
      <w:r>
        <w:rPr>
          <w:rFonts w:hint="eastAsia"/>
        </w:rPr>
        <w:t>flex</w:t>
      </w:r>
      <w:r>
        <w:rPr>
          <w:rFonts w:hint="eastAsia"/>
        </w:rPr>
        <w:t>规定其必须返回值为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，以结束词法分析，照做即</w:t>
      </w:r>
      <w:r>
        <w:rPr>
          <w:rFonts w:hint="eastAsia"/>
        </w:rPr>
        <w:lastRenderedPageBreak/>
        <w:t>可。</w:t>
      </w:r>
    </w:p>
    <w:p w14:paraId="71C72BE0" w14:textId="77777777" w:rsidR="00CC1F05" w:rsidRDefault="00CC1F05" w:rsidP="00CC1F05">
      <w:pPr>
        <w:pStyle w:val="a0"/>
        <w:ind w:firstLine="420"/>
      </w:pPr>
      <w:r>
        <w:rPr>
          <w:rFonts w:hint="eastAsia"/>
        </w:rPr>
        <w:t>最后，虽然关键字和符号的处理比较简单，但是数量较多，因而可以使用</w:t>
      </w:r>
      <w:r>
        <w:rPr>
          <w:rFonts w:hint="eastAsia"/>
        </w:rPr>
        <w:t>python</w:t>
      </w:r>
      <w:r>
        <w:rPr>
          <w:rFonts w:hint="eastAsia"/>
        </w:rPr>
        <w:t>脚本，通过读取</w:t>
      </w:r>
      <w:r>
        <w:rPr>
          <w:rFonts w:hint="eastAsia"/>
        </w:rPr>
        <w:t xml:space="preserve">keyword.txt </w:t>
      </w:r>
      <w:r>
        <w:rPr>
          <w:rFonts w:hint="eastAsia"/>
        </w:rPr>
        <w:t>与</w:t>
      </w:r>
      <w:r>
        <w:rPr>
          <w:rFonts w:hint="eastAsia"/>
        </w:rPr>
        <w:t xml:space="preserve"> symbol.txt</w:t>
      </w:r>
      <w:r>
        <w:rPr>
          <w:rFonts w:hint="eastAsia"/>
        </w:rPr>
        <w:t>文件，自动按照</w:t>
      </w:r>
      <w:r>
        <w:rPr>
          <w:rFonts w:hint="eastAsia"/>
        </w:rPr>
        <w:t>Flex</w:t>
      </w:r>
      <w:r>
        <w:rPr>
          <w:rFonts w:hint="eastAsia"/>
        </w:rPr>
        <w:t>规定的格式生成相应的项，方便后期修改。目前本实验使用的策略是，关键字加入</w:t>
      </w:r>
      <w:r>
        <w:rPr>
          <w:rFonts w:hint="eastAsia"/>
        </w:rPr>
        <w:t>T_</w:t>
      </w:r>
      <w:r>
        <w:rPr>
          <w:rFonts w:hint="eastAsia"/>
        </w:rPr>
        <w:t>前缀作为</w:t>
      </w:r>
      <w:r>
        <w:rPr>
          <w:rFonts w:hint="eastAsia"/>
        </w:rPr>
        <w:t>token</w:t>
      </w:r>
      <w:r>
        <w:rPr>
          <w:rFonts w:hint="eastAsia"/>
        </w:rPr>
        <w:t>名，符号如果是单字符则原样照抄，如果是多字符就使用科学命名法加上</w:t>
      </w:r>
      <w:r>
        <w:rPr>
          <w:rFonts w:hint="eastAsia"/>
        </w:rPr>
        <w:t>T_</w:t>
      </w:r>
      <w:r>
        <w:rPr>
          <w:rFonts w:hint="eastAsia"/>
        </w:rPr>
        <w:t>前缀，以避免混淆。</w:t>
      </w:r>
    </w:p>
    <w:p w14:paraId="77F572F4" w14:textId="2F87A18E" w:rsidR="00CC1F05" w:rsidRDefault="00CC1F05" w:rsidP="00CC1F05">
      <w:pPr>
        <w:pStyle w:val="a0"/>
        <w:ind w:firstLine="420"/>
      </w:pPr>
      <w:r>
        <w:rPr>
          <w:rFonts w:hint="eastAsia"/>
        </w:rPr>
        <w:t>最后的代码可参见</w:t>
      </w:r>
      <w:proofErr w:type="spellStart"/>
      <w:r>
        <w:rPr>
          <w:rFonts w:hint="eastAsia"/>
        </w:rPr>
        <w:t>lexer</w:t>
      </w:r>
      <w:proofErr w:type="spellEnd"/>
      <w:r>
        <w:rPr>
          <w:rFonts w:hint="eastAsia"/>
        </w:rPr>
        <w:t>文件夹。</w:t>
      </w:r>
    </w:p>
    <w:p w14:paraId="014D827B" w14:textId="5041CFCD" w:rsidR="00CC1F05" w:rsidRDefault="00CC1F05" w:rsidP="00CC1F05">
      <w:pPr>
        <w:pStyle w:val="2"/>
      </w:pPr>
      <w:bookmarkStart w:id="23" w:name="_Toc518417076"/>
      <w:r>
        <w:rPr>
          <w:rFonts w:hint="eastAsia"/>
        </w:rPr>
        <w:t>语言文法描述</w:t>
      </w:r>
      <w:bookmarkEnd w:id="23"/>
    </w:p>
    <w:p w14:paraId="07CDC8C3" w14:textId="18DE3083" w:rsidR="00765A76" w:rsidRPr="00765A76" w:rsidRDefault="00765A76" w:rsidP="00765A76">
      <w:pPr>
        <w:pStyle w:val="a0"/>
        <w:ind w:firstLine="420"/>
        <w:rPr>
          <w:rFonts w:hint="eastAsia"/>
        </w:rPr>
      </w:pPr>
      <w:r>
        <w:rPr>
          <w:rFonts w:hint="eastAsia"/>
        </w:rPr>
        <w:t>手工将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_Ref518413635 \r \h</w:instrText>
      </w:r>
      <w:r>
        <w:instrText xml:space="preserve"> </w:instrText>
      </w:r>
      <w:r>
        <w:fldChar w:fldCharType="separate"/>
      </w:r>
      <w:r>
        <w:t>1.3</w:t>
      </w:r>
      <w:r>
        <w:fldChar w:fldCharType="end"/>
      </w:r>
      <w:r>
        <w:fldChar w:fldCharType="begin"/>
      </w:r>
      <w:r>
        <w:instrText xml:space="preserve"> REF _Ref518413640 \h </w:instrText>
      </w:r>
      <w:r>
        <w:fldChar w:fldCharType="separate"/>
      </w:r>
      <w:r>
        <w:rPr>
          <w:rFonts w:hint="eastAsia"/>
        </w:rPr>
        <w:t>源语言定义</w:t>
      </w:r>
      <w:r>
        <w:fldChar w:fldCharType="end"/>
      </w:r>
      <w:r>
        <w:rPr>
          <w:rFonts w:hint="eastAsia"/>
        </w:rPr>
        <w:t>修改为如下</w:t>
      </w:r>
      <w:r>
        <w:rPr>
          <w:rFonts w:hint="eastAsia"/>
        </w:rPr>
        <w:t>BNF</w:t>
      </w:r>
      <w:r>
        <w:rPr>
          <w:rFonts w:hint="eastAsia"/>
        </w:rPr>
        <w:t>表达式，以体现</w:t>
      </w:r>
      <w:r>
        <w:rPr>
          <w:rFonts w:hint="eastAsia"/>
        </w:rPr>
        <w:t>terminal</w:t>
      </w:r>
      <w:r>
        <w:rPr>
          <w:rFonts w:hint="eastAsia"/>
        </w:rPr>
        <w:t>的处理。</w:t>
      </w:r>
    </w:p>
    <w:p w14:paraId="49EEF8B8" w14:textId="77777777" w:rsidR="00765A76" w:rsidRDefault="00765A76" w:rsidP="00765A76">
      <w:pPr>
        <w:pStyle w:val="code"/>
      </w:pPr>
      <w:proofErr w:type="gramStart"/>
      <w:r>
        <w:t>Program ::=</w:t>
      </w:r>
      <w:proofErr w:type="gramEnd"/>
      <w:r>
        <w:t xml:space="preserve"> </w:t>
      </w:r>
      <w:proofErr w:type="spellStart"/>
      <w:r>
        <w:t>Decl</w:t>
      </w:r>
      <w:proofErr w:type="spellEnd"/>
      <w:r>
        <w:t>+</w:t>
      </w:r>
    </w:p>
    <w:p w14:paraId="6FC87DA3" w14:textId="77777777" w:rsidR="00765A76" w:rsidRDefault="00765A76" w:rsidP="00765A76">
      <w:pPr>
        <w:pStyle w:val="code"/>
      </w:pPr>
      <w:proofErr w:type="gramStart"/>
      <w:r>
        <w:t>ident ::=</w:t>
      </w:r>
      <w:proofErr w:type="gramEnd"/>
      <w:r>
        <w:t xml:space="preserve"> ID</w:t>
      </w:r>
    </w:p>
    <w:p w14:paraId="7988CB66" w14:textId="77777777" w:rsidR="00765A76" w:rsidRDefault="00765A76" w:rsidP="00765A76">
      <w:pPr>
        <w:pStyle w:val="code"/>
      </w:pPr>
      <w:proofErr w:type="spellStart"/>
      <w:r>
        <w:t>type_</w:t>
      </w:r>
      <w:proofErr w:type="gramStart"/>
      <w:r>
        <w:t>ident</w:t>
      </w:r>
      <w:proofErr w:type="spellEnd"/>
      <w:r>
        <w:t xml:space="preserve"> ::=</w:t>
      </w:r>
      <w:proofErr w:type="gramEnd"/>
      <w:r>
        <w:t xml:space="preserve"> TYPE_ID</w:t>
      </w:r>
    </w:p>
    <w:p w14:paraId="0FF00B8F" w14:textId="77777777" w:rsidR="00765A76" w:rsidRDefault="00765A76" w:rsidP="00765A76">
      <w:pPr>
        <w:pStyle w:val="code"/>
      </w:pPr>
      <w:proofErr w:type="spellStart"/>
      <w:proofErr w:type="gramStart"/>
      <w:r>
        <w:t>Decl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VariableDecl</w:t>
      </w:r>
      <w:proofErr w:type="spellEnd"/>
      <w:r>
        <w:t xml:space="preserve"> | </w:t>
      </w:r>
      <w:proofErr w:type="spellStart"/>
      <w:r>
        <w:t>FunctionDecl</w:t>
      </w:r>
      <w:proofErr w:type="spellEnd"/>
      <w:r>
        <w:t xml:space="preserve"> | </w:t>
      </w:r>
      <w:proofErr w:type="spellStart"/>
      <w:r>
        <w:t>ClassDecl</w:t>
      </w:r>
      <w:proofErr w:type="spellEnd"/>
      <w:r>
        <w:t xml:space="preserve"> | </w:t>
      </w:r>
      <w:proofErr w:type="spellStart"/>
      <w:r>
        <w:t>InterfaceDecl</w:t>
      </w:r>
      <w:proofErr w:type="spellEnd"/>
    </w:p>
    <w:p w14:paraId="06F81809" w14:textId="77777777" w:rsidR="00765A76" w:rsidRDefault="00765A76" w:rsidP="00765A76">
      <w:pPr>
        <w:pStyle w:val="code"/>
      </w:pPr>
      <w:proofErr w:type="spellStart"/>
      <w:proofErr w:type="gramStart"/>
      <w:r>
        <w:t>VariableDecl</w:t>
      </w:r>
      <w:proofErr w:type="spellEnd"/>
      <w:r>
        <w:t xml:space="preserve"> ::=</w:t>
      </w:r>
      <w:proofErr w:type="gramEnd"/>
      <w:r>
        <w:t xml:space="preserve"> Variable ;</w:t>
      </w:r>
    </w:p>
    <w:p w14:paraId="76BED5C0" w14:textId="77777777" w:rsidR="00765A76" w:rsidRDefault="00765A76" w:rsidP="00765A76">
      <w:pPr>
        <w:pStyle w:val="code"/>
      </w:pPr>
      <w:proofErr w:type="gramStart"/>
      <w:r>
        <w:t>Variable ::=</w:t>
      </w:r>
      <w:proofErr w:type="gramEnd"/>
      <w:r>
        <w:t xml:space="preserve"> Type ident</w:t>
      </w:r>
    </w:p>
    <w:p w14:paraId="121B27B4" w14:textId="77777777" w:rsidR="00765A76" w:rsidRDefault="00765A76" w:rsidP="00765A76">
      <w:pPr>
        <w:pStyle w:val="code"/>
      </w:pPr>
      <w:proofErr w:type="spellStart"/>
      <w:proofErr w:type="gramStart"/>
      <w:r>
        <w:t>TypeBase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T_int</w:t>
      </w:r>
      <w:proofErr w:type="spellEnd"/>
      <w:r>
        <w:t xml:space="preserve"> | </w:t>
      </w:r>
      <w:proofErr w:type="spellStart"/>
      <w:r>
        <w:t>T_double</w:t>
      </w:r>
      <w:proofErr w:type="spellEnd"/>
      <w:r>
        <w:t xml:space="preserve"> | </w:t>
      </w:r>
      <w:proofErr w:type="spellStart"/>
      <w:r>
        <w:t>T_bool</w:t>
      </w:r>
      <w:proofErr w:type="spellEnd"/>
      <w:r>
        <w:t xml:space="preserve"> | </w:t>
      </w:r>
      <w:proofErr w:type="spellStart"/>
      <w:r>
        <w:t>T_string</w:t>
      </w:r>
      <w:proofErr w:type="spellEnd"/>
      <w:r>
        <w:t xml:space="preserve"> </w:t>
      </w:r>
    </w:p>
    <w:p w14:paraId="36CEEF18" w14:textId="77777777" w:rsidR="00765A76" w:rsidRDefault="00765A76" w:rsidP="00765A76">
      <w:pPr>
        <w:pStyle w:val="code"/>
      </w:pPr>
      <w:proofErr w:type="gramStart"/>
      <w:r>
        <w:t>Type ::=</w:t>
      </w:r>
      <w:proofErr w:type="gramEnd"/>
      <w:r>
        <w:t xml:space="preserve"> </w:t>
      </w:r>
      <w:proofErr w:type="spellStart"/>
      <w:r>
        <w:t>TypeBase</w:t>
      </w:r>
      <w:proofErr w:type="spellEnd"/>
      <w:r>
        <w:t xml:space="preserve"> | </w:t>
      </w:r>
      <w:proofErr w:type="spellStart"/>
      <w:r>
        <w:t>type_ident</w:t>
      </w:r>
      <w:proofErr w:type="spellEnd"/>
      <w:r>
        <w:t xml:space="preserve"> | Type [ ]</w:t>
      </w:r>
    </w:p>
    <w:p w14:paraId="3BB7493B" w14:textId="77777777" w:rsidR="00765A76" w:rsidRDefault="00765A76" w:rsidP="00765A76">
      <w:pPr>
        <w:pStyle w:val="code"/>
      </w:pPr>
      <w:proofErr w:type="spellStart"/>
      <w:proofErr w:type="gramStart"/>
      <w:r>
        <w:t>FunctionDecl</w:t>
      </w:r>
      <w:proofErr w:type="spellEnd"/>
      <w:r>
        <w:t xml:space="preserve"> ::=</w:t>
      </w:r>
      <w:proofErr w:type="gramEnd"/>
      <w:r>
        <w:t xml:space="preserve"> Type ident ( Formals ) </w:t>
      </w:r>
      <w:proofErr w:type="spellStart"/>
      <w:r>
        <w:t>StmtBlock</w:t>
      </w:r>
      <w:proofErr w:type="spellEnd"/>
      <w:r>
        <w:t xml:space="preserve"> | \</w:t>
      </w:r>
    </w:p>
    <w:p w14:paraId="01812A4A" w14:textId="77777777" w:rsidR="00765A76" w:rsidRDefault="00765A76" w:rsidP="00765A76">
      <w:pPr>
        <w:pStyle w:val="code"/>
      </w:pPr>
      <w:r>
        <w:t xml:space="preserve"> </w:t>
      </w:r>
      <w:proofErr w:type="spellStart"/>
      <w:r>
        <w:t>T_void</w:t>
      </w:r>
      <w:proofErr w:type="spellEnd"/>
      <w:r>
        <w:t xml:space="preserve"> ident </w:t>
      </w:r>
      <w:proofErr w:type="gramStart"/>
      <w:r>
        <w:t>( Formals</w:t>
      </w:r>
      <w:proofErr w:type="gramEnd"/>
      <w:r>
        <w:t xml:space="preserve"> ) </w:t>
      </w:r>
      <w:proofErr w:type="spellStart"/>
      <w:r>
        <w:t>StmtBlock</w:t>
      </w:r>
      <w:proofErr w:type="spellEnd"/>
    </w:p>
    <w:p w14:paraId="534001CB" w14:textId="77777777" w:rsidR="00765A76" w:rsidRDefault="00765A76" w:rsidP="00765A76">
      <w:pPr>
        <w:pStyle w:val="code"/>
      </w:pPr>
      <w:proofErr w:type="gramStart"/>
      <w:r>
        <w:t>Formals ::=</w:t>
      </w:r>
      <w:proofErr w:type="gramEnd"/>
      <w:r>
        <w:t xml:space="preserve"> Variable,*</w:t>
      </w:r>
    </w:p>
    <w:p w14:paraId="5991A954" w14:textId="77777777" w:rsidR="00765A76" w:rsidRDefault="00765A76" w:rsidP="00765A76">
      <w:pPr>
        <w:pStyle w:val="code"/>
      </w:pPr>
      <w:proofErr w:type="spellStart"/>
      <w:proofErr w:type="gramStart"/>
      <w:r>
        <w:t>ClassDecl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T_class</w:t>
      </w:r>
      <w:proofErr w:type="spellEnd"/>
      <w:r>
        <w:t xml:space="preserve"> </w:t>
      </w:r>
      <w:proofErr w:type="spellStart"/>
      <w:r>
        <w:t>type_ident</w:t>
      </w:r>
      <w:proofErr w:type="spellEnd"/>
      <w:r>
        <w:t xml:space="preserve"> Extender? Implementor? </w:t>
      </w:r>
      <w:proofErr w:type="gramStart"/>
      <w:r>
        <w:t>{ Field</w:t>
      </w:r>
      <w:proofErr w:type="gramEnd"/>
      <w:r>
        <w:t>* }</w:t>
      </w:r>
    </w:p>
    <w:p w14:paraId="4419E5FD" w14:textId="77777777" w:rsidR="00765A76" w:rsidRDefault="00765A76" w:rsidP="00765A76">
      <w:pPr>
        <w:pStyle w:val="code"/>
      </w:pPr>
      <w:proofErr w:type="gramStart"/>
      <w:r>
        <w:t>Extender ::=</w:t>
      </w:r>
      <w:proofErr w:type="gramEnd"/>
      <w:r>
        <w:t xml:space="preserve"> </w:t>
      </w:r>
      <w:proofErr w:type="spellStart"/>
      <w:r>
        <w:t>T_extends</w:t>
      </w:r>
      <w:proofErr w:type="spellEnd"/>
      <w:r>
        <w:t xml:space="preserve"> </w:t>
      </w:r>
      <w:proofErr w:type="spellStart"/>
      <w:r>
        <w:t>type_ident</w:t>
      </w:r>
      <w:proofErr w:type="spellEnd"/>
    </w:p>
    <w:p w14:paraId="3098F905" w14:textId="77777777" w:rsidR="00765A76" w:rsidRDefault="00765A76" w:rsidP="00765A76">
      <w:pPr>
        <w:pStyle w:val="code"/>
      </w:pPr>
      <w:proofErr w:type="gramStart"/>
      <w:r>
        <w:t>Implementor ::=</w:t>
      </w:r>
      <w:proofErr w:type="gramEnd"/>
      <w:r>
        <w:t xml:space="preserve"> </w:t>
      </w:r>
      <w:proofErr w:type="spellStart"/>
      <w:r>
        <w:t>T_implements</w:t>
      </w:r>
      <w:proofErr w:type="spellEnd"/>
      <w:r>
        <w:t xml:space="preserve"> </w:t>
      </w:r>
      <w:proofErr w:type="spellStart"/>
      <w:r>
        <w:t>type_ident</w:t>
      </w:r>
      <w:proofErr w:type="spellEnd"/>
      <w:r>
        <w:t>+</w:t>
      </w:r>
    </w:p>
    <w:p w14:paraId="7796140C" w14:textId="77777777" w:rsidR="00765A76" w:rsidRDefault="00765A76" w:rsidP="00765A76">
      <w:pPr>
        <w:pStyle w:val="code"/>
      </w:pPr>
      <w:proofErr w:type="gramStart"/>
      <w:r>
        <w:t>Field ::=</w:t>
      </w:r>
      <w:proofErr w:type="gramEnd"/>
      <w:r>
        <w:t xml:space="preserve"> </w:t>
      </w:r>
      <w:proofErr w:type="spellStart"/>
      <w:r>
        <w:t>VariableDecl</w:t>
      </w:r>
      <w:proofErr w:type="spellEnd"/>
      <w:r>
        <w:t xml:space="preserve"> | </w:t>
      </w:r>
      <w:proofErr w:type="spellStart"/>
      <w:r>
        <w:t>FunctionDecl</w:t>
      </w:r>
      <w:proofErr w:type="spellEnd"/>
    </w:p>
    <w:p w14:paraId="538C0B64" w14:textId="77777777" w:rsidR="00765A76" w:rsidRDefault="00765A76" w:rsidP="00765A76">
      <w:pPr>
        <w:pStyle w:val="code"/>
      </w:pPr>
    </w:p>
    <w:p w14:paraId="3E9DDF0F" w14:textId="77777777" w:rsidR="00765A76" w:rsidRDefault="00765A76" w:rsidP="00765A76">
      <w:pPr>
        <w:pStyle w:val="code"/>
      </w:pPr>
      <w:proofErr w:type="spellStart"/>
      <w:proofErr w:type="gramStart"/>
      <w:r>
        <w:t>InterfaceDecl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T_interface</w:t>
      </w:r>
      <w:proofErr w:type="spellEnd"/>
      <w:r>
        <w:t xml:space="preserve"> </w:t>
      </w:r>
      <w:proofErr w:type="spellStart"/>
      <w:r>
        <w:t>type_ident</w:t>
      </w:r>
      <w:proofErr w:type="spellEnd"/>
      <w:r>
        <w:t xml:space="preserve"> { Prototype* }</w:t>
      </w:r>
    </w:p>
    <w:p w14:paraId="49831339" w14:textId="77777777" w:rsidR="00765A76" w:rsidRDefault="00765A76" w:rsidP="00765A76">
      <w:pPr>
        <w:pStyle w:val="code"/>
      </w:pPr>
      <w:proofErr w:type="gramStart"/>
      <w:r>
        <w:t>Prototype ::=</w:t>
      </w:r>
      <w:proofErr w:type="gramEnd"/>
      <w:r>
        <w:t xml:space="preserve"> Type ident ( Formals ) ; | </w:t>
      </w:r>
      <w:proofErr w:type="spellStart"/>
      <w:r>
        <w:t>T_void</w:t>
      </w:r>
      <w:proofErr w:type="spellEnd"/>
      <w:r>
        <w:t xml:space="preserve"> ident ( Formals ) ;</w:t>
      </w:r>
    </w:p>
    <w:p w14:paraId="44854434" w14:textId="77777777" w:rsidR="00765A76" w:rsidRDefault="00765A76" w:rsidP="00765A76">
      <w:pPr>
        <w:pStyle w:val="code"/>
      </w:pPr>
      <w:proofErr w:type="spellStart"/>
      <w:proofErr w:type="gramStart"/>
      <w:r>
        <w:t>StmtBlock</w:t>
      </w:r>
      <w:proofErr w:type="spellEnd"/>
      <w:r>
        <w:t xml:space="preserve"> ::=</w:t>
      </w:r>
      <w:proofErr w:type="gramEnd"/>
      <w:r>
        <w:t xml:space="preserve"> { </w:t>
      </w:r>
      <w:proofErr w:type="spellStart"/>
      <w:r>
        <w:t>Stmt</w:t>
      </w:r>
      <w:proofErr w:type="spellEnd"/>
      <w:r>
        <w:t>* }</w:t>
      </w:r>
    </w:p>
    <w:p w14:paraId="47965834" w14:textId="77777777" w:rsidR="00765A76" w:rsidRDefault="00765A76" w:rsidP="00765A76">
      <w:pPr>
        <w:pStyle w:val="code"/>
      </w:pPr>
      <w:proofErr w:type="spellStart"/>
      <w:proofErr w:type="gramStart"/>
      <w:r>
        <w:t>Stmt</w:t>
      </w:r>
      <w:proofErr w:type="spellEnd"/>
      <w:r>
        <w:t xml:space="preserve"> ::=</w:t>
      </w:r>
      <w:proofErr w:type="gramEnd"/>
      <w:r>
        <w:t xml:space="preserve"> Expr? ; | </w:t>
      </w:r>
      <w:proofErr w:type="spellStart"/>
      <w:r>
        <w:t>IfStmt</w:t>
      </w:r>
      <w:proofErr w:type="spellEnd"/>
      <w:r>
        <w:t xml:space="preserve"> | </w:t>
      </w:r>
      <w:proofErr w:type="spellStart"/>
      <w:r>
        <w:t>WhileStmt</w:t>
      </w:r>
      <w:proofErr w:type="spellEnd"/>
      <w:r>
        <w:t xml:space="preserve"> | </w:t>
      </w:r>
      <w:proofErr w:type="spellStart"/>
      <w:r>
        <w:t>ForStmt</w:t>
      </w:r>
      <w:proofErr w:type="spellEnd"/>
      <w:r>
        <w:t xml:space="preserve"> | \</w:t>
      </w:r>
    </w:p>
    <w:p w14:paraId="6DC2B082" w14:textId="77777777" w:rsidR="00765A76" w:rsidRDefault="00765A76" w:rsidP="00765A76">
      <w:pPr>
        <w:pStyle w:val="code"/>
      </w:pPr>
      <w:r>
        <w:t xml:space="preserve"> </w:t>
      </w:r>
      <w:proofErr w:type="spellStart"/>
      <w:r>
        <w:t>BreakStmt</w:t>
      </w:r>
      <w:proofErr w:type="spellEnd"/>
      <w:r>
        <w:t xml:space="preserve"> | </w:t>
      </w:r>
      <w:proofErr w:type="spellStart"/>
      <w:r>
        <w:t>ReturnStmt</w:t>
      </w:r>
      <w:proofErr w:type="spellEnd"/>
      <w:r>
        <w:t xml:space="preserve"> | </w:t>
      </w:r>
      <w:proofErr w:type="spellStart"/>
      <w:r>
        <w:t>PrintStmt</w:t>
      </w:r>
      <w:proofErr w:type="spellEnd"/>
      <w:r>
        <w:t xml:space="preserve"> | </w:t>
      </w:r>
      <w:proofErr w:type="spellStart"/>
      <w:r>
        <w:t>StmtBlock</w:t>
      </w:r>
      <w:proofErr w:type="spellEnd"/>
      <w:r>
        <w:t xml:space="preserve"> | </w:t>
      </w:r>
      <w:proofErr w:type="spellStart"/>
      <w:r>
        <w:t>VariableDecl</w:t>
      </w:r>
      <w:proofErr w:type="spellEnd"/>
    </w:p>
    <w:p w14:paraId="60FA6176" w14:textId="77777777" w:rsidR="00765A76" w:rsidRDefault="00765A76" w:rsidP="00765A76">
      <w:pPr>
        <w:pStyle w:val="code"/>
      </w:pPr>
    </w:p>
    <w:p w14:paraId="0079DDFD" w14:textId="77777777" w:rsidR="00765A76" w:rsidRDefault="00765A76" w:rsidP="00765A76">
      <w:pPr>
        <w:pStyle w:val="code"/>
      </w:pPr>
      <w:proofErr w:type="spellStart"/>
      <w:proofErr w:type="gramStart"/>
      <w:r>
        <w:t>IfStmt</w:t>
      </w:r>
      <w:proofErr w:type="spellEnd"/>
      <w:r>
        <w:t xml:space="preserve"> ::=</w:t>
      </w:r>
      <w:proofErr w:type="gramEnd"/>
      <w:r>
        <w:t xml:space="preserve">  </w:t>
      </w:r>
      <w:proofErr w:type="spellStart"/>
      <w:r>
        <w:t>T_if</w:t>
      </w:r>
      <w:proofErr w:type="spellEnd"/>
      <w:r>
        <w:t xml:space="preserve"> ( Expr )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ElseTail</w:t>
      </w:r>
      <w:proofErr w:type="spellEnd"/>
      <w:r>
        <w:t>?</w:t>
      </w:r>
    </w:p>
    <w:p w14:paraId="5E45D886" w14:textId="77777777" w:rsidR="00765A76" w:rsidRDefault="00765A76" w:rsidP="00765A76">
      <w:pPr>
        <w:pStyle w:val="code"/>
      </w:pPr>
      <w:proofErr w:type="spellStart"/>
      <w:proofErr w:type="gramStart"/>
      <w:r>
        <w:t>ElseTail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T_else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38906D90" w14:textId="77777777" w:rsidR="00765A76" w:rsidRDefault="00765A76" w:rsidP="00765A76">
      <w:pPr>
        <w:pStyle w:val="code"/>
      </w:pPr>
      <w:proofErr w:type="spellStart"/>
      <w:proofErr w:type="gramStart"/>
      <w:r>
        <w:t>WhileStmt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T_while</w:t>
      </w:r>
      <w:proofErr w:type="spellEnd"/>
      <w:r>
        <w:t xml:space="preserve"> ( Expr ) </w:t>
      </w:r>
      <w:proofErr w:type="spellStart"/>
      <w:r>
        <w:t>Stmt</w:t>
      </w:r>
      <w:proofErr w:type="spellEnd"/>
    </w:p>
    <w:p w14:paraId="17C80D4C" w14:textId="77777777" w:rsidR="00765A76" w:rsidRDefault="00765A76" w:rsidP="00765A76">
      <w:pPr>
        <w:pStyle w:val="code"/>
      </w:pPr>
      <w:proofErr w:type="spellStart"/>
      <w:proofErr w:type="gramStart"/>
      <w:r>
        <w:t>ForStmt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T_for</w:t>
      </w:r>
      <w:proofErr w:type="spellEnd"/>
      <w:r>
        <w:t xml:space="preserve"> ( Expr? ; Expr ; Expr? ) </w:t>
      </w:r>
      <w:proofErr w:type="spellStart"/>
      <w:r>
        <w:t>Stmt</w:t>
      </w:r>
      <w:proofErr w:type="spellEnd"/>
    </w:p>
    <w:p w14:paraId="70B2EA3C" w14:textId="77777777" w:rsidR="00765A76" w:rsidRDefault="00765A76" w:rsidP="00765A76">
      <w:pPr>
        <w:pStyle w:val="code"/>
      </w:pPr>
      <w:proofErr w:type="spellStart"/>
      <w:proofErr w:type="gramStart"/>
      <w:r>
        <w:t>ReturnStmt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T_return</w:t>
      </w:r>
      <w:proofErr w:type="spellEnd"/>
      <w:r>
        <w:t xml:space="preserve"> Expr? ;</w:t>
      </w:r>
    </w:p>
    <w:p w14:paraId="1AD0E088" w14:textId="77777777" w:rsidR="00765A76" w:rsidRDefault="00765A76" w:rsidP="00765A76">
      <w:pPr>
        <w:pStyle w:val="code"/>
      </w:pPr>
      <w:proofErr w:type="spellStart"/>
      <w:proofErr w:type="gramStart"/>
      <w:r>
        <w:t>BreakStmt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T_break</w:t>
      </w:r>
      <w:proofErr w:type="spellEnd"/>
      <w:r>
        <w:t xml:space="preserve"> ;</w:t>
      </w:r>
    </w:p>
    <w:p w14:paraId="5A428810" w14:textId="77777777" w:rsidR="00765A76" w:rsidRDefault="00765A76" w:rsidP="00765A76">
      <w:pPr>
        <w:pStyle w:val="code"/>
      </w:pPr>
      <w:proofErr w:type="spellStart"/>
      <w:proofErr w:type="gramStart"/>
      <w:r>
        <w:t>PrintStmt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T_Print</w:t>
      </w:r>
      <w:proofErr w:type="spellEnd"/>
      <w:r>
        <w:t xml:space="preserve"> ( Expr,+ ) ;</w:t>
      </w:r>
    </w:p>
    <w:p w14:paraId="456AB2AA" w14:textId="77777777" w:rsidR="00765A76" w:rsidRDefault="00765A76" w:rsidP="00765A76">
      <w:pPr>
        <w:pStyle w:val="code"/>
      </w:pPr>
    </w:p>
    <w:p w14:paraId="29551055" w14:textId="77777777" w:rsidR="00765A76" w:rsidRDefault="00765A76" w:rsidP="00765A76">
      <w:pPr>
        <w:pStyle w:val="code"/>
      </w:pPr>
      <w:proofErr w:type="gramStart"/>
      <w:r>
        <w:t>Expr ::=</w:t>
      </w:r>
      <w:proofErr w:type="gramEnd"/>
      <w:r>
        <w:t xml:space="preserve"> </w:t>
      </w:r>
      <w:proofErr w:type="spellStart"/>
      <w:r>
        <w:t>LValue</w:t>
      </w:r>
      <w:proofErr w:type="spellEnd"/>
      <w:r>
        <w:t xml:space="preserve"> = Expr | Constant | </w:t>
      </w:r>
      <w:proofErr w:type="spellStart"/>
      <w:r>
        <w:t>LValue</w:t>
      </w:r>
      <w:proofErr w:type="spellEnd"/>
      <w:r>
        <w:t xml:space="preserve"> | </w:t>
      </w:r>
      <w:proofErr w:type="spellStart"/>
      <w:r>
        <w:t>T_this</w:t>
      </w:r>
      <w:proofErr w:type="spellEnd"/>
      <w:r>
        <w:t xml:space="preserve"> | Call | ( Expr ) | \</w:t>
      </w:r>
    </w:p>
    <w:p w14:paraId="3F6047EC" w14:textId="77777777" w:rsidR="00765A76" w:rsidRDefault="00765A76" w:rsidP="00765A76">
      <w:pPr>
        <w:pStyle w:val="code"/>
      </w:pPr>
      <w:r>
        <w:t xml:space="preserve"> Expr + Expr | Expr - Expr | Expr * Expr | Expr / Expr | \</w:t>
      </w:r>
    </w:p>
    <w:p w14:paraId="6BB407AB" w14:textId="77777777" w:rsidR="00765A76" w:rsidRDefault="00765A76" w:rsidP="00765A76">
      <w:pPr>
        <w:pStyle w:val="code"/>
      </w:pPr>
      <w:r>
        <w:t xml:space="preserve"> Expr % Expr | - Expr | Expr &lt; Expr | Expr </w:t>
      </w:r>
      <w:proofErr w:type="spellStart"/>
      <w:r>
        <w:t>T_less_eq</w:t>
      </w:r>
      <w:proofErr w:type="spellEnd"/>
      <w:r>
        <w:t xml:space="preserve"> Expr | \</w:t>
      </w:r>
    </w:p>
    <w:p w14:paraId="74970A47" w14:textId="77777777" w:rsidR="00765A76" w:rsidRDefault="00765A76" w:rsidP="00765A76">
      <w:pPr>
        <w:pStyle w:val="code"/>
      </w:pPr>
      <w:r>
        <w:t xml:space="preserve"> Expr &gt; Expr | Expr </w:t>
      </w:r>
      <w:proofErr w:type="spellStart"/>
      <w:r>
        <w:t>T_greater_eq</w:t>
      </w:r>
      <w:proofErr w:type="spellEnd"/>
      <w:r>
        <w:t xml:space="preserve"> Expr | Expr </w:t>
      </w:r>
      <w:proofErr w:type="spellStart"/>
      <w:r>
        <w:t>T_eq</w:t>
      </w:r>
      <w:proofErr w:type="spellEnd"/>
      <w:r>
        <w:t xml:space="preserve"> Expr | Expr </w:t>
      </w:r>
      <w:proofErr w:type="spellStart"/>
      <w:r>
        <w:t>T_not_eq</w:t>
      </w:r>
      <w:proofErr w:type="spellEnd"/>
      <w:r>
        <w:t xml:space="preserve"> Expr | \</w:t>
      </w:r>
    </w:p>
    <w:p w14:paraId="61723A01" w14:textId="77777777" w:rsidR="00765A76" w:rsidRDefault="00765A76" w:rsidP="00765A76">
      <w:pPr>
        <w:pStyle w:val="code"/>
      </w:pPr>
      <w:r>
        <w:t xml:space="preserve"> Expr </w:t>
      </w:r>
      <w:proofErr w:type="spellStart"/>
      <w:r>
        <w:t>T_and</w:t>
      </w:r>
      <w:proofErr w:type="spellEnd"/>
      <w:r>
        <w:t xml:space="preserve"> Expr | Expr </w:t>
      </w:r>
      <w:proofErr w:type="spellStart"/>
      <w:r>
        <w:t>T_or</w:t>
      </w:r>
      <w:proofErr w:type="spellEnd"/>
      <w:r>
        <w:t xml:space="preserve"> Expr </w:t>
      </w:r>
      <w:proofErr w:type="gramStart"/>
      <w:r>
        <w:t>| !</w:t>
      </w:r>
      <w:proofErr w:type="gramEnd"/>
      <w:r>
        <w:t xml:space="preserve"> Expr | \</w:t>
      </w:r>
    </w:p>
    <w:p w14:paraId="76282E13" w14:textId="77777777" w:rsidR="00765A76" w:rsidRDefault="00765A76" w:rsidP="00765A76">
      <w:pPr>
        <w:pStyle w:val="code"/>
      </w:pPr>
      <w:r>
        <w:lastRenderedPageBreak/>
        <w:t xml:space="preserve"> </w:t>
      </w:r>
      <w:proofErr w:type="spellStart"/>
      <w:r>
        <w:t>T_ReadInteger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T_ReadLine</w:t>
      </w:r>
      <w:proofErr w:type="spellEnd"/>
      <w:r>
        <w:t xml:space="preserve"> ( ) | </w:t>
      </w:r>
      <w:proofErr w:type="spellStart"/>
      <w:r>
        <w:t>T_New</w:t>
      </w:r>
      <w:proofErr w:type="spellEnd"/>
      <w:r>
        <w:t xml:space="preserve"> </w:t>
      </w:r>
      <w:proofErr w:type="spellStart"/>
      <w:r>
        <w:t>ident_type</w:t>
      </w:r>
      <w:proofErr w:type="spellEnd"/>
      <w:r>
        <w:t xml:space="preserve">  | \</w:t>
      </w:r>
    </w:p>
    <w:p w14:paraId="7E7C7673" w14:textId="77777777" w:rsidR="00765A76" w:rsidRDefault="00765A76" w:rsidP="00765A76">
      <w:pPr>
        <w:pStyle w:val="code"/>
      </w:pPr>
      <w:r>
        <w:t xml:space="preserve"> </w:t>
      </w:r>
      <w:proofErr w:type="spellStart"/>
      <w:r>
        <w:t>T_NewArray</w:t>
      </w:r>
      <w:proofErr w:type="spellEnd"/>
      <w:r>
        <w:t xml:space="preserve"> </w:t>
      </w:r>
      <w:proofErr w:type="gramStart"/>
      <w:r>
        <w:t>( Expr</w:t>
      </w:r>
      <w:proofErr w:type="gramEnd"/>
      <w:r>
        <w:t xml:space="preserve"> , Type ) </w:t>
      </w:r>
    </w:p>
    <w:p w14:paraId="07D91B2F" w14:textId="77777777" w:rsidR="00765A76" w:rsidRDefault="00765A76" w:rsidP="00765A76">
      <w:pPr>
        <w:pStyle w:val="code"/>
      </w:pPr>
    </w:p>
    <w:p w14:paraId="2EF481DD" w14:textId="77777777" w:rsidR="00765A76" w:rsidRDefault="00765A76" w:rsidP="00765A76">
      <w:pPr>
        <w:pStyle w:val="code"/>
      </w:pPr>
      <w:proofErr w:type="spellStart"/>
      <w:proofErr w:type="gramStart"/>
      <w:r>
        <w:t>LValue</w:t>
      </w:r>
      <w:proofErr w:type="spellEnd"/>
      <w:r>
        <w:t xml:space="preserve"> ::=</w:t>
      </w:r>
      <w:proofErr w:type="gramEnd"/>
      <w:r>
        <w:t xml:space="preserve"> ident | Expr . ident | Expr [ </w:t>
      </w:r>
      <w:proofErr w:type="gramStart"/>
      <w:r>
        <w:t>Expr ]</w:t>
      </w:r>
      <w:proofErr w:type="gramEnd"/>
    </w:p>
    <w:p w14:paraId="7526C011" w14:textId="77777777" w:rsidR="00765A76" w:rsidRDefault="00765A76" w:rsidP="00765A76">
      <w:pPr>
        <w:pStyle w:val="code"/>
      </w:pPr>
      <w:proofErr w:type="gramStart"/>
      <w:r>
        <w:t>Call ::=</w:t>
      </w:r>
      <w:proofErr w:type="gramEnd"/>
      <w:r>
        <w:t xml:space="preserve"> ident ( Actuals ) | Expr . ident </w:t>
      </w:r>
      <w:proofErr w:type="gramStart"/>
      <w:r>
        <w:t>( Actuals</w:t>
      </w:r>
      <w:proofErr w:type="gramEnd"/>
      <w:r>
        <w:t xml:space="preserve"> )</w:t>
      </w:r>
    </w:p>
    <w:p w14:paraId="6AA342A3" w14:textId="77777777" w:rsidR="00765A76" w:rsidRDefault="00765A76" w:rsidP="00765A76">
      <w:pPr>
        <w:pStyle w:val="code"/>
      </w:pPr>
      <w:proofErr w:type="gramStart"/>
      <w:r>
        <w:t>Actuals ::=</w:t>
      </w:r>
      <w:proofErr w:type="gramEnd"/>
      <w:r>
        <w:t xml:space="preserve"> Expr,*</w:t>
      </w:r>
    </w:p>
    <w:p w14:paraId="390FB1FC" w14:textId="144047CD" w:rsidR="00BB23B2" w:rsidRPr="00BB23B2" w:rsidRDefault="00765A76" w:rsidP="00765A76">
      <w:pPr>
        <w:pStyle w:val="code"/>
      </w:pPr>
      <w:proofErr w:type="gramStart"/>
      <w:r>
        <w:t>Constant ::=</w:t>
      </w:r>
      <w:proofErr w:type="gramEnd"/>
      <w:r>
        <w:t xml:space="preserve"> </w:t>
      </w:r>
      <w:proofErr w:type="spellStart"/>
      <w:r>
        <w:t>NUM_int</w:t>
      </w:r>
      <w:proofErr w:type="spellEnd"/>
      <w:r>
        <w:t xml:space="preserve"> | </w:t>
      </w:r>
      <w:proofErr w:type="spellStart"/>
      <w:r>
        <w:t>NUM_double</w:t>
      </w:r>
      <w:proofErr w:type="spellEnd"/>
      <w:r>
        <w:t xml:space="preserve"> | </w:t>
      </w:r>
      <w:proofErr w:type="spellStart"/>
      <w:r>
        <w:t>T_null</w:t>
      </w:r>
      <w:proofErr w:type="spellEnd"/>
    </w:p>
    <w:p w14:paraId="55CC2851" w14:textId="7F7FA1FE" w:rsidR="000162B5" w:rsidRDefault="00912DA2" w:rsidP="00582270">
      <w:pPr>
        <w:pStyle w:val="2"/>
      </w:pPr>
      <w:bookmarkStart w:id="24" w:name="_Toc518231681"/>
      <w:bookmarkStart w:id="25" w:name="_Toc518417077"/>
      <w:r>
        <w:rPr>
          <w:rFonts w:hint="eastAsia"/>
        </w:rPr>
        <w:t>语法分析器设计</w:t>
      </w:r>
      <w:bookmarkEnd w:id="24"/>
      <w:bookmarkEnd w:id="25"/>
    </w:p>
    <w:p w14:paraId="1A8F6CB0" w14:textId="77777777" w:rsidR="00DF6503" w:rsidRDefault="00DF6503" w:rsidP="00DF6503">
      <w:pPr>
        <w:pStyle w:val="a0"/>
        <w:ind w:firstLine="420"/>
        <w:rPr>
          <w:rFonts w:hint="eastAsia"/>
        </w:rPr>
      </w:pPr>
      <w:r>
        <w:rPr>
          <w:rFonts w:hint="eastAsia"/>
        </w:rPr>
        <w:t>语法分析混合使用了</w:t>
      </w:r>
      <w:r>
        <w:rPr>
          <w:rFonts w:hint="eastAsia"/>
        </w:rPr>
        <w:t>LALR</w:t>
      </w:r>
      <w:r>
        <w:rPr>
          <w:rFonts w:hint="eastAsia"/>
        </w:rPr>
        <w:t>与算符优先文法。前者只需要提前定义</w:t>
      </w:r>
      <w:r>
        <w:rPr>
          <w:rFonts w:hint="eastAsia"/>
        </w:rPr>
        <w:t>token</w:t>
      </w:r>
      <w:r>
        <w:rPr>
          <w:rFonts w:hint="eastAsia"/>
        </w:rPr>
        <w:t>以供解析，而后者还需要制定</w:t>
      </w:r>
      <w:r>
        <w:rPr>
          <w:rFonts w:hint="eastAsia"/>
        </w:rPr>
        <w:t>token</w:t>
      </w:r>
      <w:r>
        <w:rPr>
          <w:rFonts w:hint="eastAsia"/>
        </w:rPr>
        <w:t>的优先级与左右结合性。</w:t>
      </w:r>
    </w:p>
    <w:p w14:paraId="0B4956D6" w14:textId="7B07137B" w:rsidR="00DF6503" w:rsidRDefault="00DF6503" w:rsidP="00DF6503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token.hand.yxx</w:t>
      </w:r>
      <w:proofErr w:type="spellEnd"/>
      <w:r>
        <w:rPr>
          <w:rFonts w:hint="eastAsia"/>
        </w:rPr>
        <w:t>中，我们提供了算符优先文法相关的</w:t>
      </w:r>
      <w:r>
        <w:rPr>
          <w:rFonts w:hint="eastAsia"/>
        </w:rPr>
        <w:t>token</w:t>
      </w:r>
      <w:r>
        <w:rPr>
          <w:rFonts w:hint="eastAsia"/>
        </w:rPr>
        <w:t>的优先级与左右结合性设定。</w:t>
      </w:r>
    </w:p>
    <w:p w14:paraId="3A4DB307" w14:textId="77777777" w:rsidR="00DF6503" w:rsidRDefault="00DF6503" w:rsidP="00DF6503">
      <w:pPr>
        <w:pStyle w:val="code"/>
      </w:pPr>
      <w:r>
        <w:t>%</w:t>
      </w:r>
      <w:proofErr w:type="gramStart"/>
      <w:r>
        <w:t>token  '</w:t>
      </w:r>
      <w:proofErr w:type="gramEnd"/>
      <w:r>
        <w:t>;'</w:t>
      </w:r>
    </w:p>
    <w:p w14:paraId="51D9F300" w14:textId="77777777" w:rsidR="00DF6503" w:rsidRDefault="00DF6503" w:rsidP="00DF6503">
      <w:pPr>
        <w:pStyle w:val="code"/>
      </w:pPr>
      <w:r>
        <w:t>%left   ','</w:t>
      </w:r>
    </w:p>
    <w:p w14:paraId="314C3093" w14:textId="77777777" w:rsidR="00DF6503" w:rsidRDefault="00DF6503" w:rsidP="00DF6503">
      <w:pPr>
        <w:pStyle w:val="code"/>
      </w:pPr>
      <w:r>
        <w:t>%</w:t>
      </w:r>
      <w:proofErr w:type="gramStart"/>
      <w:r>
        <w:t>right  '</w:t>
      </w:r>
      <w:proofErr w:type="gramEnd"/>
      <w:r>
        <w:t>='</w:t>
      </w:r>
    </w:p>
    <w:p w14:paraId="52F04E9E" w14:textId="77777777" w:rsidR="00DF6503" w:rsidRDefault="00DF6503" w:rsidP="00DF6503">
      <w:pPr>
        <w:pStyle w:val="code"/>
      </w:pPr>
      <w:r>
        <w:t xml:space="preserve">%left   </w:t>
      </w:r>
      <w:proofErr w:type="spellStart"/>
      <w:r>
        <w:t>T_or</w:t>
      </w:r>
      <w:proofErr w:type="spellEnd"/>
    </w:p>
    <w:p w14:paraId="6804EDB8" w14:textId="77777777" w:rsidR="00DF6503" w:rsidRDefault="00DF6503" w:rsidP="00DF6503">
      <w:pPr>
        <w:pStyle w:val="code"/>
      </w:pPr>
      <w:r>
        <w:t xml:space="preserve">%left   </w:t>
      </w:r>
      <w:proofErr w:type="spellStart"/>
      <w:r>
        <w:t>T_and</w:t>
      </w:r>
      <w:proofErr w:type="spellEnd"/>
      <w:r>
        <w:t xml:space="preserve"> </w:t>
      </w:r>
    </w:p>
    <w:p w14:paraId="2020A262" w14:textId="77777777" w:rsidR="00DF6503" w:rsidRDefault="00DF6503" w:rsidP="00DF6503">
      <w:pPr>
        <w:pStyle w:val="code"/>
      </w:pPr>
      <w:r>
        <w:t xml:space="preserve">%left   '&lt;' </w:t>
      </w:r>
      <w:proofErr w:type="spellStart"/>
      <w:r>
        <w:t>T_less_eq</w:t>
      </w:r>
      <w:proofErr w:type="spellEnd"/>
      <w:r>
        <w:t xml:space="preserve"> '&gt;' </w:t>
      </w:r>
      <w:proofErr w:type="spellStart"/>
      <w:r>
        <w:t>T_greater_eq</w:t>
      </w:r>
      <w:proofErr w:type="spellEnd"/>
      <w:r>
        <w:t xml:space="preserve"> </w:t>
      </w:r>
      <w:proofErr w:type="spellStart"/>
      <w:r>
        <w:t>T_eq</w:t>
      </w:r>
      <w:proofErr w:type="spellEnd"/>
      <w:r>
        <w:t xml:space="preserve"> </w:t>
      </w:r>
      <w:proofErr w:type="spellStart"/>
      <w:r>
        <w:t>T_not_eq</w:t>
      </w:r>
      <w:proofErr w:type="spellEnd"/>
    </w:p>
    <w:p w14:paraId="1F024AB7" w14:textId="77777777" w:rsidR="00DF6503" w:rsidRDefault="00DF6503" w:rsidP="00DF6503">
      <w:pPr>
        <w:pStyle w:val="code"/>
      </w:pPr>
      <w:r>
        <w:t>%left   '+' '-'</w:t>
      </w:r>
    </w:p>
    <w:p w14:paraId="35F92267" w14:textId="77777777" w:rsidR="00DF6503" w:rsidRDefault="00DF6503" w:rsidP="00DF6503">
      <w:pPr>
        <w:pStyle w:val="code"/>
      </w:pPr>
      <w:r>
        <w:t>%left   '*' '/' '%'</w:t>
      </w:r>
    </w:p>
    <w:p w14:paraId="31A98DAE" w14:textId="77777777" w:rsidR="00DF6503" w:rsidRDefault="00DF6503" w:rsidP="00DF6503">
      <w:pPr>
        <w:pStyle w:val="code"/>
      </w:pPr>
      <w:r>
        <w:t xml:space="preserve">%left   '.' </w:t>
      </w:r>
    </w:p>
    <w:p w14:paraId="50AD11E5" w14:textId="77777777" w:rsidR="00DF6503" w:rsidRDefault="00DF6503" w:rsidP="00DF6503">
      <w:pPr>
        <w:pStyle w:val="code"/>
      </w:pPr>
      <w:r>
        <w:t>%precedence NEG</w:t>
      </w:r>
    </w:p>
    <w:p w14:paraId="1A945530" w14:textId="77777777" w:rsidR="00DF6503" w:rsidRDefault="00DF6503" w:rsidP="00DF6503">
      <w:pPr>
        <w:pStyle w:val="code"/>
      </w:pPr>
      <w:r>
        <w:t>%</w:t>
      </w:r>
      <w:proofErr w:type="gramStart"/>
      <w:r>
        <w:t>right  '!'</w:t>
      </w:r>
      <w:proofErr w:type="gramEnd"/>
      <w:r>
        <w:t xml:space="preserve"> </w:t>
      </w:r>
    </w:p>
    <w:p w14:paraId="4794C17E" w14:textId="77777777" w:rsidR="00DF6503" w:rsidRDefault="00DF6503" w:rsidP="00DF6503">
      <w:pPr>
        <w:pStyle w:val="code"/>
      </w:pPr>
      <w:r>
        <w:t xml:space="preserve">%left   '[' ']' </w:t>
      </w:r>
    </w:p>
    <w:p w14:paraId="598351D7" w14:textId="30CFDB50" w:rsidR="00DF6503" w:rsidRDefault="00DF6503" w:rsidP="00DF6503">
      <w:pPr>
        <w:pStyle w:val="code"/>
        <w:rPr>
          <w:rFonts w:hint="eastAsia"/>
        </w:rPr>
      </w:pPr>
      <w:r>
        <w:t>%</w:t>
      </w:r>
      <w:proofErr w:type="gramStart"/>
      <w:r>
        <w:t>token  '</w:t>
      </w:r>
      <w:proofErr w:type="gramEnd"/>
      <w:r>
        <w:t>(' ')' '{' '}'</w:t>
      </w:r>
    </w:p>
    <w:p w14:paraId="49561C47" w14:textId="77777777" w:rsidR="00DF6503" w:rsidRDefault="00DF6503" w:rsidP="00DF6503">
      <w:pPr>
        <w:pStyle w:val="a0"/>
        <w:ind w:firstLine="42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LALR</w:t>
      </w:r>
      <w:r>
        <w:rPr>
          <w:rFonts w:hint="eastAsia"/>
        </w:rPr>
        <w:t>部分，通过</w:t>
      </w:r>
      <w:proofErr w:type="spellStart"/>
      <w:r>
        <w:rPr>
          <w:rFonts w:hint="eastAsia"/>
        </w:rPr>
        <w:t>bnf.hs</w:t>
      </w:r>
      <w:proofErr w:type="spellEnd"/>
      <w:r>
        <w:rPr>
          <w:rFonts w:hint="eastAsia"/>
        </w:rPr>
        <w:t>规则描述文件体现。这个描述文件使用了扩展的语法，摘抄至书上给出的</w:t>
      </w:r>
      <w:r>
        <w:rPr>
          <w:rFonts w:hint="eastAsia"/>
        </w:rPr>
        <w:t>decaf</w:t>
      </w:r>
      <w:r>
        <w:rPr>
          <w:rFonts w:hint="eastAsia"/>
        </w:rPr>
        <w:t>语法规则。</w:t>
      </w:r>
      <w:proofErr w:type="spellStart"/>
      <w:proofErr w:type="gramStart"/>
      <w:r>
        <w:rPr>
          <w:rFonts w:hint="eastAsia"/>
        </w:rPr>
        <w:t>bnf.hs</w:t>
      </w:r>
      <w:proofErr w:type="spellEnd"/>
      <w:proofErr w:type="gramEnd"/>
      <w:r>
        <w:rPr>
          <w:rFonts w:hint="eastAsia"/>
        </w:rPr>
        <w:t>中包含</w:t>
      </w:r>
      <w:r>
        <w:rPr>
          <w:rFonts w:hint="eastAsia"/>
        </w:rPr>
        <w:t>? * +</w:t>
      </w:r>
      <w:r>
        <w:rPr>
          <w:rFonts w:hint="eastAsia"/>
        </w:rPr>
        <w:t>三种正则表达式扩展，</w:t>
      </w:r>
      <w:proofErr w:type="gramStart"/>
      <w:r>
        <w:rPr>
          <w:rFonts w:hint="eastAsia"/>
        </w:rPr>
        <w:t>还包含</w:t>
      </w:r>
      <w:r>
        <w:rPr>
          <w:rFonts w:hint="eastAsia"/>
        </w:rPr>
        <w:t>,*</w:t>
      </w:r>
      <w:proofErr w:type="gramEnd"/>
      <w:r>
        <w:rPr>
          <w:rFonts w:hint="eastAsia"/>
        </w:rPr>
        <w:t>与</w:t>
      </w:r>
      <w:r>
        <w:rPr>
          <w:rFonts w:hint="eastAsia"/>
        </w:rPr>
        <w:t>,+</w:t>
      </w:r>
      <w:r>
        <w:rPr>
          <w:rFonts w:hint="eastAsia"/>
        </w:rPr>
        <w:t>这两种“逗号列表分隔记号”（语义上，</w:t>
      </w:r>
      <w:r>
        <w:rPr>
          <w:rFonts w:hint="eastAsia"/>
        </w:rPr>
        <w:t>?</w:t>
      </w:r>
      <w:r>
        <w:rPr>
          <w:rFonts w:hint="eastAsia"/>
        </w:rPr>
        <w:t>代表零或一项，</w:t>
      </w:r>
      <w:r>
        <w:rPr>
          <w:rFonts w:hint="eastAsia"/>
        </w:rPr>
        <w:t>+</w:t>
      </w:r>
      <w:r>
        <w:rPr>
          <w:rFonts w:hint="eastAsia"/>
        </w:rPr>
        <w:t>代表一项到多项，</w:t>
      </w:r>
      <w:r>
        <w:rPr>
          <w:rFonts w:hint="eastAsia"/>
        </w:rPr>
        <w:t>*</w:t>
      </w:r>
      <w:r>
        <w:rPr>
          <w:rFonts w:hint="eastAsia"/>
        </w:rPr>
        <w:t>代表零项到多项，逗号的出现表示这些项需要使用逗号分隔）但是，</w:t>
      </w:r>
      <w:proofErr w:type="spellStart"/>
      <w:r>
        <w:rPr>
          <w:rFonts w:hint="eastAsia"/>
        </w:rPr>
        <w:t>bnf.hs</w:t>
      </w:r>
      <w:proofErr w:type="spellEnd"/>
      <w:r>
        <w:rPr>
          <w:rFonts w:hint="eastAsia"/>
        </w:rPr>
        <w:t>并不能直接被</w:t>
      </w:r>
      <w:r>
        <w:rPr>
          <w:rFonts w:hint="eastAsia"/>
        </w:rPr>
        <w:t>bison</w:t>
      </w:r>
      <w:r>
        <w:rPr>
          <w:rFonts w:hint="eastAsia"/>
        </w:rPr>
        <w:t>识别，还需要进行一些变换。由于这些变换都很有规律，可以编写</w:t>
      </w:r>
      <w:r>
        <w:rPr>
          <w:rFonts w:hint="eastAsia"/>
        </w:rPr>
        <w:t>Python</w:t>
      </w:r>
      <w:r>
        <w:rPr>
          <w:rFonts w:hint="eastAsia"/>
        </w:rPr>
        <w:t>脚本</w:t>
      </w:r>
      <w:r>
        <w:rPr>
          <w:rFonts w:hint="eastAsia"/>
        </w:rPr>
        <w:t>parse_gen.py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bnf.hs</w:t>
      </w:r>
      <w:proofErr w:type="spellEnd"/>
      <w:r>
        <w:rPr>
          <w:rFonts w:hint="eastAsia"/>
        </w:rPr>
        <w:t>的数学符号变换至</w:t>
      </w:r>
      <w:r>
        <w:rPr>
          <w:rFonts w:hint="eastAsia"/>
        </w:rPr>
        <w:t>bison</w:t>
      </w:r>
      <w:r>
        <w:rPr>
          <w:rFonts w:hint="eastAsia"/>
        </w:rPr>
        <w:t>可以识别的符号，如将</w:t>
      </w:r>
      <w:r>
        <w:rPr>
          <w:rFonts w:hint="eastAsia"/>
        </w:rPr>
        <w:t>":="</w:t>
      </w:r>
      <w:r>
        <w:rPr>
          <w:rFonts w:hint="eastAsia"/>
        </w:rPr>
        <w:t>修改为</w:t>
      </w:r>
      <w:r>
        <w:rPr>
          <w:rFonts w:hint="eastAsia"/>
        </w:rPr>
        <w:t>":"</w:t>
      </w:r>
      <w:r>
        <w:rPr>
          <w:rFonts w:hint="eastAsia"/>
        </w:rPr>
        <w:t>，同时使用</w:t>
      </w:r>
      <w:proofErr w:type="spellStart"/>
      <w:r>
        <w:rPr>
          <w:rFonts w:hint="eastAsia"/>
        </w:rPr>
        <w:t>CommaList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CommaListOptional</w:t>
      </w:r>
      <w:proofErr w:type="spellEnd"/>
      <w:r>
        <w:rPr>
          <w:rFonts w:hint="eastAsia"/>
        </w:rPr>
        <w:t>等后缀，将</w:t>
      </w:r>
      <w:proofErr w:type="spellStart"/>
      <w:r>
        <w:rPr>
          <w:rFonts w:hint="eastAsia"/>
        </w:rPr>
        <w:t>bnf.hs</w:t>
      </w:r>
      <w:proofErr w:type="spellEnd"/>
      <w:r>
        <w:rPr>
          <w:rFonts w:hint="eastAsia"/>
        </w:rPr>
        <w:t>中的正则扩展文法转化为普通的递归文法，生成</w:t>
      </w:r>
      <w:proofErr w:type="spellStart"/>
      <w:r>
        <w:rPr>
          <w:rFonts w:hint="eastAsia"/>
        </w:rPr>
        <w:t>rules.gen.yxx</w:t>
      </w:r>
      <w:proofErr w:type="spellEnd"/>
      <w:r>
        <w:rPr>
          <w:rFonts w:hint="eastAsia"/>
        </w:rPr>
        <w:t>文件，得到正确的</w:t>
      </w:r>
      <w:r>
        <w:rPr>
          <w:rFonts w:hint="eastAsia"/>
        </w:rPr>
        <w:t xml:space="preserve">bison </w:t>
      </w:r>
      <w:r>
        <w:rPr>
          <w:rFonts w:hint="eastAsia"/>
        </w:rPr>
        <w:t>解析规则。其中，语义动作暂时被设为空值。</w:t>
      </w:r>
    </w:p>
    <w:p w14:paraId="07879CC0" w14:textId="77777777" w:rsidR="00DF6503" w:rsidRDefault="00DF6503" w:rsidP="00DF6503">
      <w:pPr>
        <w:pStyle w:val="a0"/>
        <w:ind w:firstLine="420"/>
        <w:rPr>
          <w:rFonts w:hint="eastAsia"/>
        </w:rPr>
      </w:pPr>
      <w:r>
        <w:rPr>
          <w:rFonts w:hint="eastAsia"/>
        </w:rPr>
        <w:t>本实验采用了多遍的方式生成最后的代码，因而语法分析只需要生成带标记的语法树。为了实现这一点，我们需在语义动作中构造语法树。考虑到自动化构造的难度较高且不太灵活，选择使用手工构造的方式。</w:t>
      </w:r>
    </w:p>
    <w:p w14:paraId="789513C4" w14:textId="39226E90" w:rsidR="00DF6503" w:rsidRDefault="00DF6503" w:rsidP="00DF6503">
      <w:pPr>
        <w:pStyle w:val="a0"/>
        <w:ind w:firstLine="420"/>
      </w:pPr>
      <w:r>
        <w:rPr>
          <w:rFonts w:hint="eastAsia"/>
        </w:rPr>
        <w:t>首先，我们需要定义语法树的类型。为了方便未来访问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的实现，我们首先定义了</w:t>
      </w:r>
      <w:proofErr w:type="spellStart"/>
      <w:r>
        <w:rPr>
          <w:rFonts w:hint="eastAsia"/>
        </w:rPr>
        <w:t>ASTNodeBase</w:t>
      </w:r>
      <w:proofErr w:type="spellEnd"/>
      <w:r>
        <w:rPr>
          <w:rFonts w:hint="eastAsia"/>
        </w:rPr>
        <w:t>作为基类，定义了</w:t>
      </w:r>
      <w:proofErr w:type="spellStart"/>
      <w:r>
        <w:rPr>
          <w:rFonts w:hint="eastAsia"/>
        </w:rPr>
        <w:t>token_type</w:t>
      </w:r>
      <w:proofErr w:type="spellEnd"/>
      <w:r>
        <w:rPr>
          <w:rFonts w:hint="eastAsia"/>
        </w:rPr>
        <w:t>这唯一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种共享的属性。</w:t>
      </w:r>
    </w:p>
    <w:p w14:paraId="78F86D24" w14:textId="77777777" w:rsidR="00DF6503" w:rsidRDefault="00DF6503" w:rsidP="00DF6503">
      <w:pPr>
        <w:pStyle w:val="a0"/>
        <w:ind w:firstLine="420"/>
        <w:rPr>
          <w:rFonts w:hint="eastAsia"/>
        </w:rPr>
      </w:pPr>
    </w:p>
    <w:p w14:paraId="14459593" w14:textId="77777777" w:rsidR="00DF6503" w:rsidRDefault="00DF6503" w:rsidP="00DF6503">
      <w:pPr>
        <w:pStyle w:val="code"/>
      </w:pPr>
      <w:r>
        <w:t xml:space="preserve">class </w:t>
      </w:r>
      <w:proofErr w:type="spellStart"/>
      <w:r>
        <w:t>ASTNodeBase</w:t>
      </w:r>
      <w:proofErr w:type="spellEnd"/>
      <w:r>
        <w:t xml:space="preserve"> {</w:t>
      </w:r>
    </w:p>
    <w:p w14:paraId="4C87D4D6" w14:textId="77777777" w:rsidR="00DF6503" w:rsidRDefault="00DF6503" w:rsidP="00DF6503">
      <w:pPr>
        <w:pStyle w:val="code"/>
      </w:pPr>
      <w:r>
        <w:t>public:</w:t>
      </w:r>
    </w:p>
    <w:p w14:paraId="11FCE492" w14:textId="77777777" w:rsidR="00DF6503" w:rsidRDefault="00DF6503" w:rsidP="00DF6503">
      <w:pPr>
        <w:pStyle w:val="code"/>
      </w:pPr>
      <w:r>
        <w:t xml:space="preserve">  virtual void </w:t>
      </w:r>
      <w:proofErr w:type="gramStart"/>
      <w:r>
        <w:t>accept(</w:t>
      </w:r>
      <w:proofErr w:type="gramEnd"/>
      <w:r>
        <w:t>class Visitor &amp;v) = 0;</w:t>
      </w:r>
    </w:p>
    <w:p w14:paraId="2DD96BD0" w14:textId="77777777" w:rsidR="00DF6503" w:rsidRDefault="00DF6503" w:rsidP="00DF6503">
      <w:pPr>
        <w:pStyle w:val="code"/>
      </w:pPr>
      <w:r>
        <w:t xml:space="preserve">  </w:t>
      </w:r>
      <w:proofErr w:type="spellStart"/>
      <w:proofErr w:type="gramStart"/>
      <w:r>
        <w:t>ASTNodeBase</w:t>
      </w:r>
      <w:proofErr w:type="spellEnd"/>
      <w:r>
        <w:t>(</w:t>
      </w:r>
      <w:proofErr w:type="gramEnd"/>
      <w:r>
        <w:t xml:space="preserve">) { </w:t>
      </w:r>
      <w:proofErr w:type="spellStart"/>
      <w:r>
        <w:t>token_type</w:t>
      </w:r>
      <w:proofErr w:type="spellEnd"/>
      <w:r>
        <w:t xml:space="preserve"> = "void"; }</w:t>
      </w:r>
    </w:p>
    <w:p w14:paraId="0909DBF0" w14:textId="77777777" w:rsidR="00DF6503" w:rsidRDefault="00DF6503" w:rsidP="00DF6503">
      <w:pPr>
        <w:pStyle w:val="code"/>
      </w:pPr>
      <w:r>
        <w:t>public:</w:t>
      </w:r>
    </w:p>
    <w:p w14:paraId="5A4743B4" w14:textId="77777777" w:rsidR="00DF6503" w:rsidRDefault="00DF6503" w:rsidP="00DF6503">
      <w:pPr>
        <w:pStyle w:val="code"/>
      </w:pPr>
      <w:r>
        <w:t xml:space="preserve">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token_type</w:t>
      </w:r>
      <w:proofErr w:type="spellEnd"/>
      <w:r>
        <w:t>;</w:t>
      </w:r>
    </w:p>
    <w:p w14:paraId="77AE272A" w14:textId="77777777" w:rsidR="00DF6503" w:rsidRDefault="00DF6503" w:rsidP="00DF6503">
      <w:pPr>
        <w:pStyle w:val="code"/>
      </w:pPr>
      <w:r>
        <w:t>};</w:t>
      </w:r>
    </w:p>
    <w:p w14:paraId="6F2163CD" w14:textId="77777777" w:rsidR="00DF6503" w:rsidRDefault="00DF6503" w:rsidP="00DF6503">
      <w:pPr>
        <w:pStyle w:val="code"/>
      </w:pPr>
      <w:r>
        <w:t xml:space="preserve">using </w:t>
      </w:r>
      <w:proofErr w:type="spellStart"/>
      <w:r>
        <w:t>node_ptr_t</w:t>
      </w:r>
      <w:proofErr w:type="spellEnd"/>
      <w:r>
        <w:t xml:space="preserve"> = </w:t>
      </w:r>
      <w:proofErr w:type="spellStart"/>
      <w:r>
        <w:t>ASTNodeBase</w:t>
      </w:r>
      <w:proofErr w:type="spellEnd"/>
      <w:r>
        <w:t xml:space="preserve"> *;</w:t>
      </w:r>
    </w:p>
    <w:p w14:paraId="6EFE9EE3" w14:textId="77777777" w:rsidR="00DF6503" w:rsidRDefault="00DF6503" w:rsidP="00DF6503">
      <w:pPr>
        <w:pStyle w:val="code"/>
      </w:pPr>
      <w:r>
        <w:t xml:space="preserve">using </w:t>
      </w:r>
      <w:proofErr w:type="spellStart"/>
      <w:r>
        <w:t>optional_node_ptr_t</w:t>
      </w:r>
      <w:proofErr w:type="spellEnd"/>
      <w:r>
        <w:t xml:space="preserve"> = </w:t>
      </w:r>
      <w:proofErr w:type="gramStart"/>
      <w:r>
        <w:t>std::</w:t>
      </w:r>
      <w:proofErr w:type="gramEnd"/>
      <w:r>
        <w:t>optional&lt;</w:t>
      </w:r>
      <w:proofErr w:type="spellStart"/>
      <w:r>
        <w:t>node_ptr_t</w:t>
      </w:r>
      <w:proofErr w:type="spellEnd"/>
      <w:r>
        <w:t>&gt;;</w:t>
      </w:r>
    </w:p>
    <w:p w14:paraId="4BFB6D35" w14:textId="77777777" w:rsidR="00DF6503" w:rsidRDefault="00DF6503" w:rsidP="00DF6503">
      <w:pPr>
        <w:pStyle w:val="code"/>
      </w:pPr>
    </w:p>
    <w:p w14:paraId="299A38F7" w14:textId="15645CC8" w:rsidR="00DF6503" w:rsidRDefault="00DF6503" w:rsidP="00DF6503">
      <w:pPr>
        <w:pStyle w:val="a0"/>
        <w:ind w:firstLine="420"/>
      </w:pPr>
      <w:r>
        <w:rPr>
          <w:rFonts w:hint="eastAsia"/>
        </w:rPr>
        <w:t>然后扩展出以下实体节点</w:t>
      </w:r>
      <w:r>
        <w:rPr>
          <w:rFonts w:hint="eastAsia"/>
        </w:rPr>
        <w:t>(</w:t>
      </w:r>
      <w:r>
        <w:rPr>
          <w:rFonts w:hint="eastAsia"/>
        </w:rPr>
        <w:t>注意：为了节省篇幅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只列出了部分节点，详见</w:t>
      </w:r>
      <w:proofErr w:type="spellStart"/>
      <w:r>
        <w:t>node_defs.h</w:t>
      </w:r>
      <w:proofErr w:type="spellEnd"/>
      <w:r>
        <w:t>)</w:t>
      </w:r>
      <w:r>
        <w:rPr>
          <w:rFonts w:hint="eastAsia"/>
        </w:rPr>
        <w:t>：</w:t>
      </w:r>
    </w:p>
    <w:p w14:paraId="7A696A6D" w14:textId="77777777" w:rsidR="00DF6503" w:rsidRDefault="00DF6503" w:rsidP="00DF6503">
      <w:pPr>
        <w:pStyle w:val="code"/>
      </w:pPr>
      <w:r>
        <w:t xml:space="preserve">class </w:t>
      </w:r>
      <w:proofErr w:type="gramStart"/>
      <w:r>
        <w:t>Integer :</w:t>
      </w:r>
      <w:proofErr w:type="gramEnd"/>
      <w:r>
        <w:t xml:space="preserve"> public </w:t>
      </w:r>
      <w:proofErr w:type="spellStart"/>
      <w:r>
        <w:t>ASTNodeBase</w:t>
      </w:r>
      <w:proofErr w:type="spellEnd"/>
      <w:r>
        <w:t xml:space="preserve"> {</w:t>
      </w:r>
    </w:p>
    <w:p w14:paraId="3924C931" w14:textId="77777777" w:rsidR="00DF6503" w:rsidRDefault="00DF6503" w:rsidP="00DF6503">
      <w:pPr>
        <w:pStyle w:val="code"/>
      </w:pPr>
      <w:r>
        <w:t xml:space="preserve"> public:</w:t>
      </w:r>
    </w:p>
    <w:p w14:paraId="53471E5D" w14:textId="77777777" w:rsidR="00DF6503" w:rsidRDefault="00DF6503" w:rsidP="00DF6503">
      <w:pPr>
        <w:pStyle w:val="code"/>
      </w:pPr>
      <w:r>
        <w:t xml:space="preserve">  virtual void </w:t>
      </w:r>
      <w:proofErr w:type="gramStart"/>
      <w:r>
        <w:t>accept(</w:t>
      </w:r>
      <w:proofErr w:type="gramEnd"/>
      <w:r>
        <w:t xml:space="preserve">Visitor&amp; v) { </w:t>
      </w:r>
      <w:proofErr w:type="spellStart"/>
      <w:r>
        <w:t>v.visit</w:t>
      </w:r>
      <w:proofErr w:type="spellEnd"/>
      <w:r>
        <w:t>(this); }</w:t>
      </w:r>
    </w:p>
    <w:p w14:paraId="6A64AD26" w14:textId="77777777" w:rsidR="00DF6503" w:rsidRDefault="00DF6503" w:rsidP="00DF6503">
      <w:pPr>
        <w:pStyle w:val="code"/>
      </w:pPr>
      <w:r>
        <w:t xml:space="preserve">  int num;</w:t>
      </w:r>
    </w:p>
    <w:p w14:paraId="33538311" w14:textId="77777777" w:rsidR="00DF6503" w:rsidRDefault="00DF6503" w:rsidP="00DF6503">
      <w:pPr>
        <w:pStyle w:val="code"/>
      </w:pPr>
      <w:r>
        <w:t>};</w:t>
      </w:r>
    </w:p>
    <w:p w14:paraId="5196C640" w14:textId="77777777" w:rsidR="00DF6503" w:rsidRDefault="00DF6503" w:rsidP="00DF6503">
      <w:pPr>
        <w:pStyle w:val="code"/>
      </w:pPr>
    </w:p>
    <w:p w14:paraId="20406E01" w14:textId="77777777" w:rsidR="00DF6503" w:rsidRDefault="00DF6503" w:rsidP="00DF6503">
      <w:pPr>
        <w:pStyle w:val="code"/>
      </w:pPr>
      <w:r>
        <w:t xml:space="preserve">class </w:t>
      </w:r>
      <w:proofErr w:type="gramStart"/>
      <w:r>
        <w:t>Call :</w:t>
      </w:r>
      <w:proofErr w:type="gramEnd"/>
      <w:r>
        <w:t xml:space="preserve"> public </w:t>
      </w:r>
      <w:proofErr w:type="spellStart"/>
      <w:r>
        <w:t>ASTNodeBase</w:t>
      </w:r>
      <w:proofErr w:type="spellEnd"/>
      <w:r>
        <w:t xml:space="preserve"> {</w:t>
      </w:r>
    </w:p>
    <w:p w14:paraId="62C8CD4A" w14:textId="77777777" w:rsidR="00DF6503" w:rsidRDefault="00DF6503" w:rsidP="00DF6503">
      <w:pPr>
        <w:pStyle w:val="code"/>
      </w:pPr>
      <w:r>
        <w:t xml:space="preserve"> public:</w:t>
      </w:r>
    </w:p>
    <w:p w14:paraId="4C78812D" w14:textId="77777777" w:rsidR="00DF6503" w:rsidRDefault="00DF6503" w:rsidP="00DF6503">
      <w:pPr>
        <w:pStyle w:val="code"/>
      </w:pPr>
      <w:r>
        <w:t xml:space="preserve">  virtual void </w:t>
      </w:r>
      <w:proofErr w:type="gramStart"/>
      <w:r>
        <w:t>accept(</w:t>
      </w:r>
      <w:proofErr w:type="gramEnd"/>
      <w:r>
        <w:t xml:space="preserve">Visitor&amp; v) { </w:t>
      </w:r>
      <w:proofErr w:type="spellStart"/>
      <w:r>
        <w:t>v.visit</w:t>
      </w:r>
      <w:proofErr w:type="spellEnd"/>
      <w:r>
        <w:t>(this); }</w:t>
      </w:r>
    </w:p>
    <w:p w14:paraId="46006766" w14:textId="77777777" w:rsidR="00DF6503" w:rsidRDefault="00DF6503" w:rsidP="00DF6503">
      <w:pPr>
        <w:pStyle w:val="code"/>
      </w:pPr>
      <w:r>
        <w:t xml:space="preserve">  // can be </w:t>
      </w:r>
      <w:proofErr w:type="spellStart"/>
      <w:r>
        <w:t>nullptr</w:t>
      </w:r>
      <w:proofErr w:type="spellEnd"/>
    </w:p>
    <w:p w14:paraId="188B9BE8" w14:textId="77777777" w:rsidR="00DF6503" w:rsidRDefault="00DF6503" w:rsidP="00DF6503">
      <w:pPr>
        <w:pStyle w:val="code"/>
      </w:pPr>
      <w:r>
        <w:t xml:space="preserve">  </w:t>
      </w:r>
      <w:proofErr w:type="spellStart"/>
      <w:r>
        <w:t>optional_node_ptr_t</w:t>
      </w:r>
      <w:proofErr w:type="spellEnd"/>
      <w:r>
        <w:t xml:space="preserve"> </w:t>
      </w:r>
      <w:proofErr w:type="spellStart"/>
      <w:r>
        <w:t>domain_expr</w:t>
      </w:r>
      <w:proofErr w:type="spellEnd"/>
      <w:r>
        <w:t>;</w:t>
      </w:r>
    </w:p>
    <w:p w14:paraId="3EE8E3AE" w14:textId="77777777" w:rsidR="00DF6503" w:rsidRDefault="00DF6503" w:rsidP="00DF6503">
      <w:pPr>
        <w:pStyle w:val="code"/>
      </w:pPr>
      <w:r>
        <w:t xml:space="preserve">  </w:t>
      </w:r>
      <w:proofErr w:type="spellStart"/>
      <w:r>
        <w:t>node_ptr_t</w:t>
      </w:r>
      <w:proofErr w:type="spellEnd"/>
      <w:r>
        <w:t xml:space="preserve"> ident;</w:t>
      </w:r>
    </w:p>
    <w:p w14:paraId="0773603B" w14:textId="77777777" w:rsidR="00DF6503" w:rsidRDefault="00DF6503" w:rsidP="00DF6503">
      <w:pPr>
        <w:pStyle w:val="code"/>
      </w:pPr>
      <w:r>
        <w:t xml:space="preserve">  string /**/ </w:t>
      </w:r>
      <w:proofErr w:type="spellStart"/>
      <w:r>
        <w:t>ident_name</w:t>
      </w:r>
      <w:proofErr w:type="spellEnd"/>
      <w:r>
        <w:t>;</w:t>
      </w:r>
    </w:p>
    <w:p w14:paraId="703F7EFD" w14:textId="77777777" w:rsidR="00DF6503" w:rsidRDefault="00DF6503" w:rsidP="00DF6503">
      <w:pPr>
        <w:pStyle w:val="code"/>
      </w:pPr>
      <w:r>
        <w:t xml:space="preserve">  List* actuals;</w:t>
      </w:r>
    </w:p>
    <w:p w14:paraId="4EF79BA8" w14:textId="77777777" w:rsidR="00DF6503" w:rsidRDefault="00DF6503" w:rsidP="00DF6503">
      <w:pPr>
        <w:pStyle w:val="code"/>
      </w:pPr>
      <w:r>
        <w:t>};</w:t>
      </w:r>
    </w:p>
    <w:p w14:paraId="7901E841" w14:textId="3EAC16B0" w:rsidR="00DF6503" w:rsidRDefault="00DF6503" w:rsidP="00DF6503">
      <w:pPr>
        <w:pStyle w:val="code"/>
        <w:rPr>
          <w:rFonts w:hint="eastAsia"/>
        </w:rPr>
      </w:pPr>
      <w:r>
        <w:t>//......</w:t>
      </w:r>
    </w:p>
    <w:p w14:paraId="59380657" w14:textId="77777777" w:rsidR="00DF6503" w:rsidRDefault="00DF6503" w:rsidP="00DF6503">
      <w:pPr>
        <w:pStyle w:val="code"/>
      </w:pPr>
      <w:r>
        <w:t xml:space="preserve">class </w:t>
      </w:r>
      <w:proofErr w:type="gramStart"/>
      <w:r>
        <w:t>New :</w:t>
      </w:r>
      <w:proofErr w:type="gramEnd"/>
      <w:r>
        <w:t xml:space="preserve"> public </w:t>
      </w:r>
      <w:proofErr w:type="spellStart"/>
      <w:r>
        <w:t>ASTNodeBase</w:t>
      </w:r>
      <w:proofErr w:type="spellEnd"/>
      <w:r>
        <w:t xml:space="preserve"> {</w:t>
      </w:r>
    </w:p>
    <w:p w14:paraId="555813D7" w14:textId="77777777" w:rsidR="00DF6503" w:rsidRDefault="00DF6503" w:rsidP="00DF6503">
      <w:pPr>
        <w:pStyle w:val="code"/>
      </w:pPr>
      <w:r>
        <w:t xml:space="preserve"> public:</w:t>
      </w:r>
    </w:p>
    <w:p w14:paraId="2EFE0FF3" w14:textId="77777777" w:rsidR="00DF6503" w:rsidRDefault="00DF6503" w:rsidP="00DF6503">
      <w:pPr>
        <w:pStyle w:val="code"/>
      </w:pPr>
      <w:r>
        <w:t xml:space="preserve">  virtual void </w:t>
      </w:r>
      <w:proofErr w:type="gramStart"/>
      <w:r>
        <w:t>accept(</w:t>
      </w:r>
      <w:proofErr w:type="gramEnd"/>
      <w:r>
        <w:t xml:space="preserve">Visitor&amp; v) { </w:t>
      </w:r>
      <w:proofErr w:type="spellStart"/>
      <w:r>
        <w:t>v.visit</w:t>
      </w:r>
      <w:proofErr w:type="spellEnd"/>
      <w:r>
        <w:t>(this); }</w:t>
      </w:r>
    </w:p>
    <w:p w14:paraId="63B6A5E2" w14:textId="77777777" w:rsidR="00DF6503" w:rsidRDefault="00DF6503" w:rsidP="00DF6503">
      <w:pPr>
        <w:pStyle w:val="code"/>
      </w:pPr>
      <w:r>
        <w:t xml:space="preserve">  // can be </w:t>
      </w:r>
      <w:proofErr w:type="spellStart"/>
      <w:r>
        <w:t>nullptr</w:t>
      </w:r>
      <w:proofErr w:type="spellEnd"/>
    </w:p>
    <w:p w14:paraId="7106A950" w14:textId="77777777" w:rsidR="00DF6503" w:rsidRDefault="00DF6503" w:rsidP="00DF6503">
      <w:pPr>
        <w:pStyle w:val="code"/>
      </w:pPr>
      <w:r>
        <w:t xml:space="preserve">  </w:t>
      </w:r>
      <w:proofErr w:type="spellStart"/>
      <w:r>
        <w:t>node_ptr_t</w:t>
      </w:r>
      <w:proofErr w:type="spellEnd"/>
      <w:r>
        <w:t xml:space="preserve"> type;</w:t>
      </w:r>
    </w:p>
    <w:p w14:paraId="279A5694" w14:textId="77777777" w:rsidR="00DF6503" w:rsidRDefault="00DF6503" w:rsidP="00DF6503">
      <w:pPr>
        <w:pStyle w:val="code"/>
      </w:pPr>
      <w:r>
        <w:t>};</w:t>
      </w:r>
    </w:p>
    <w:p w14:paraId="245F8907" w14:textId="77777777" w:rsidR="00DF6503" w:rsidRDefault="00DF6503" w:rsidP="00DF6503">
      <w:pPr>
        <w:pStyle w:val="code"/>
      </w:pPr>
    </w:p>
    <w:p w14:paraId="00188579" w14:textId="77777777" w:rsidR="00DF6503" w:rsidRDefault="00DF6503" w:rsidP="00DF6503">
      <w:pPr>
        <w:pStyle w:val="code"/>
      </w:pPr>
      <w:r>
        <w:t xml:space="preserve">class </w:t>
      </w:r>
      <w:proofErr w:type="spellStart"/>
      <w:proofErr w:type="gramStart"/>
      <w:r>
        <w:t>BinaryExpr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ASTNodeBase</w:t>
      </w:r>
      <w:proofErr w:type="spellEnd"/>
      <w:r>
        <w:t xml:space="preserve"> {</w:t>
      </w:r>
    </w:p>
    <w:p w14:paraId="47C521B6" w14:textId="77777777" w:rsidR="00DF6503" w:rsidRDefault="00DF6503" w:rsidP="00DF6503">
      <w:pPr>
        <w:pStyle w:val="code"/>
      </w:pPr>
      <w:r>
        <w:t xml:space="preserve"> public:</w:t>
      </w:r>
    </w:p>
    <w:p w14:paraId="70AB2A24" w14:textId="77777777" w:rsidR="00DF6503" w:rsidRDefault="00DF6503" w:rsidP="00DF6503">
      <w:pPr>
        <w:pStyle w:val="code"/>
      </w:pPr>
      <w:r>
        <w:t xml:space="preserve">  virtual void </w:t>
      </w:r>
      <w:proofErr w:type="gramStart"/>
      <w:r>
        <w:t>accept(</w:t>
      </w:r>
      <w:proofErr w:type="gramEnd"/>
      <w:r>
        <w:t xml:space="preserve">Visitor&amp; v) { </w:t>
      </w:r>
      <w:proofErr w:type="spellStart"/>
      <w:r>
        <w:t>v.visit</w:t>
      </w:r>
      <w:proofErr w:type="spellEnd"/>
      <w:r>
        <w:t>(this); }</w:t>
      </w:r>
    </w:p>
    <w:p w14:paraId="717CAB8C" w14:textId="77777777" w:rsidR="00DF6503" w:rsidRDefault="00DF6503" w:rsidP="00DF6503">
      <w:pPr>
        <w:pStyle w:val="code"/>
      </w:pPr>
      <w:r>
        <w:t xml:space="preserve">  </w:t>
      </w:r>
      <w:proofErr w:type="spellStart"/>
      <w:r>
        <w:t>node_ptr_t</w:t>
      </w:r>
      <w:proofErr w:type="spellEnd"/>
      <w:r>
        <w:t xml:space="preserve"> left;</w:t>
      </w:r>
    </w:p>
    <w:p w14:paraId="56CE1F75" w14:textId="77777777" w:rsidR="00DF6503" w:rsidRDefault="00DF6503" w:rsidP="00DF6503">
      <w:pPr>
        <w:pStyle w:val="code"/>
      </w:pPr>
      <w:r>
        <w:t xml:space="preserve">  int op;</w:t>
      </w:r>
    </w:p>
    <w:p w14:paraId="3C99A040" w14:textId="77777777" w:rsidR="00DF6503" w:rsidRDefault="00DF6503" w:rsidP="00DF6503">
      <w:pPr>
        <w:pStyle w:val="code"/>
      </w:pPr>
      <w:r>
        <w:t xml:space="preserve">  </w:t>
      </w:r>
      <w:proofErr w:type="spellStart"/>
      <w:r>
        <w:t>node_ptr_t</w:t>
      </w:r>
      <w:proofErr w:type="spellEnd"/>
      <w:r>
        <w:t xml:space="preserve"> right;</w:t>
      </w:r>
    </w:p>
    <w:p w14:paraId="6CA57B6F" w14:textId="77777777" w:rsidR="00DF6503" w:rsidRDefault="00DF6503" w:rsidP="00DF6503">
      <w:pPr>
        <w:pStyle w:val="code"/>
      </w:pPr>
      <w:r>
        <w:t>};</w:t>
      </w:r>
    </w:p>
    <w:p w14:paraId="237D3668" w14:textId="77777777" w:rsidR="00DF6503" w:rsidRDefault="00DF6503" w:rsidP="00DF6503">
      <w:pPr>
        <w:pStyle w:val="code"/>
      </w:pPr>
    </w:p>
    <w:p w14:paraId="25CB5561" w14:textId="77777777" w:rsidR="00DF6503" w:rsidRDefault="00DF6503" w:rsidP="00DF6503">
      <w:pPr>
        <w:pStyle w:val="code"/>
      </w:pPr>
    </w:p>
    <w:p w14:paraId="0497365F" w14:textId="77777777" w:rsidR="00DF6503" w:rsidRDefault="00DF6503" w:rsidP="00DF6503">
      <w:pPr>
        <w:pStyle w:val="code"/>
      </w:pPr>
      <w:r>
        <w:t xml:space="preserve">class </w:t>
      </w:r>
      <w:proofErr w:type="gramStart"/>
      <w:r>
        <w:t>Program :</w:t>
      </w:r>
      <w:proofErr w:type="gramEnd"/>
      <w:r>
        <w:t xml:space="preserve"> public </w:t>
      </w:r>
      <w:proofErr w:type="spellStart"/>
      <w:r>
        <w:t>ASTNodeBase</w:t>
      </w:r>
      <w:proofErr w:type="spellEnd"/>
      <w:r>
        <w:t xml:space="preserve"> {</w:t>
      </w:r>
    </w:p>
    <w:p w14:paraId="380D7C9B" w14:textId="77777777" w:rsidR="00DF6503" w:rsidRDefault="00DF6503" w:rsidP="00DF6503">
      <w:pPr>
        <w:pStyle w:val="code"/>
      </w:pPr>
      <w:r>
        <w:t xml:space="preserve"> public:</w:t>
      </w:r>
    </w:p>
    <w:p w14:paraId="78721295" w14:textId="77777777" w:rsidR="00DF6503" w:rsidRDefault="00DF6503" w:rsidP="00DF6503">
      <w:pPr>
        <w:pStyle w:val="code"/>
      </w:pPr>
      <w:r>
        <w:t xml:space="preserve">  virtual void </w:t>
      </w:r>
      <w:proofErr w:type="gramStart"/>
      <w:r>
        <w:t>accept(</w:t>
      </w:r>
      <w:proofErr w:type="gramEnd"/>
      <w:r>
        <w:t xml:space="preserve">Visitor&amp; v) { </w:t>
      </w:r>
      <w:proofErr w:type="spellStart"/>
      <w:r>
        <w:t>v.visit</w:t>
      </w:r>
      <w:proofErr w:type="spellEnd"/>
      <w:r>
        <w:t>(this); }</w:t>
      </w:r>
    </w:p>
    <w:p w14:paraId="4B3FDAE2" w14:textId="77777777" w:rsidR="00DF6503" w:rsidRDefault="00DF6503" w:rsidP="00DF6503">
      <w:pPr>
        <w:pStyle w:val="code"/>
      </w:pPr>
      <w:r>
        <w:t xml:space="preserve">  List* </w:t>
      </w:r>
      <w:proofErr w:type="spellStart"/>
      <w:r>
        <w:t>decls</w:t>
      </w:r>
      <w:proofErr w:type="spellEnd"/>
      <w:r>
        <w:t>;</w:t>
      </w:r>
    </w:p>
    <w:p w14:paraId="6BBCFA93" w14:textId="77777777" w:rsidR="00DF6503" w:rsidRDefault="00DF6503" w:rsidP="00DF6503">
      <w:pPr>
        <w:pStyle w:val="code"/>
      </w:pPr>
      <w:r>
        <w:t>};</w:t>
      </w:r>
    </w:p>
    <w:p w14:paraId="1B807357" w14:textId="77777777" w:rsidR="00DF6503" w:rsidRDefault="00DF6503" w:rsidP="00DF6503">
      <w:pPr>
        <w:pStyle w:val="code"/>
        <w:rPr>
          <w:rFonts w:hint="eastAsia"/>
        </w:rPr>
      </w:pPr>
    </w:p>
    <w:p w14:paraId="2E346DF7" w14:textId="77777777" w:rsidR="00DF6503" w:rsidRDefault="00DF6503" w:rsidP="00DF6503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可以看出，每一个节点都重载了</w:t>
      </w:r>
      <w:r>
        <w:rPr>
          <w:rFonts w:hint="eastAsia"/>
        </w:rPr>
        <w:t>accept</w:t>
      </w:r>
      <w:r>
        <w:rPr>
          <w:rFonts w:hint="eastAsia"/>
        </w:rPr>
        <w:t>方法，作为访问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的入口。节点内部定义了特有的属性，而其中很多都需要在构造时被初始化。为了简化构造时的代码，我们使用</w:t>
      </w:r>
      <w:r>
        <w:rPr>
          <w:rFonts w:hint="eastAsia"/>
        </w:rPr>
        <w:t xml:space="preserve">visitor_gen.py </w:t>
      </w:r>
      <w:r>
        <w:rPr>
          <w:rFonts w:hint="eastAsia"/>
        </w:rPr>
        <w:t>生成了</w:t>
      </w:r>
      <w:proofErr w:type="spellStart"/>
      <w:r>
        <w:rPr>
          <w:rFonts w:hint="eastAsia"/>
        </w:rPr>
        <w:t>mknode.h</w:t>
      </w:r>
      <w:proofErr w:type="spellEnd"/>
      <w:r>
        <w:rPr>
          <w:rFonts w:hint="eastAsia"/>
        </w:rPr>
        <w:t>，给需要初始化的属性提供了形如</w:t>
      </w:r>
      <w:proofErr w:type="spellStart"/>
      <w:r>
        <w:rPr>
          <w:rFonts w:hint="eastAsia"/>
        </w:rPr>
        <w:t>mkDouble</w:t>
      </w:r>
      <w:proofErr w:type="spellEnd"/>
      <w:r>
        <w:rPr>
          <w:rFonts w:hint="eastAsia"/>
        </w:rPr>
        <w:t>(double)</w:t>
      </w:r>
      <w:r>
        <w:rPr>
          <w:rFonts w:hint="eastAsia"/>
        </w:rPr>
        <w:t>的初始化函数。</w:t>
      </w:r>
    </w:p>
    <w:p w14:paraId="2C6B6EB4" w14:textId="77777777" w:rsidR="00DF6503" w:rsidRDefault="00DF6503" w:rsidP="00DF6503">
      <w:pPr>
        <w:pStyle w:val="a0"/>
        <w:ind w:firstLine="420"/>
        <w:rPr>
          <w:rFonts w:hint="eastAsia"/>
        </w:rPr>
      </w:pPr>
      <w:r>
        <w:rPr>
          <w:rFonts w:hint="eastAsia"/>
        </w:rPr>
        <w:t>使用语义制导翻译生成语法书，采用了</w:t>
      </w:r>
      <w:r>
        <w:rPr>
          <w:rFonts w:hint="eastAsia"/>
        </w:rPr>
        <w:t>S-</w:t>
      </w:r>
      <w:r>
        <w:rPr>
          <w:rFonts w:hint="eastAsia"/>
        </w:rPr>
        <w:t>属性制导翻译，因此信息自下而上翻译。大多数规则的翻译都比较直接，充分利用</w:t>
      </w:r>
      <w:proofErr w:type="spellStart"/>
      <w:r>
        <w:rPr>
          <w:rFonts w:hint="eastAsia"/>
        </w:rPr>
        <w:t>mknode.h</w:t>
      </w:r>
      <w:proofErr w:type="spellEnd"/>
      <w:r>
        <w:rPr>
          <w:rFonts w:hint="eastAsia"/>
        </w:rPr>
        <w:t>中的构造函数即可。有以下几点需要额外注意</w:t>
      </w:r>
    </w:p>
    <w:p w14:paraId="3082BE4B" w14:textId="7B405C6F" w:rsidR="00DF6503" w:rsidRDefault="00DF6503" w:rsidP="00DF6503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对于自身没有额外语义，且只有单一语法子句的语义</w:t>
      </w:r>
      <w:r>
        <w:rPr>
          <w:rFonts w:hint="eastAsia"/>
        </w:rPr>
        <w:t>token</w:t>
      </w:r>
      <w:r>
        <w:rPr>
          <w:rFonts w:hint="eastAsia"/>
        </w:rPr>
        <w:t>，一般直接将下级子树根节点传递给上一级，比如</w:t>
      </w:r>
      <w:r>
        <w:rPr>
          <w:rFonts w:hint="eastAsia"/>
        </w:rPr>
        <w:t xml:space="preserve"> "(" expr ")": {return $2</w:t>
      </w:r>
      <w:proofErr w:type="gramStart"/>
      <w:r>
        <w:rPr>
          <w:rFonts w:hint="eastAsia"/>
        </w:rPr>
        <w:t>;}</w:t>
      </w:r>
      <w:r>
        <w:rPr>
          <w:rFonts w:hint="eastAsia"/>
        </w:rPr>
        <w:t>，</w:t>
      </w:r>
      <w:proofErr w:type="gramEnd"/>
      <w:r>
        <w:rPr>
          <w:rFonts w:hint="eastAsia"/>
        </w:rPr>
        <w:t>如此可以减少节点种类和数量。</w:t>
      </w:r>
    </w:p>
    <w:p w14:paraId="22CB00FD" w14:textId="6F27150B" w:rsidR="00DF6503" w:rsidRDefault="00DF6503" w:rsidP="00DF6503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对于函数块</w:t>
      </w:r>
      <w:r>
        <w:rPr>
          <w:rFonts w:hint="eastAsia"/>
        </w:rPr>
        <w:t>Block</w:t>
      </w:r>
      <w:r>
        <w:rPr>
          <w:rFonts w:hint="eastAsia"/>
        </w:rPr>
        <w:t>，由于涉及到变量作用域问题，必须单独给一个节点，不能直接将下级指针传递给上一级。</w:t>
      </w:r>
    </w:p>
    <w:p w14:paraId="60F1B729" w14:textId="495F379D" w:rsidR="00DF6503" w:rsidRDefault="00DF6503" w:rsidP="00DF6503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对于空语义规则，有多种处理不同的处理方法。对于</w:t>
      </w:r>
      <w:r>
        <w:rPr>
          <w:rFonts w:hint="eastAsia"/>
        </w:rPr>
        <w:t>List</w:t>
      </w:r>
      <w:r>
        <w:rPr>
          <w:rFonts w:hint="eastAsia"/>
        </w:rPr>
        <w:t>为空的语句，需要应当创建空表。对于可选选项（如</w:t>
      </w:r>
      <w:r>
        <w:rPr>
          <w:rFonts w:hint="eastAsia"/>
        </w:rPr>
        <w:t>extends</w:t>
      </w:r>
      <w:r>
        <w:rPr>
          <w:rFonts w:hint="eastAsia"/>
        </w:rPr>
        <w:t>），应该使用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optional</w:t>
      </w:r>
      <w:r>
        <w:rPr>
          <w:rFonts w:hint="eastAsia"/>
        </w:rPr>
        <w:t>给出显式的空值。对于空语句，则应该返回</w:t>
      </w:r>
      <w:proofErr w:type="spellStart"/>
      <w:r>
        <w:rPr>
          <w:rFonts w:hint="eastAsia"/>
        </w:rPr>
        <w:t>NoAction</w:t>
      </w:r>
      <w:proofErr w:type="spellEnd"/>
      <w:r>
        <w:rPr>
          <w:rFonts w:hint="eastAsia"/>
        </w:rPr>
        <w:t>节点。这样做可以极大简化后期处理工作，不再需要处理空指针问题。</w:t>
      </w:r>
    </w:p>
    <w:p w14:paraId="340C8426" w14:textId="07F7B751" w:rsidR="00DF6503" w:rsidRDefault="00DF6503" w:rsidP="00DF6503">
      <w:pPr>
        <w:pStyle w:val="a0"/>
        <w:ind w:firstLine="420"/>
      </w:pPr>
      <w:r>
        <w:rPr>
          <w:rFonts w:hint="eastAsia"/>
        </w:rPr>
        <w:t>4. List</w:t>
      </w:r>
      <w:r>
        <w:rPr>
          <w:rFonts w:hint="eastAsia"/>
        </w:rPr>
        <w:t>在创建时，为了降低树的深度，采用如下方法</w:t>
      </w:r>
    </w:p>
    <w:p w14:paraId="247CB56B" w14:textId="77777777" w:rsidR="00DF6503" w:rsidRDefault="00DF6503" w:rsidP="00DF6503">
      <w:pPr>
        <w:pStyle w:val="code"/>
      </w:pPr>
      <w:proofErr w:type="spellStart"/>
      <w:r>
        <w:t>FieldList</w:t>
      </w:r>
      <w:proofErr w:type="spellEnd"/>
      <w:r>
        <w:t>:</w:t>
      </w:r>
    </w:p>
    <w:p w14:paraId="5F4893F9" w14:textId="77777777" w:rsidR="00DF6503" w:rsidRDefault="00DF6503" w:rsidP="00DF6503">
      <w:pPr>
        <w:pStyle w:val="code"/>
      </w:pPr>
      <w:r>
        <w:t xml:space="preserve">  Field                   </w:t>
      </w:r>
      <w:proofErr w:type="gramStart"/>
      <w:r>
        <w:t xml:space="preserve">   {</w:t>
      </w:r>
      <w:proofErr w:type="gramEnd"/>
      <w:r>
        <w:t xml:space="preserve">$$ = </w:t>
      </w:r>
      <w:proofErr w:type="spellStart"/>
      <w:r>
        <w:t>mkList</w:t>
      </w:r>
      <w:proofErr w:type="spellEnd"/>
      <w:r>
        <w:t>(); ($$)-&gt;</w:t>
      </w:r>
      <w:proofErr w:type="spellStart"/>
      <w:r>
        <w:t>list.push_back</w:t>
      </w:r>
      <w:proofErr w:type="spellEnd"/>
      <w:r>
        <w:t>($1);  }</w:t>
      </w:r>
    </w:p>
    <w:p w14:paraId="7E61A9F2" w14:textId="77777777" w:rsidR="00DF6503" w:rsidRDefault="00DF6503" w:rsidP="00DF6503">
      <w:pPr>
        <w:pStyle w:val="code"/>
      </w:pPr>
      <w:r>
        <w:t xml:space="preserve">| </w:t>
      </w:r>
      <w:proofErr w:type="spellStart"/>
      <w:r>
        <w:t>FieldList</w:t>
      </w:r>
      <w:proofErr w:type="spellEnd"/>
      <w:r>
        <w:t xml:space="preserve"> Field         </w:t>
      </w:r>
      <w:proofErr w:type="gramStart"/>
      <w:r>
        <w:t xml:space="preserve">   {</w:t>
      </w:r>
      <w:proofErr w:type="gramEnd"/>
      <w:r>
        <w:t>$$ = $1; ($$)-&gt;</w:t>
      </w:r>
      <w:proofErr w:type="spellStart"/>
      <w:r>
        <w:t>list.push_back</w:t>
      </w:r>
      <w:proofErr w:type="spellEnd"/>
      <w:r>
        <w:t xml:space="preserve">($2); }       </w:t>
      </w:r>
    </w:p>
    <w:p w14:paraId="03C197BD" w14:textId="77777777" w:rsidR="00DF6503" w:rsidRDefault="00DF6503" w:rsidP="00DF6503">
      <w:pPr>
        <w:pStyle w:val="code"/>
      </w:pPr>
      <w:r>
        <w:t>;</w:t>
      </w:r>
    </w:p>
    <w:p w14:paraId="34E6D3A6" w14:textId="77777777" w:rsidR="00DF6503" w:rsidRDefault="00DF6503" w:rsidP="00DF6503">
      <w:pPr>
        <w:pStyle w:val="code"/>
      </w:pPr>
    </w:p>
    <w:p w14:paraId="165264AB" w14:textId="77777777" w:rsidR="00DF6503" w:rsidRDefault="00DF6503" w:rsidP="00DF6503">
      <w:pPr>
        <w:pStyle w:val="code"/>
      </w:pPr>
      <w:proofErr w:type="spellStart"/>
      <w:r>
        <w:t>FieldListOptional</w:t>
      </w:r>
      <w:proofErr w:type="spellEnd"/>
      <w:r>
        <w:t>:</w:t>
      </w:r>
    </w:p>
    <w:p w14:paraId="71ECB408" w14:textId="77777777" w:rsidR="00DF6503" w:rsidRDefault="00DF6503" w:rsidP="00DF6503">
      <w:pPr>
        <w:pStyle w:val="code"/>
      </w:pPr>
      <w:r>
        <w:t xml:space="preserve">  %empty                  </w:t>
      </w:r>
      <w:proofErr w:type="gramStart"/>
      <w:r>
        <w:t xml:space="preserve">   {</w:t>
      </w:r>
      <w:proofErr w:type="gramEnd"/>
      <w:r>
        <w:t xml:space="preserve">$$ = </w:t>
      </w:r>
      <w:proofErr w:type="spellStart"/>
      <w:r>
        <w:t>mkList</w:t>
      </w:r>
      <w:proofErr w:type="spellEnd"/>
      <w:r>
        <w:t>();}</w:t>
      </w:r>
    </w:p>
    <w:p w14:paraId="20C394CA" w14:textId="77777777" w:rsidR="00DF6503" w:rsidRDefault="00DF6503" w:rsidP="00DF6503">
      <w:pPr>
        <w:pStyle w:val="code"/>
      </w:pPr>
      <w:r>
        <w:t xml:space="preserve">| </w:t>
      </w:r>
      <w:proofErr w:type="spellStart"/>
      <w:r>
        <w:t>FieldList</w:t>
      </w:r>
      <w:proofErr w:type="spellEnd"/>
      <w:r>
        <w:t xml:space="preserve">               </w:t>
      </w:r>
      <w:proofErr w:type="gramStart"/>
      <w:r>
        <w:t xml:space="preserve">   {</w:t>
      </w:r>
      <w:proofErr w:type="gramEnd"/>
      <w:r>
        <w:t>$$ = $1;}</w:t>
      </w:r>
    </w:p>
    <w:p w14:paraId="454047C9" w14:textId="0A2FC2DB" w:rsidR="00DF6503" w:rsidRDefault="00DF6503" w:rsidP="00DF6503">
      <w:pPr>
        <w:pStyle w:val="code"/>
        <w:rPr>
          <w:rFonts w:hint="eastAsia"/>
        </w:rPr>
      </w:pPr>
      <w:r>
        <w:t>;</w:t>
      </w:r>
    </w:p>
    <w:p w14:paraId="48FF6C49" w14:textId="4E0DF187" w:rsidR="00DF6503" w:rsidRDefault="00DF6503" w:rsidP="00DF6503">
      <w:pPr>
        <w:pStyle w:val="a0"/>
        <w:ind w:firstLine="420"/>
        <w:rPr>
          <w:rFonts w:hint="eastAsia"/>
        </w:rPr>
      </w:pPr>
      <w:r>
        <w:rPr>
          <w:rFonts w:hint="eastAsia"/>
        </w:rPr>
        <w:t>多种不同类型的表共用一种节点，以共享处理代码，最后在访问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中使用特殊方法处理。</w:t>
      </w:r>
    </w:p>
    <w:p w14:paraId="09EA0876" w14:textId="77777777" w:rsidR="00DF6503" w:rsidRDefault="00DF6503" w:rsidP="00DF6503">
      <w:pPr>
        <w:pStyle w:val="a0"/>
        <w:ind w:firstLine="420"/>
        <w:rPr>
          <w:rFonts w:hint="eastAsia"/>
        </w:rPr>
      </w:pPr>
      <w:r>
        <w:rPr>
          <w:rFonts w:hint="eastAsia"/>
        </w:rPr>
        <w:t>最后的翻译文件可参见</w:t>
      </w:r>
      <w:proofErr w:type="spellStart"/>
      <w:r>
        <w:rPr>
          <w:rFonts w:hint="eastAsia"/>
        </w:rPr>
        <w:t>rules.hand.yxx</w:t>
      </w:r>
      <w:proofErr w:type="spellEnd"/>
      <w:r>
        <w:rPr>
          <w:rFonts w:hint="eastAsia"/>
        </w:rPr>
        <w:t>文件，它的左半部分来源于自动生成的</w:t>
      </w:r>
      <w:proofErr w:type="spellStart"/>
      <w:r>
        <w:rPr>
          <w:rFonts w:hint="eastAsia"/>
        </w:rPr>
        <w:t>rule.gen.yxx</w:t>
      </w:r>
      <w:proofErr w:type="spellEnd"/>
    </w:p>
    <w:p w14:paraId="72534578" w14:textId="77777777" w:rsidR="00DF6503" w:rsidRDefault="00DF6503" w:rsidP="00DF6503">
      <w:pPr>
        <w:pStyle w:val="a0"/>
        <w:ind w:firstLine="420"/>
        <w:rPr>
          <w:rFonts w:hint="eastAsia"/>
        </w:rPr>
      </w:pPr>
      <w:r>
        <w:rPr>
          <w:rFonts w:hint="eastAsia"/>
        </w:rPr>
        <w:t>最后，我们将树的根节点地址在</w:t>
      </w:r>
      <w:r>
        <w:rPr>
          <w:rFonts w:hint="eastAsia"/>
        </w:rPr>
        <w:t>input</w:t>
      </w:r>
      <w:r>
        <w:rPr>
          <w:rFonts w:hint="eastAsia"/>
        </w:rPr>
        <w:t>（对应扩展语法规则起点</w:t>
      </w:r>
      <w:r>
        <w:rPr>
          <w:rFonts w:hint="eastAsia"/>
        </w:rPr>
        <w:t>S'</w:t>
      </w:r>
      <w:r>
        <w:rPr>
          <w:rFonts w:hint="eastAsia"/>
        </w:rPr>
        <w:t>）中写进</w:t>
      </w:r>
      <w:r>
        <w:rPr>
          <w:rFonts w:hint="eastAsia"/>
        </w:rPr>
        <w:t>root</w:t>
      </w:r>
      <w:r>
        <w:rPr>
          <w:rFonts w:hint="eastAsia"/>
        </w:rPr>
        <w:t>，结束语义分析工作。</w:t>
      </w:r>
    </w:p>
    <w:p w14:paraId="5E767F76" w14:textId="7F9D0C0B" w:rsidR="00DF6503" w:rsidRPr="00DF6503" w:rsidRDefault="00DF6503" w:rsidP="00DF6503">
      <w:pPr>
        <w:pStyle w:val="a0"/>
        <w:ind w:firstLine="420"/>
      </w:pPr>
      <w:r>
        <w:rPr>
          <w:rFonts w:hint="eastAsia"/>
        </w:rPr>
        <w:t>为了验证语义分析结果的正确性，也为了后期访问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的使用作准备，我们尝试打印整棵语法树。打印语法树的核心代码是</w:t>
      </w:r>
      <w:r>
        <w:rPr>
          <w:rFonts w:hint="eastAsia"/>
        </w:rPr>
        <w:t xml:space="preserve">PrintVisitor.cpp, </w:t>
      </w: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脚本</w:t>
      </w:r>
      <w:r>
        <w:rPr>
          <w:rFonts w:hint="eastAsia"/>
        </w:rPr>
        <w:t>visitor_gen.py</w:t>
      </w:r>
      <w:r>
        <w:rPr>
          <w:rFonts w:hint="eastAsia"/>
        </w:rPr>
        <w:t>，我们为其生成了配套的头文件与基类，通过访问者模式的</w:t>
      </w:r>
      <w:r>
        <w:rPr>
          <w:rFonts w:hint="eastAsia"/>
        </w:rPr>
        <w:t>accept</w:t>
      </w:r>
      <w:r>
        <w:rPr>
          <w:rFonts w:hint="eastAsia"/>
        </w:rPr>
        <w:t>（被重载为</w:t>
      </w:r>
      <w:r>
        <w:rPr>
          <w:rFonts w:hint="eastAsia"/>
        </w:rPr>
        <w:t>&lt;&lt;</w:t>
      </w:r>
      <w:r>
        <w:rPr>
          <w:rFonts w:hint="eastAsia"/>
        </w:rPr>
        <w:t>符号）方法进行递归解析，得到正确结果。在打印过程中，使用了</w:t>
      </w:r>
      <w:r>
        <w:rPr>
          <w:rFonts w:hint="eastAsia"/>
        </w:rPr>
        <w:t xml:space="preserve">Indent </w:t>
      </w:r>
      <w:r>
        <w:rPr>
          <w:rFonts w:hint="eastAsia"/>
        </w:rPr>
        <w:t>类生成可以自动处理缩进的树结</w:t>
      </w:r>
      <w:r>
        <w:rPr>
          <w:rFonts w:hint="eastAsia"/>
        </w:rPr>
        <w:lastRenderedPageBreak/>
        <w:t>构，同时记录打印时的调用栈，</w:t>
      </w:r>
      <w:r>
        <w:rPr>
          <w:rFonts w:hint="eastAsia"/>
        </w:rPr>
        <w:t xml:space="preserve"> </w:t>
      </w:r>
      <w:r>
        <w:rPr>
          <w:rFonts w:hint="eastAsia"/>
        </w:rPr>
        <w:t>给复杂节点的处理提供更多信息。</w:t>
      </w:r>
    </w:p>
    <w:p w14:paraId="1BBC8324" w14:textId="0F0FF3BC" w:rsidR="00712DC0" w:rsidRDefault="00912DA2" w:rsidP="00153311">
      <w:pPr>
        <w:pStyle w:val="2"/>
      </w:pPr>
      <w:bookmarkStart w:id="26" w:name="_Toc518231682"/>
      <w:bookmarkStart w:id="27" w:name="_Toc518417078"/>
      <w:r>
        <w:rPr>
          <w:rFonts w:hint="eastAsia"/>
        </w:rPr>
        <w:t>语法分析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结果展示</w:t>
      </w:r>
      <w:bookmarkEnd w:id="26"/>
      <w:bookmarkEnd w:id="27"/>
    </w:p>
    <w:p w14:paraId="720638E7" w14:textId="4E95B570" w:rsidR="00A9126F" w:rsidRDefault="00A9126F" w:rsidP="00A9126F">
      <w:pPr>
        <w:pStyle w:val="a0"/>
        <w:ind w:firstLineChars="95" w:firstLine="199"/>
      </w:pPr>
      <w:r>
        <w:rPr>
          <w:rFonts w:hint="eastAsia"/>
        </w:rPr>
        <w:t>打印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_Ref518415116 \r \h</w:instrText>
      </w:r>
      <w:r>
        <w:instrText xml:space="preserve"> </w:instrText>
      </w:r>
      <w:r>
        <w:fldChar w:fldCharType="separate"/>
      </w:r>
      <w:r>
        <w:t>1.4</w:t>
      </w:r>
      <w:r>
        <w:fldChar w:fldCharType="end"/>
      </w:r>
      <w:r>
        <w:rPr>
          <w:rFonts w:hint="eastAsia"/>
        </w:rPr>
        <w:t>中的测试用例如下：</w:t>
      </w:r>
    </w:p>
    <w:p w14:paraId="27C9A404" w14:textId="77777777" w:rsidR="00F915C2" w:rsidRDefault="00F915C2" w:rsidP="00F915C2">
      <w:pPr>
        <w:pStyle w:val="code"/>
      </w:pPr>
      <w:r>
        <w:t>&lt;Program&gt;</w:t>
      </w:r>
    </w:p>
    <w:p w14:paraId="7DA5E652" w14:textId="77777777" w:rsidR="00F915C2" w:rsidRDefault="00F915C2" w:rsidP="00F915C2">
      <w:pPr>
        <w:pStyle w:val="code"/>
      </w:pPr>
      <w:r>
        <w:t>. &lt;</w:t>
      </w:r>
      <w:proofErr w:type="spellStart"/>
      <w:r>
        <w:t>ListItems</w:t>
      </w:r>
      <w:proofErr w:type="spellEnd"/>
      <w:r>
        <w:t xml:space="preserve">, </w:t>
      </w:r>
      <w:proofErr w:type="spellStart"/>
      <w:r>
        <w:t>decl</w:t>
      </w:r>
      <w:proofErr w:type="spellEnd"/>
      <w:r>
        <w:t>&gt;</w:t>
      </w:r>
    </w:p>
    <w:p w14:paraId="6081D2D2" w14:textId="77777777" w:rsidR="00F915C2" w:rsidRDefault="00F915C2" w:rsidP="00F915C2">
      <w:pPr>
        <w:pStyle w:val="code"/>
      </w:pPr>
      <w:r>
        <w:t>. | &lt;</w:t>
      </w:r>
      <w:proofErr w:type="spellStart"/>
      <w:r>
        <w:t>ClassDecl</w:t>
      </w:r>
      <w:proofErr w:type="spellEnd"/>
      <w:r>
        <w:t>&gt;</w:t>
      </w:r>
    </w:p>
    <w:p w14:paraId="6F81A604" w14:textId="77777777" w:rsidR="00F915C2" w:rsidRDefault="00F915C2" w:rsidP="00F915C2">
      <w:pPr>
        <w:pStyle w:val="code"/>
      </w:pPr>
      <w:r>
        <w:t>. | * &lt;</w:t>
      </w:r>
      <w:proofErr w:type="spellStart"/>
      <w:r>
        <w:t>type_id</w:t>
      </w:r>
      <w:proofErr w:type="spellEnd"/>
      <w:r>
        <w:t xml:space="preserve">, </w:t>
      </w:r>
      <w:proofErr w:type="spellStart"/>
      <w:r>
        <w:t>NodeExt</w:t>
      </w:r>
      <w:proofErr w:type="spellEnd"/>
      <w:r>
        <w:t>&gt;</w:t>
      </w:r>
    </w:p>
    <w:p w14:paraId="5BCADE96" w14:textId="77777777" w:rsidR="00F915C2" w:rsidRDefault="00F915C2" w:rsidP="00F915C2">
      <w:pPr>
        <w:pStyle w:val="code"/>
      </w:pPr>
      <w:r>
        <w:t>. | * &lt;Extender&gt;</w:t>
      </w:r>
    </w:p>
    <w:p w14:paraId="10CA1981" w14:textId="77777777" w:rsidR="00F915C2" w:rsidRDefault="00F915C2" w:rsidP="00F915C2">
      <w:pPr>
        <w:pStyle w:val="code"/>
      </w:pPr>
      <w:r>
        <w:t>. | * . &lt;</w:t>
      </w:r>
      <w:proofErr w:type="spellStart"/>
      <w:r>
        <w:t>type_id</w:t>
      </w:r>
      <w:proofErr w:type="spellEnd"/>
      <w:r>
        <w:t>, Node&gt;</w:t>
      </w:r>
    </w:p>
    <w:p w14:paraId="34412AC1" w14:textId="77777777" w:rsidR="00F915C2" w:rsidRDefault="00F915C2" w:rsidP="00F915C2">
      <w:pPr>
        <w:pStyle w:val="code"/>
      </w:pPr>
      <w:r>
        <w:t>. | * &lt;</w:t>
      </w:r>
      <w:proofErr w:type="spellStart"/>
      <w:r>
        <w:t>ListItems</w:t>
      </w:r>
      <w:proofErr w:type="spellEnd"/>
      <w:r>
        <w:t>, Implementor&gt;</w:t>
      </w:r>
    </w:p>
    <w:p w14:paraId="4311ED21" w14:textId="77777777" w:rsidR="00F915C2" w:rsidRDefault="00F915C2" w:rsidP="00F915C2">
      <w:pPr>
        <w:pStyle w:val="code"/>
      </w:pPr>
      <w:r>
        <w:t>. | * &lt;</w:t>
      </w:r>
      <w:proofErr w:type="spellStart"/>
      <w:r>
        <w:t>ListItems</w:t>
      </w:r>
      <w:proofErr w:type="spellEnd"/>
      <w:r>
        <w:t>, Fields&gt;</w:t>
      </w:r>
    </w:p>
    <w:p w14:paraId="21C2DB9D" w14:textId="77777777" w:rsidR="00F915C2" w:rsidRDefault="00F915C2" w:rsidP="00F915C2">
      <w:pPr>
        <w:pStyle w:val="code"/>
      </w:pPr>
      <w:r>
        <w:t>. | * . &lt;</w:t>
      </w:r>
      <w:proofErr w:type="spellStart"/>
      <w:r>
        <w:t>TypedVariable</w:t>
      </w:r>
      <w:proofErr w:type="spellEnd"/>
      <w:r>
        <w:t>&gt;</w:t>
      </w:r>
    </w:p>
    <w:p w14:paraId="4B6FDA98" w14:textId="77777777" w:rsidR="00F915C2" w:rsidRDefault="00F915C2" w:rsidP="00F915C2">
      <w:pPr>
        <w:pStyle w:val="code"/>
      </w:pPr>
      <w:r>
        <w:t>. | * . | &lt;</w:t>
      </w:r>
      <w:proofErr w:type="spellStart"/>
      <w:r>
        <w:t>TypeBase</w:t>
      </w:r>
      <w:proofErr w:type="spellEnd"/>
      <w:r>
        <w:t>, int&gt;</w:t>
      </w:r>
    </w:p>
    <w:p w14:paraId="1D21DAC7" w14:textId="77777777" w:rsidR="00F915C2" w:rsidRDefault="00F915C2" w:rsidP="00F915C2">
      <w:pPr>
        <w:pStyle w:val="code"/>
      </w:pPr>
      <w:r>
        <w:t>. | * . | &lt;-1&gt;</w:t>
      </w:r>
    </w:p>
    <w:p w14:paraId="36D2CACD" w14:textId="77777777" w:rsidR="00F915C2" w:rsidRDefault="00F915C2" w:rsidP="00F915C2">
      <w:pPr>
        <w:pStyle w:val="code"/>
      </w:pPr>
      <w:r>
        <w:t>. | * . | &lt;Identifier, y&gt;</w:t>
      </w:r>
    </w:p>
    <w:p w14:paraId="4FBAF164" w14:textId="77777777" w:rsidR="00F915C2" w:rsidRDefault="00F915C2" w:rsidP="00F915C2">
      <w:pPr>
        <w:pStyle w:val="code"/>
      </w:pPr>
      <w:r>
        <w:t>. | * . &lt;</w:t>
      </w:r>
      <w:proofErr w:type="spellStart"/>
      <w:r>
        <w:t>FunctionDecl</w:t>
      </w:r>
      <w:proofErr w:type="spellEnd"/>
      <w:r>
        <w:t>, return&gt;</w:t>
      </w:r>
    </w:p>
    <w:p w14:paraId="51CB57C7" w14:textId="77777777" w:rsidR="00F915C2" w:rsidRDefault="00F915C2" w:rsidP="00F915C2">
      <w:pPr>
        <w:pStyle w:val="code"/>
      </w:pPr>
      <w:r>
        <w:t>. | * . | &lt;</w:t>
      </w:r>
      <w:proofErr w:type="spellStart"/>
      <w:r>
        <w:t>TypeBase</w:t>
      </w:r>
      <w:proofErr w:type="spellEnd"/>
      <w:r>
        <w:t>, void&gt;</w:t>
      </w:r>
    </w:p>
    <w:p w14:paraId="00F34DF4" w14:textId="77777777" w:rsidR="00F915C2" w:rsidRDefault="00F915C2" w:rsidP="00F915C2">
      <w:pPr>
        <w:pStyle w:val="code"/>
      </w:pPr>
      <w:r>
        <w:t>. | * . | &lt;-1&gt;</w:t>
      </w:r>
    </w:p>
    <w:p w14:paraId="11024942" w14:textId="77777777" w:rsidR="00F915C2" w:rsidRDefault="00F915C2" w:rsidP="00F915C2">
      <w:pPr>
        <w:pStyle w:val="code"/>
      </w:pPr>
      <w:r>
        <w:t>. | * . | &lt;Identifier, f&gt;</w:t>
      </w:r>
    </w:p>
    <w:p w14:paraId="1FC1249F" w14:textId="77777777" w:rsidR="00F915C2" w:rsidRDefault="00F915C2" w:rsidP="00F915C2">
      <w:pPr>
        <w:pStyle w:val="code"/>
      </w:pPr>
      <w:r>
        <w:t>. | * . | &lt;</w:t>
      </w:r>
      <w:proofErr w:type="spellStart"/>
      <w:r>
        <w:t>ListItems</w:t>
      </w:r>
      <w:proofErr w:type="spellEnd"/>
      <w:r>
        <w:t>, Parameters&gt;</w:t>
      </w:r>
    </w:p>
    <w:p w14:paraId="4FA6BD38" w14:textId="77777777" w:rsidR="00F915C2" w:rsidRDefault="00F915C2" w:rsidP="00F915C2">
      <w:pPr>
        <w:pStyle w:val="code"/>
      </w:pPr>
      <w:r>
        <w:t>. | * . | &lt;Block&gt;</w:t>
      </w:r>
    </w:p>
    <w:p w14:paraId="4AB5DA2F" w14:textId="77777777" w:rsidR="00F915C2" w:rsidRDefault="00F915C2" w:rsidP="00F915C2">
      <w:pPr>
        <w:pStyle w:val="code"/>
      </w:pPr>
      <w:r>
        <w:t>. | * . | * &lt;</w:t>
      </w:r>
      <w:proofErr w:type="spellStart"/>
      <w:r>
        <w:t>ListItems</w:t>
      </w:r>
      <w:proofErr w:type="spellEnd"/>
      <w:r>
        <w:t>, block&gt;</w:t>
      </w:r>
    </w:p>
    <w:p w14:paraId="3D800E26" w14:textId="77777777" w:rsidR="00F915C2" w:rsidRDefault="00F915C2" w:rsidP="00F915C2">
      <w:pPr>
        <w:pStyle w:val="code"/>
      </w:pPr>
      <w:r>
        <w:t>. | * . | * . &lt;Print&gt;</w:t>
      </w:r>
    </w:p>
    <w:p w14:paraId="74AB8FCF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ListItems</w:t>
      </w:r>
      <w:proofErr w:type="spellEnd"/>
      <w:r>
        <w:t xml:space="preserve">, </w:t>
      </w:r>
      <w:proofErr w:type="spellStart"/>
      <w:r>
        <w:t>PrintArgs</w:t>
      </w:r>
      <w:proofErr w:type="spellEnd"/>
      <w:r>
        <w:t>&gt;</w:t>
      </w:r>
    </w:p>
    <w:p w14:paraId="74B8E764" w14:textId="77777777" w:rsidR="00F915C2" w:rsidRDefault="00F915C2" w:rsidP="00F915C2">
      <w:pPr>
        <w:pStyle w:val="code"/>
      </w:pPr>
      <w:r>
        <w:t>. | * . | * . | * &lt;2&gt;</w:t>
      </w:r>
    </w:p>
    <w:p w14:paraId="7491D672" w14:textId="77777777" w:rsidR="00F915C2" w:rsidRDefault="00F915C2" w:rsidP="00F915C2">
      <w:pPr>
        <w:pStyle w:val="code"/>
      </w:pPr>
      <w:r>
        <w:t>. | * . | * . | * &lt;Identifier, y&gt;</w:t>
      </w:r>
    </w:p>
    <w:p w14:paraId="19DCBBA4" w14:textId="77777777" w:rsidR="00F915C2" w:rsidRDefault="00F915C2" w:rsidP="00F915C2">
      <w:pPr>
        <w:pStyle w:val="code"/>
      </w:pPr>
      <w:r>
        <w:t>. | &lt;</w:t>
      </w:r>
      <w:proofErr w:type="spellStart"/>
      <w:r>
        <w:t>ClassDecl</w:t>
      </w:r>
      <w:proofErr w:type="spellEnd"/>
      <w:r>
        <w:t>&gt;</w:t>
      </w:r>
    </w:p>
    <w:p w14:paraId="44174F88" w14:textId="77777777" w:rsidR="00F915C2" w:rsidRDefault="00F915C2" w:rsidP="00F915C2">
      <w:pPr>
        <w:pStyle w:val="code"/>
      </w:pPr>
      <w:r>
        <w:t>. | * &lt;</w:t>
      </w:r>
      <w:proofErr w:type="spellStart"/>
      <w:r>
        <w:t>type_id</w:t>
      </w:r>
      <w:proofErr w:type="spellEnd"/>
      <w:r>
        <w:t>, Node&gt;</w:t>
      </w:r>
    </w:p>
    <w:p w14:paraId="4D52DCC9" w14:textId="77777777" w:rsidR="00F915C2" w:rsidRDefault="00F915C2" w:rsidP="00F915C2">
      <w:pPr>
        <w:pStyle w:val="code"/>
      </w:pPr>
      <w:r>
        <w:t>. | * &lt;</w:t>
      </w:r>
      <w:proofErr w:type="spellStart"/>
      <w:r>
        <w:t>ListItems</w:t>
      </w:r>
      <w:proofErr w:type="spellEnd"/>
      <w:r>
        <w:t>, Implementor&gt;</w:t>
      </w:r>
    </w:p>
    <w:p w14:paraId="7EECF6B0" w14:textId="77777777" w:rsidR="00F915C2" w:rsidRDefault="00F915C2" w:rsidP="00F915C2">
      <w:pPr>
        <w:pStyle w:val="code"/>
      </w:pPr>
      <w:r>
        <w:t>. | * &lt;</w:t>
      </w:r>
      <w:proofErr w:type="spellStart"/>
      <w:r>
        <w:t>ListItems</w:t>
      </w:r>
      <w:proofErr w:type="spellEnd"/>
      <w:r>
        <w:t>, Fields&gt;</w:t>
      </w:r>
    </w:p>
    <w:p w14:paraId="63C0BED0" w14:textId="77777777" w:rsidR="00F915C2" w:rsidRDefault="00F915C2" w:rsidP="00F915C2">
      <w:pPr>
        <w:pStyle w:val="code"/>
      </w:pPr>
      <w:r>
        <w:t>. | * . &lt;</w:t>
      </w:r>
      <w:proofErr w:type="spellStart"/>
      <w:r>
        <w:t>TypedVariable</w:t>
      </w:r>
      <w:proofErr w:type="spellEnd"/>
      <w:r>
        <w:t>&gt;</w:t>
      </w:r>
    </w:p>
    <w:p w14:paraId="74651B95" w14:textId="77777777" w:rsidR="00F915C2" w:rsidRDefault="00F915C2" w:rsidP="00F915C2">
      <w:pPr>
        <w:pStyle w:val="code"/>
      </w:pPr>
      <w:r>
        <w:t>. | * . | &lt;</w:t>
      </w:r>
      <w:proofErr w:type="spellStart"/>
      <w:r>
        <w:t>TypeBase</w:t>
      </w:r>
      <w:proofErr w:type="spellEnd"/>
      <w:r>
        <w:t>, int&gt;</w:t>
      </w:r>
    </w:p>
    <w:p w14:paraId="65E02427" w14:textId="77777777" w:rsidR="00F915C2" w:rsidRDefault="00F915C2" w:rsidP="00F915C2">
      <w:pPr>
        <w:pStyle w:val="code"/>
      </w:pPr>
      <w:r>
        <w:t>. | * . | &lt;-1&gt;</w:t>
      </w:r>
    </w:p>
    <w:p w14:paraId="62D7E447" w14:textId="77777777" w:rsidR="00F915C2" w:rsidRDefault="00F915C2" w:rsidP="00F915C2">
      <w:pPr>
        <w:pStyle w:val="code"/>
      </w:pPr>
      <w:r>
        <w:t>. | * . | &lt;Identifier, x&gt;</w:t>
      </w:r>
    </w:p>
    <w:p w14:paraId="0F5D5827" w14:textId="77777777" w:rsidR="00F915C2" w:rsidRDefault="00F915C2" w:rsidP="00F915C2">
      <w:pPr>
        <w:pStyle w:val="code"/>
      </w:pPr>
      <w:r>
        <w:t>. | * . &lt;</w:t>
      </w:r>
      <w:proofErr w:type="spellStart"/>
      <w:r>
        <w:t>TypedVariable</w:t>
      </w:r>
      <w:proofErr w:type="spellEnd"/>
      <w:r>
        <w:t>&gt;</w:t>
      </w:r>
    </w:p>
    <w:p w14:paraId="0B0B9A47" w14:textId="77777777" w:rsidR="00F915C2" w:rsidRDefault="00F915C2" w:rsidP="00F915C2">
      <w:pPr>
        <w:pStyle w:val="code"/>
      </w:pPr>
      <w:r>
        <w:t>. | * . | &lt;</w:t>
      </w:r>
      <w:proofErr w:type="spellStart"/>
      <w:r>
        <w:t>type_id</w:t>
      </w:r>
      <w:proofErr w:type="spellEnd"/>
      <w:r>
        <w:t>, Node&gt;</w:t>
      </w:r>
    </w:p>
    <w:p w14:paraId="572A3B8E" w14:textId="77777777" w:rsidR="00F915C2" w:rsidRDefault="00F915C2" w:rsidP="00F915C2">
      <w:pPr>
        <w:pStyle w:val="code"/>
      </w:pPr>
      <w:r>
        <w:t>. | * . | &lt;-1&gt;</w:t>
      </w:r>
    </w:p>
    <w:p w14:paraId="0A3BA569" w14:textId="77777777" w:rsidR="00F915C2" w:rsidRDefault="00F915C2" w:rsidP="00F915C2">
      <w:pPr>
        <w:pStyle w:val="code"/>
      </w:pPr>
      <w:r>
        <w:t>. | * . | &lt;Identifier, next&gt;</w:t>
      </w:r>
    </w:p>
    <w:p w14:paraId="2D45530F" w14:textId="77777777" w:rsidR="00F915C2" w:rsidRDefault="00F915C2" w:rsidP="00F915C2">
      <w:pPr>
        <w:pStyle w:val="code"/>
      </w:pPr>
      <w:r>
        <w:t>. | * . &lt;</w:t>
      </w:r>
      <w:proofErr w:type="spellStart"/>
      <w:r>
        <w:t>FunctionDecl</w:t>
      </w:r>
      <w:proofErr w:type="spellEnd"/>
      <w:r>
        <w:t>, return&gt;</w:t>
      </w:r>
    </w:p>
    <w:p w14:paraId="57903CD7" w14:textId="77777777" w:rsidR="00F915C2" w:rsidRDefault="00F915C2" w:rsidP="00F915C2">
      <w:pPr>
        <w:pStyle w:val="code"/>
      </w:pPr>
      <w:r>
        <w:t>. | * . | &lt;</w:t>
      </w:r>
      <w:proofErr w:type="spellStart"/>
      <w:r>
        <w:t>TypeBase</w:t>
      </w:r>
      <w:proofErr w:type="spellEnd"/>
      <w:r>
        <w:t>, void&gt;</w:t>
      </w:r>
    </w:p>
    <w:p w14:paraId="537AEE81" w14:textId="77777777" w:rsidR="00F915C2" w:rsidRDefault="00F915C2" w:rsidP="00F915C2">
      <w:pPr>
        <w:pStyle w:val="code"/>
      </w:pPr>
      <w:r>
        <w:t>. | * . | &lt;-1&gt;</w:t>
      </w:r>
    </w:p>
    <w:p w14:paraId="2E1CA202" w14:textId="77777777" w:rsidR="00F915C2" w:rsidRDefault="00F915C2" w:rsidP="00F915C2">
      <w:pPr>
        <w:pStyle w:val="code"/>
      </w:pPr>
      <w:r>
        <w:t>. | * . | &lt;Identifier, f&gt;</w:t>
      </w:r>
    </w:p>
    <w:p w14:paraId="1B7FE3B9" w14:textId="77777777" w:rsidR="00F915C2" w:rsidRDefault="00F915C2" w:rsidP="00F915C2">
      <w:pPr>
        <w:pStyle w:val="code"/>
      </w:pPr>
      <w:r>
        <w:t>. | * . | &lt;</w:t>
      </w:r>
      <w:proofErr w:type="spellStart"/>
      <w:r>
        <w:t>ListItems</w:t>
      </w:r>
      <w:proofErr w:type="spellEnd"/>
      <w:r>
        <w:t>, Parameters&gt;</w:t>
      </w:r>
    </w:p>
    <w:p w14:paraId="144FDE24" w14:textId="77777777" w:rsidR="00F915C2" w:rsidRDefault="00F915C2" w:rsidP="00F915C2">
      <w:pPr>
        <w:pStyle w:val="code"/>
      </w:pPr>
      <w:r>
        <w:t>. | * . | &lt;Block&gt;</w:t>
      </w:r>
    </w:p>
    <w:p w14:paraId="5709CBD1" w14:textId="77777777" w:rsidR="00F915C2" w:rsidRDefault="00F915C2" w:rsidP="00F915C2">
      <w:pPr>
        <w:pStyle w:val="code"/>
      </w:pPr>
      <w:r>
        <w:t>. | * . | * &lt;</w:t>
      </w:r>
      <w:proofErr w:type="spellStart"/>
      <w:r>
        <w:t>ListItems</w:t>
      </w:r>
      <w:proofErr w:type="spellEnd"/>
      <w:r>
        <w:t>, block&gt;</w:t>
      </w:r>
    </w:p>
    <w:p w14:paraId="2DDCE85E" w14:textId="77777777" w:rsidR="00F915C2" w:rsidRDefault="00F915C2" w:rsidP="00F915C2">
      <w:pPr>
        <w:pStyle w:val="code"/>
      </w:pPr>
      <w:r>
        <w:t>. | * . | * . &lt;Print&gt;</w:t>
      </w:r>
    </w:p>
    <w:p w14:paraId="0ECB3704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ListItems</w:t>
      </w:r>
      <w:proofErr w:type="spellEnd"/>
      <w:r>
        <w:t xml:space="preserve">, </w:t>
      </w:r>
      <w:proofErr w:type="spellStart"/>
      <w:r>
        <w:t>PrintArgs</w:t>
      </w:r>
      <w:proofErr w:type="spellEnd"/>
      <w:r>
        <w:t>&gt;</w:t>
      </w:r>
    </w:p>
    <w:p w14:paraId="250A5844" w14:textId="77777777" w:rsidR="00F915C2" w:rsidRDefault="00F915C2" w:rsidP="00F915C2">
      <w:pPr>
        <w:pStyle w:val="code"/>
      </w:pPr>
      <w:r>
        <w:t>. | * . | * . | * &lt;0&gt;</w:t>
      </w:r>
    </w:p>
    <w:p w14:paraId="18E8EAF1" w14:textId="77777777" w:rsidR="00F915C2" w:rsidRDefault="00F915C2" w:rsidP="00F915C2">
      <w:pPr>
        <w:pStyle w:val="code"/>
      </w:pPr>
      <w:r>
        <w:t>. | * . | * . | * &lt;Identifier, x&gt;</w:t>
      </w:r>
    </w:p>
    <w:p w14:paraId="3A89E8E8" w14:textId="77777777" w:rsidR="00F915C2" w:rsidRDefault="00F915C2" w:rsidP="00F915C2">
      <w:pPr>
        <w:pStyle w:val="code"/>
      </w:pPr>
      <w:r>
        <w:lastRenderedPageBreak/>
        <w:t>. | &lt;</w:t>
      </w:r>
      <w:proofErr w:type="spellStart"/>
      <w:r>
        <w:t>ClassDecl</w:t>
      </w:r>
      <w:proofErr w:type="spellEnd"/>
      <w:r>
        <w:t>&gt;</w:t>
      </w:r>
    </w:p>
    <w:p w14:paraId="57B8DF73" w14:textId="77777777" w:rsidR="00F915C2" w:rsidRDefault="00F915C2" w:rsidP="00F915C2">
      <w:pPr>
        <w:pStyle w:val="code"/>
      </w:pPr>
      <w:r>
        <w:t>. | * &lt;</w:t>
      </w:r>
      <w:proofErr w:type="spellStart"/>
      <w:r>
        <w:t>type_id</w:t>
      </w:r>
      <w:proofErr w:type="spellEnd"/>
      <w:r>
        <w:t>, Main&gt;</w:t>
      </w:r>
    </w:p>
    <w:p w14:paraId="6A613071" w14:textId="77777777" w:rsidR="00F915C2" w:rsidRDefault="00F915C2" w:rsidP="00F915C2">
      <w:pPr>
        <w:pStyle w:val="code"/>
      </w:pPr>
      <w:r>
        <w:t>. | * &lt;</w:t>
      </w:r>
      <w:proofErr w:type="spellStart"/>
      <w:r>
        <w:t>ListItems</w:t>
      </w:r>
      <w:proofErr w:type="spellEnd"/>
      <w:r>
        <w:t>, Implementor&gt;</w:t>
      </w:r>
    </w:p>
    <w:p w14:paraId="2D8C4DF2" w14:textId="77777777" w:rsidR="00F915C2" w:rsidRDefault="00F915C2" w:rsidP="00F915C2">
      <w:pPr>
        <w:pStyle w:val="code"/>
      </w:pPr>
      <w:r>
        <w:t>. | * &lt;</w:t>
      </w:r>
      <w:proofErr w:type="spellStart"/>
      <w:r>
        <w:t>ListItems</w:t>
      </w:r>
      <w:proofErr w:type="spellEnd"/>
      <w:r>
        <w:t>, Fields&gt;</w:t>
      </w:r>
    </w:p>
    <w:p w14:paraId="7A971028" w14:textId="77777777" w:rsidR="00F915C2" w:rsidRDefault="00F915C2" w:rsidP="00F915C2">
      <w:pPr>
        <w:pStyle w:val="code"/>
      </w:pPr>
      <w:r>
        <w:t>. | * . &lt;</w:t>
      </w:r>
      <w:proofErr w:type="spellStart"/>
      <w:r>
        <w:t>FunctionDecl</w:t>
      </w:r>
      <w:proofErr w:type="spellEnd"/>
      <w:r>
        <w:t>, return&gt;</w:t>
      </w:r>
    </w:p>
    <w:p w14:paraId="1053C72B" w14:textId="77777777" w:rsidR="00F915C2" w:rsidRDefault="00F915C2" w:rsidP="00F915C2">
      <w:pPr>
        <w:pStyle w:val="code"/>
      </w:pPr>
      <w:r>
        <w:t>. | * . | &lt;</w:t>
      </w:r>
      <w:proofErr w:type="spellStart"/>
      <w:r>
        <w:t>TypeBase</w:t>
      </w:r>
      <w:proofErr w:type="spellEnd"/>
      <w:r>
        <w:t>, int&gt;</w:t>
      </w:r>
    </w:p>
    <w:p w14:paraId="790C812D" w14:textId="77777777" w:rsidR="00F915C2" w:rsidRDefault="00F915C2" w:rsidP="00F915C2">
      <w:pPr>
        <w:pStyle w:val="code"/>
      </w:pPr>
      <w:r>
        <w:t>. | * . | &lt;-1&gt;</w:t>
      </w:r>
    </w:p>
    <w:p w14:paraId="6FC4A344" w14:textId="77777777" w:rsidR="00F915C2" w:rsidRDefault="00F915C2" w:rsidP="00F915C2">
      <w:pPr>
        <w:pStyle w:val="code"/>
      </w:pPr>
      <w:r>
        <w:t>. | * . | &lt;Identifier, main&gt;</w:t>
      </w:r>
    </w:p>
    <w:p w14:paraId="65B854B9" w14:textId="77777777" w:rsidR="00F915C2" w:rsidRDefault="00F915C2" w:rsidP="00F915C2">
      <w:pPr>
        <w:pStyle w:val="code"/>
      </w:pPr>
      <w:r>
        <w:t>. | * . | &lt;</w:t>
      </w:r>
      <w:proofErr w:type="spellStart"/>
      <w:r>
        <w:t>ListItems</w:t>
      </w:r>
      <w:proofErr w:type="spellEnd"/>
      <w:r>
        <w:t>, Parameters&gt;</w:t>
      </w:r>
    </w:p>
    <w:p w14:paraId="6B972222" w14:textId="77777777" w:rsidR="00F915C2" w:rsidRDefault="00F915C2" w:rsidP="00F915C2">
      <w:pPr>
        <w:pStyle w:val="code"/>
      </w:pPr>
      <w:r>
        <w:t>. | * . | &lt;Block&gt;</w:t>
      </w:r>
    </w:p>
    <w:p w14:paraId="200565E5" w14:textId="77777777" w:rsidR="00F915C2" w:rsidRDefault="00F915C2" w:rsidP="00F915C2">
      <w:pPr>
        <w:pStyle w:val="code"/>
      </w:pPr>
      <w:r>
        <w:t>. | * . | * &lt;</w:t>
      </w:r>
      <w:proofErr w:type="spellStart"/>
      <w:r>
        <w:t>ListItems</w:t>
      </w:r>
      <w:proofErr w:type="spellEnd"/>
      <w:r>
        <w:t>, block&gt;</w:t>
      </w:r>
    </w:p>
    <w:p w14:paraId="0A22B944" w14:textId="77777777" w:rsidR="00F915C2" w:rsidRDefault="00F915C2" w:rsidP="00F915C2">
      <w:pPr>
        <w:pStyle w:val="code"/>
      </w:pPr>
      <w:r>
        <w:t>. | * . | * . &lt;</w:t>
      </w:r>
      <w:proofErr w:type="spellStart"/>
      <w:r>
        <w:t>TypedVariable</w:t>
      </w:r>
      <w:proofErr w:type="spellEnd"/>
      <w:r>
        <w:t>&gt;</w:t>
      </w:r>
    </w:p>
    <w:p w14:paraId="712A2C95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type_id</w:t>
      </w:r>
      <w:proofErr w:type="spellEnd"/>
      <w:r>
        <w:t>, Node&gt;</w:t>
      </w:r>
    </w:p>
    <w:p w14:paraId="79FD49E2" w14:textId="77777777" w:rsidR="00F915C2" w:rsidRDefault="00F915C2" w:rsidP="00F915C2">
      <w:pPr>
        <w:pStyle w:val="code"/>
      </w:pPr>
      <w:r>
        <w:t>. | * . | * . | &lt;-1&gt;</w:t>
      </w:r>
    </w:p>
    <w:p w14:paraId="050869C0" w14:textId="77777777" w:rsidR="00F915C2" w:rsidRDefault="00F915C2" w:rsidP="00F915C2">
      <w:pPr>
        <w:pStyle w:val="code"/>
      </w:pPr>
      <w:r>
        <w:t>. | * . | * . | &lt;Identifier, list&gt;</w:t>
      </w:r>
    </w:p>
    <w:p w14:paraId="2ECDADF6" w14:textId="77777777" w:rsidR="00F915C2" w:rsidRDefault="00F915C2" w:rsidP="00F915C2">
      <w:pPr>
        <w:pStyle w:val="code"/>
      </w:pPr>
      <w:r>
        <w:t>. | * . | * . &lt;</w:t>
      </w:r>
      <w:proofErr w:type="spellStart"/>
      <w:r>
        <w:t>TypedVariable</w:t>
      </w:r>
      <w:proofErr w:type="spellEnd"/>
      <w:r>
        <w:t>&gt;</w:t>
      </w:r>
    </w:p>
    <w:p w14:paraId="23978D96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type_id</w:t>
      </w:r>
      <w:proofErr w:type="spellEnd"/>
      <w:r>
        <w:t>, Node&gt;</w:t>
      </w:r>
    </w:p>
    <w:p w14:paraId="081F7775" w14:textId="77777777" w:rsidR="00F915C2" w:rsidRDefault="00F915C2" w:rsidP="00F915C2">
      <w:pPr>
        <w:pStyle w:val="code"/>
      </w:pPr>
      <w:r>
        <w:t>. | * . | * . | &lt;-1&gt;</w:t>
      </w:r>
    </w:p>
    <w:p w14:paraId="3A366D51" w14:textId="77777777" w:rsidR="00F915C2" w:rsidRDefault="00F915C2" w:rsidP="00F915C2">
      <w:pPr>
        <w:pStyle w:val="code"/>
      </w:pPr>
      <w:r>
        <w:t>. | * . | * . | &lt;Identifier, node&gt;</w:t>
      </w:r>
    </w:p>
    <w:p w14:paraId="550C7D8A" w14:textId="77777777" w:rsidR="00F915C2" w:rsidRDefault="00F915C2" w:rsidP="00F915C2">
      <w:pPr>
        <w:pStyle w:val="code"/>
      </w:pPr>
      <w:r>
        <w:t>. | * . | * . &lt;</w:t>
      </w:r>
      <w:proofErr w:type="spellStart"/>
      <w:r>
        <w:t>TypedVariable</w:t>
      </w:r>
      <w:proofErr w:type="spellEnd"/>
      <w:r>
        <w:t>&gt;</w:t>
      </w:r>
    </w:p>
    <w:p w14:paraId="5B38EB0D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type_id</w:t>
      </w:r>
      <w:proofErr w:type="spellEnd"/>
      <w:r>
        <w:t>, Node&gt;</w:t>
      </w:r>
    </w:p>
    <w:p w14:paraId="319E3C59" w14:textId="77777777" w:rsidR="00F915C2" w:rsidRDefault="00F915C2" w:rsidP="00F915C2">
      <w:pPr>
        <w:pStyle w:val="code"/>
      </w:pPr>
      <w:r>
        <w:t>. | * . | * . | &lt;-1&gt;</w:t>
      </w:r>
    </w:p>
    <w:p w14:paraId="1E7DE805" w14:textId="77777777" w:rsidR="00F915C2" w:rsidRDefault="00F915C2" w:rsidP="00F915C2">
      <w:pPr>
        <w:pStyle w:val="code"/>
      </w:pPr>
      <w:r>
        <w:t xml:space="preserve">. | * . | * . | &lt;Identifier, </w:t>
      </w:r>
      <w:proofErr w:type="spellStart"/>
      <w:r>
        <w:t>iter</w:t>
      </w:r>
      <w:proofErr w:type="spellEnd"/>
      <w:r>
        <w:t>&gt;</w:t>
      </w:r>
    </w:p>
    <w:p w14:paraId="5F3AB871" w14:textId="77777777" w:rsidR="00F915C2" w:rsidRDefault="00F915C2" w:rsidP="00F915C2">
      <w:pPr>
        <w:pStyle w:val="code"/>
      </w:pPr>
      <w:r>
        <w:t>. | * . | * . &lt;</w:t>
      </w:r>
      <w:proofErr w:type="spellStart"/>
      <w:r>
        <w:t>TypedVariable</w:t>
      </w:r>
      <w:proofErr w:type="spellEnd"/>
      <w:r>
        <w:t>&gt;</w:t>
      </w:r>
    </w:p>
    <w:p w14:paraId="6AC2C2D4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TypeBase</w:t>
      </w:r>
      <w:proofErr w:type="spellEnd"/>
      <w:r>
        <w:t>, int&gt;</w:t>
      </w:r>
    </w:p>
    <w:p w14:paraId="4CB941EA" w14:textId="77777777" w:rsidR="00F915C2" w:rsidRDefault="00F915C2" w:rsidP="00F915C2">
      <w:pPr>
        <w:pStyle w:val="code"/>
      </w:pPr>
      <w:r>
        <w:t>. | * . | * . | &lt;-1&gt;</w:t>
      </w:r>
    </w:p>
    <w:p w14:paraId="7A22945B" w14:textId="77777777" w:rsidR="00F915C2" w:rsidRDefault="00F915C2" w:rsidP="00F915C2">
      <w:pPr>
        <w:pStyle w:val="code"/>
      </w:pPr>
      <w:r>
        <w:t xml:space="preserve">. | * . | * . | &lt;Identifier, </w:t>
      </w:r>
      <w:proofErr w:type="spellStart"/>
      <w:r>
        <w:t>i</w:t>
      </w:r>
      <w:proofErr w:type="spellEnd"/>
      <w:r>
        <w:t>&gt;</w:t>
      </w:r>
    </w:p>
    <w:p w14:paraId="1BA26BE9" w14:textId="77777777" w:rsidR="00F915C2" w:rsidRDefault="00F915C2" w:rsidP="00F915C2">
      <w:pPr>
        <w:pStyle w:val="code"/>
      </w:pPr>
      <w:r>
        <w:t>. | * . | * . &lt;</w:t>
      </w:r>
      <w:proofErr w:type="spellStart"/>
      <w:r>
        <w:t>TypedVariable</w:t>
      </w:r>
      <w:proofErr w:type="spellEnd"/>
      <w:r>
        <w:t>&gt;</w:t>
      </w:r>
    </w:p>
    <w:p w14:paraId="41127F12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type_id</w:t>
      </w:r>
      <w:proofErr w:type="spellEnd"/>
      <w:r>
        <w:t xml:space="preserve">, </w:t>
      </w:r>
      <w:proofErr w:type="spellStart"/>
      <w:r>
        <w:t>NodeExt</w:t>
      </w:r>
      <w:proofErr w:type="spellEnd"/>
      <w:r>
        <w:t>&gt;</w:t>
      </w:r>
    </w:p>
    <w:p w14:paraId="7DA19C91" w14:textId="77777777" w:rsidR="00F915C2" w:rsidRDefault="00F915C2" w:rsidP="00F915C2">
      <w:pPr>
        <w:pStyle w:val="code"/>
      </w:pPr>
      <w:r>
        <w:t>. | * . | * . | &lt;-1&gt;</w:t>
      </w:r>
    </w:p>
    <w:p w14:paraId="3C006E5F" w14:textId="77777777" w:rsidR="00F915C2" w:rsidRDefault="00F915C2" w:rsidP="00F915C2">
      <w:pPr>
        <w:pStyle w:val="code"/>
      </w:pPr>
      <w:r>
        <w:t xml:space="preserve">. | * . | * . | &lt;Identifier, </w:t>
      </w:r>
      <w:proofErr w:type="spellStart"/>
      <w:r>
        <w:t>ext</w:t>
      </w:r>
      <w:proofErr w:type="spellEnd"/>
      <w:r>
        <w:t>&gt;</w:t>
      </w:r>
    </w:p>
    <w:p w14:paraId="77970A8D" w14:textId="77777777" w:rsidR="00F915C2" w:rsidRDefault="00F915C2" w:rsidP="00F915C2">
      <w:pPr>
        <w:pStyle w:val="code"/>
      </w:pPr>
      <w:r>
        <w:t>. | * . | * . &lt;Assign&gt;</w:t>
      </w:r>
    </w:p>
    <w:p w14:paraId="787CAD78" w14:textId="77777777" w:rsidR="00F915C2" w:rsidRDefault="00F915C2" w:rsidP="00F915C2">
      <w:pPr>
        <w:pStyle w:val="code"/>
      </w:pPr>
      <w:r>
        <w:t>. | * . | * . | &lt;0&gt;</w:t>
      </w:r>
    </w:p>
    <w:p w14:paraId="6217C44F" w14:textId="77777777" w:rsidR="00F915C2" w:rsidRDefault="00F915C2" w:rsidP="00F915C2">
      <w:pPr>
        <w:pStyle w:val="code"/>
      </w:pPr>
      <w:r>
        <w:t>. | * . | * . | &lt;Identifier, list&gt;</w:t>
      </w:r>
    </w:p>
    <w:p w14:paraId="44D3044F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NullPointer</w:t>
      </w:r>
      <w:proofErr w:type="spellEnd"/>
      <w:r>
        <w:t>&gt;</w:t>
      </w:r>
    </w:p>
    <w:p w14:paraId="6E591CF8" w14:textId="77777777" w:rsidR="00F915C2" w:rsidRDefault="00F915C2" w:rsidP="00F915C2">
      <w:pPr>
        <w:pStyle w:val="code"/>
      </w:pPr>
      <w:r>
        <w:t>. | * . | * . &lt;Block&gt;</w:t>
      </w:r>
    </w:p>
    <w:p w14:paraId="6BB940DD" w14:textId="77777777" w:rsidR="00F915C2" w:rsidRDefault="00F915C2" w:rsidP="00F915C2">
      <w:pPr>
        <w:pStyle w:val="code"/>
      </w:pPr>
      <w:r>
        <w:t>. | * . | * . | &lt;For&gt;</w:t>
      </w:r>
    </w:p>
    <w:p w14:paraId="3CFA5858" w14:textId="77777777" w:rsidR="00F915C2" w:rsidRDefault="00F915C2" w:rsidP="00F915C2">
      <w:pPr>
        <w:pStyle w:val="code"/>
      </w:pPr>
      <w:r>
        <w:t>. | * . | * . | * &lt;Assign&gt;</w:t>
      </w:r>
    </w:p>
    <w:p w14:paraId="6B1BFDC2" w14:textId="77777777" w:rsidR="00F915C2" w:rsidRDefault="00F915C2" w:rsidP="00F915C2">
      <w:pPr>
        <w:pStyle w:val="code"/>
      </w:pPr>
      <w:r>
        <w:t>. | * . | * . | * . &lt;3&gt;</w:t>
      </w:r>
    </w:p>
    <w:p w14:paraId="2BE2FADB" w14:textId="77777777" w:rsidR="00F915C2" w:rsidRDefault="00F915C2" w:rsidP="00F915C2">
      <w:pPr>
        <w:pStyle w:val="code"/>
      </w:pPr>
      <w:r>
        <w:t xml:space="preserve">. | * . | * . | * . &lt;Identifier, </w:t>
      </w:r>
      <w:proofErr w:type="spellStart"/>
      <w:r>
        <w:t>i</w:t>
      </w:r>
      <w:proofErr w:type="spellEnd"/>
      <w:r>
        <w:t>&gt;</w:t>
      </w:r>
    </w:p>
    <w:p w14:paraId="3DBE754E" w14:textId="77777777" w:rsidR="00F915C2" w:rsidRDefault="00F915C2" w:rsidP="00F915C2">
      <w:pPr>
        <w:pStyle w:val="code"/>
      </w:pPr>
      <w:r>
        <w:t>. | * . | * . | * . &lt;Integer, 0&gt;</w:t>
      </w:r>
    </w:p>
    <w:p w14:paraId="4EA711B1" w14:textId="77777777" w:rsidR="00F915C2" w:rsidRDefault="00F915C2" w:rsidP="00F915C2">
      <w:pPr>
        <w:pStyle w:val="code"/>
      </w:pPr>
      <w:r>
        <w:t>. | * . | * . | * &lt;</w:t>
      </w:r>
      <w:proofErr w:type="spellStart"/>
      <w:r>
        <w:t>BinaryExpr</w:t>
      </w:r>
      <w:proofErr w:type="spellEnd"/>
      <w:r>
        <w:t>, "&lt;"&gt;</w:t>
      </w:r>
    </w:p>
    <w:p w14:paraId="7A5EA3C4" w14:textId="77777777" w:rsidR="00F915C2" w:rsidRDefault="00F915C2" w:rsidP="00F915C2">
      <w:pPr>
        <w:pStyle w:val="code"/>
      </w:pPr>
      <w:r>
        <w:t>. | * . | * . | * . &lt;3&gt;</w:t>
      </w:r>
    </w:p>
    <w:p w14:paraId="1BBD88B2" w14:textId="77777777" w:rsidR="00F915C2" w:rsidRDefault="00F915C2" w:rsidP="00F915C2">
      <w:pPr>
        <w:pStyle w:val="code"/>
      </w:pPr>
      <w:r>
        <w:t xml:space="preserve">. | * . | * . | * . &lt;Identifier, </w:t>
      </w:r>
      <w:proofErr w:type="spellStart"/>
      <w:r>
        <w:t>i</w:t>
      </w:r>
      <w:proofErr w:type="spellEnd"/>
      <w:r>
        <w:t>&gt;</w:t>
      </w:r>
    </w:p>
    <w:p w14:paraId="5131DD1E" w14:textId="77777777" w:rsidR="00F915C2" w:rsidRDefault="00F915C2" w:rsidP="00F915C2">
      <w:pPr>
        <w:pStyle w:val="code"/>
      </w:pPr>
      <w:r>
        <w:t>. | * . | * . | * . &lt;Integer, 100&gt;</w:t>
      </w:r>
    </w:p>
    <w:p w14:paraId="00FCBA8B" w14:textId="77777777" w:rsidR="00F915C2" w:rsidRDefault="00F915C2" w:rsidP="00F915C2">
      <w:pPr>
        <w:pStyle w:val="code"/>
      </w:pPr>
      <w:r>
        <w:t>. | * . | * . | * &lt;Assign&gt;</w:t>
      </w:r>
    </w:p>
    <w:p w14:paraId="7A8D1686" w14:textId="77777777" w:rsidR="00F915C2" w:rsidRDefault="00F915C2" w:rsidP="00F915C2">
      <w:pPr>
        <w:pStyle w:val="code"/>
      </w:pPr>
      <w:r>
        <w:t>. | * . | * . | * . &lt;3&gt;</w:t>
      </w:r>
    </w:p>
    <w:p w14:paraId="11A5FD15" w14:textId="77777777" w:rsidR="00F915C2" w:rsidRDefault="00F915C2" w:rsidP="00F915C2">
      <w:pPr>
        <w:pStyle w:val="code"/>
      </w:pPr>
      <w:r>
        <w:t xml:space="preserve">. | * . | * . | * . &lt;Identifier, </w:t>
      </w:r>
      <w:proofErr w:type="spellStart"/>
      <w:r>
        <w:t>i</w:t>
      </w:r>
      <w:proofErr w:type="spellEnd"/>
      <w:r>
        <w:t>&gt;</w:t>
      </w:r>
    </w:p>
    <w:p w14:paraId="27EACAF3" w14:textId="77777777" w:rsidR="00F915C2" w:rsidRDefault="00F915C2" w:rsidP="00F915C2">
      <w:pPr>
        <w:pStyle w:val="code"/>
      </w:pPr>
      <w:r>
        <w:t>. | * . | * . | * . &lt;</w:t>
      </w:r>
      <w:proofErr w:type="spellStart"/>
      <w:r>
        <w:t>BinaryExpr</w:t>
      </w:r>
      <w:proofErr w:type="spellEnd"/>
      <w:r>
        <w:t>, "+"&gt;</w:t>
      </w:r>
    </w:p>
    <w:p w14:paraId="75788838" w14:textId="77777777" w:rsidR="00F915C2" w:rsidRDefault="00F915C2" w:rsidP="00F915C2">
      <w:pPr>
        <w:pStyle w:val="code"/>
      </w:pPr>
      <w:r>
        <w:t>. | * . | * . | * . | &lt;3&gt;</w:t>
      </w:r>
    </w:p>
    <w:p w14:paraId="2C0EB22C" w14:textId="77777777" w:rsidR="00F915C2" w:rsidRDefault="00F915C2" w:rsidP="00F915C2">
      <w:pPr>
        <w:pStyle w:val="code"/>
      </w:pPr>
      <w:r>
        <w:t xml:space="preserve">. | * . | * . | * . | &lt;Identifier, </w:t>
      </w:r>
      <w:proofErr w:type="spellStart"/>
      <w:r>
        <w:t>i</w:t>
      </w:r>
      <w:proofErr w:type="spellEnd"/>
      <w:r>
        <w:t>&gt;</w:t>
      </w:r>
    </w:p>
    <w:p w14:paraId="4AD61621" w14:textId="77777777" w:rsidR="00F915C2" w:rsidRDefault="00F915C2" w:rsidP="00F915C2">
      <w:pPr>
        <w:pStyle w:val="code"/>
      </w:pPr>
      <w:r>
        <w:t>. | * . | * . | * . | &lt;Integer, 1&gt;</w:t>
      </w:r>
    </w:p>
    <w:p w14:paraId="121BC928" w14:textId="77777777" w:rsidR="00F915C2" w:rsidRDefault="00F915C2" w:rsidP="00F915C2">
      <w:pPr>
        <w:pStyle w:val="code"/>
      </w:pPr>
      <w:r>
        <w:t>. | * . | * . | * &lt;Block&gt;</w:t>
      </w:r>
    </w:p>
    <w:p w14:paraId="4F00BCDA" w14:textId="77777777" w:rsidR="00F915C2" w:rsidRDefault="00F915C2" w:rsidP="00F915C2">
      <w:pPr>
        <w:pStyle w:val="code"/>
      </w:pPr>
      <w:r>
        <w:lastRenderedPageBreak/>
        <w:t>. | * . | * . | * . &lt;</w:t>
      </w:r>
      <w:proofErr w:type="spellStart"/>
      <w:r>
        <w:t>ListItems</w:t>
      </w:r>
      <w:proofErr w:type="spellEnd"/>
      <w:r>
        <w:t>, block&gt;</w:t>
      </w:r>
    </w:p>
    <w:p w14:paraId="6A59CF4F" w14:textId="77777777" w:rsidR="00F915C2" w:rsidRDefault="00F915C2" w:rsidP="00F915C2">
      <w:pPr>
        <w:pStyle w:val="code"/>
      </w:pPr>
      <w:r>
        <w:t>. | * . | * . | * . | * &lt;</w:t>
      </w:r>
      <w:proofErr w:type="spellStart"/>
      <w:r>
        <w:t>BinaryExpr</w:t>
      </w:r>
      <w:proofErr w:type="spellEnd"/>
      <w:r>
        <w:t>, "=="&gt;</w:t>
      </w:r>
    </w:p>
    <w:p w14:paraId="1272FAEB" w14:textId="77777777" w:rsidR="00F915C2" w:rsidRDefault="00F915C2" w:rsidP="00F915C2">
      <w:pPr>
        <w:pStyle w:val="code"/>
      </w:pPr>
      <w:r>
        <w:t>. | * . | * . | * . | * . &lt;</w:t>
      </w:r>
      <w:proofErr w:type="spellStart"/>
      <w:r>
        <w:t>BinaryExpr</w:t>
      </w:r>
      <w:proofErr w:type="spellEnd"/>
      <w:r>
        <w:t>, "%"&gt;</w:t>
      </w:r>
    </w:p>
    <w:p w14:paraId="6010CE74" w14:textId="77777777" w:rsidR="00F915C2" w:rsidRDefault="00F915C2" w:rsidP="00F915C2">
      <w:pPr>
        <w:pStyle w:val="code"/>
      </w:pPr>
      <w:r>
        <w:t>. | * . | * . | * . | * . | &lt;3&gt;</w:t>
      </w:r>
    </w:p>
    <w:p w14:paraId="7FCD241C" w14:textId="77777777" w:rsidR="00F915C2" w:rsidRDefault="00F915C2" w:rsidP="00F915C2">
      <w:pPr>
        <w:pStyle w:val="code"/>
      </w:pPr>
      <w:r>
        <w:t xml:space="preserve">. | * . | * . | * . | * . | &lt;Identifier, </w:t>
      </w:r>
      <w:proofErr w:type="spellStart"/>
      <w:r>
        <w:t>i</w:t>
      </w:r>
      <w:proofErr w:type="spellEnd"/>
      <w:r>
        <w:t>&gt;</w:t>
      </w:r>
    </w:p>
    <w:p w14:paraId="7BEF3C8E" w14:textId="77777777" w:rsidR="00F915C2" w:rsidRDefault="00F915C2" w:rsidP="00F915C2">
      <w:pPr>
        <w:pStyle w:val="code"/>
      </w:pPr>
      <w:r>
        <w:t>. | * . | * . | * . | * . | &lt;Integer, 2&gt;</w:t>
      </w:r>
    </w:p>
    <w:p w14:paraId="23F3137E" w14:textId="77777777" w:rsidR="00F915C2" w:rsidRDefault="00F915C2" w:rsidP="00F915C2">
      <w:pPr>
        <w:pStyle w:val="code"/>
      </w:pPr>
      <w:r>
        <w:t>. | * . | * . | * . | * . &lt;Integer, 0&gt;</w:t>
      </w:r>
    </w:p>
    <w:p w14:paraId="3F3F7EA6" w14:textId="77777777" w:rsidR="00F915C2" w:rsidRDefault="00F915C2" w:rsidP="00F915C2">
      <w:pPr>
        <w:pStyle w:val="code"/>
      </w:pPr>
      <w:r>
        <w:t>. | * . | * . | * . | &lt;Assign&gt;</w:t>
      </w:r>
    </w:p>
    <w:p w14:paraId="01EA70CA" w14:textId="77777777" w:rsidR="00F915C2" w:rsidRDefault="00F915C2" w:rsidP="00F915C2">
      <w:pPr>
        <w:pStyle w:val="code"/>
      </w:pPr>
      <w:r>
        <w:t>. | * . | * . | * . | * &lt;0&gt;</w:t>
      </w:r>
    </w:p>
    <w:p w14:paraId="19F597A1" w14:textId="77777777" w:rsidR="00F915C2" w:rsidRDefault="00F915C2" w:rsidP="00F915C2">
      <w:pPr>
        <w:pStyle w:val="code"/>
      </w:pPr>
      <w:r>
        <w:t>. | * . | * . | * . | * &lt;Identifier, list&gt;</w:t>
      </w:r>
    </w:p>
    <w:p w14:paraId="7DC6AF56" w14:textId="77777777" w:rsidR="00F915C2" w:rsidRDefault="00F915C2" w:rsidP="00F915C2">
      <w:pPr>
        <w:pStyle w:val="code"/>
      </w:pPr>
      <w:r>
        <w:t>. | * . | * . | * . | * &lt;1&gt;</w:t>
      </w:r>
    </w:p>
    <w:p w14:paraId="4A4181C2" w14:textId="77777777" w:rsidR="00F915C2" w:rsidRDefault="00F915C2" w:rsidP="00F915C2">
      <w:pPr>
        <w:pStyle w:val="code"/>
      </w:pPr>
      <w:r>
        <w:t>. | * . | * . | * . | * &lt;Identifier, node&gt;</w:t>
      </w:r>
    </w:p>
    <w:p w14:paraId="4E1BD1B5" w14:textId="77777777" w:rsidR="00F915C2" w:rsidRDefault="00F915C2" w:rsidP="00F915C2">
      <w:pPr>
        <w:pStyle w:val="code"/>
      </w:pPr>
      <w:r>
        <w:t>. | * . | * . &lt;Assign&gt;</w:t>
      </w:r>
    </w:p>
    <w:p w14:paraId="1C48EB9E" w14:textId="77777777" w:rsidR="00F915C2" w:rsidRDefault="00F915C2" w:rsidP="00F915C2">
      <w:pPr>
        <w:pStyle w:val="code"/>
      </w:pPr>
      <w:r>
        <w:t>. | * . | * . | &lt;2&gt;</w:t>
      </w:r>
    </w:p>
    <w:p w14:paraId="3483BE3A" w14:textId="77777777" w:rsidR="00F915C2" w:rsidRDefault="00F915C2" w:rsidP="00F915C2">
      <w:pPr>
        <w:pStyle w:val="code"/>
      </w:pPr>
      <w:r>
        <w:t xml:space="preserve">. | * . | * . | &lt;Identifier, </w:t>
      </w:r>
      <w:proofErr w:type="spellStart"/>
      <w:r>
        <w:t>iter</w:t>
      </w:r>
      <w:proofErr w:type="spellEnd"/>
      <w:r>
        <w:t>&gt;</w:t>
      </w:r>
    </w:p>
    <w:p w14:paraId="3D2588E4" w14:textId="77777777" w:rsidR="00F915C2" w:rsidRDefault="00F915C2" w:rsidP="00F915C2">
      <w:pPr>
        <w:pStyle w:val="code"/>
      </w:pPr>
      <w:r>
        <w:t>. | * . | * . | &lt;0&gt;</w:t>
      </w:r>
    </w:p>
    <w:p w14:paraId="64017A27" w14:textId="77777777" w:rsidR="00F915C2" w:rsidRDefault="00F915C2" w:rsidP="00F915C2">
      <w:pPr>
        <w:pStyle w:val="code"/>
      </w:pPr>
      <w:r>
        <w:t>. | * . | * . | &lt;Identifier, list&gt;</w:t>
      </w:r>
    </w:p>
    <w:p w14:paraId="27B81684" w14:textId="77777777" w:rsidR="00F915C2" w:rsidRDefault="00F915C2" w:rsidP="00F915C2">
      <w:pPr>
        <w:pStyle w:val="code"/>
      </w:pPr>
      <w:r>
        <w:t>. | * . | * . &lt;While&gt;</w:t>
      </w:r>
    </w:p>
    <w:p w14:paraId="5C449274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BinaryExpr</w:t>
      </w:r>
      <w:proofErr w:type="spellEnd"/>
      <w:r>
        <w:t xml:space="preserve">, </w:t>
      </w:r>
      <w:proofErr w:type="gramStart"/>
      <w:r>
        <w:t>"!=</w:t>
      </w:r>
      <w:proofErr w:type="gramEnd"/>
      <w:r>
        <w:t>"&gt;</w:t>
      </w:r>
    </w:p>
    <w:p w14:paraId="4DB35770" w14:textId="77777777" w:rsidR="00F915C2" w:rsidRDefault="00F915C2" w:rsidP="00F915C2">
      <w:pPr>
        <w:pStyle w:val="code"/>
      </w:pPr>
      <w:r>
        <w:t>. | * . | * . | * &lt;2&gt;</w:t>
      </w:r>
    </w:p>
    <w:p w14:paraId="742E41B8" w14:textId="77777777" w:rsidR="00F915C2" w:rsidRDefault="00F915C2" w:rsidP="00F915C2">
      <w:pPr>
        <w:pStyle w:val="code"/>
      </w:pPr>
      <w:r>
        <w:t xml:space="preserve">. | * . | * . | * &lt;Identifier, </w:t>
      </w:r>
      <w:proofErr w:type="spellStart"/>
      <w:r>
        <w:t>iter</w:t>
      </w:r>
      <w:proofErr w:type="spellEnd"/>
      <w:r>
        <w:t>&gt;</w:t>
      </w:r>
    </w:p>
    <w:p w14:paraId="2D9C2E79" w14:textId="77777777" w:rsidR="00F915C2" w:rsidRDefault="00F915C2" w:rsidP="00F915C2">
      <w:pPr>
        <w:pStyle w:val="code"/>
      </w:pPr>
      <w:r>
        <w:t>. | * . | * . | * &lt;</w:t>
      </w:r>
      <w:proofErr w:type="spellStart"/>
      <w:r>
        <w:t>NullPointer</w:t>
      </w:r>
      <w:proofErr w:type="spellEnd"/>
      <w:r>
        <w:t>&gt;</w:t>
      </w:r>
    </w:p>
    <w:p w14:paraId="5BAFB0E5" w14:textId="77777777" w:rsidR="00F915C2" w:rsidRDefault="00F915C2" w:rsidP="00F915C2">
      <w:pPr>
        <w:pStyle w:val="code"/>
      </w:pPr>
      <w:r>
        <w:t>. | * . | * . | &lt;Block&gt;</w:t>
      </w:r>
    </w:p>
    <w:p w14:paraId="7E223254" w14:textId="77777777" w:rsidR="00F915C2" w:rsidRDefault="00F915C2" w:rsidP="00F915C2">
      <w:pPr>
        <w:pStyle w:val="code"/>
      </w:pPr>
      <w:r>
        <w:t>. | * . | * . | * &lt;Block&gt;</w:t>
      </w:r>
    </w:p>
    <w:p w14:paraId="00F1CB5D" w14:textId="77777777" w:rsidR="00F915C2" w:rsidRDefault="00F915C2" w:rsidP="00F915C2">
      <w:pPr>
        <w:pStyle w:val="code"/>
      </w:pPr>
      <w:r>
        <w:t>. | * . | * . | * . &lt;</w:t>
      </w:r>
      <w:proofErr w:type="spellStart"/>
      <w:r>
        <w:t>ListItems</w:t>
      </w:r>
      <w:proofErr w:type="spellEnd"/>
      <w:r>
        <w:t>, block&gt;</w:t>
      </w:r>
    </w:p>
    <w:p w14:paraId="5713523A" w14:textId="77777777" w:rsidR="00F915C2" w:rsidRDefault="00F915C2" w:rsidP="00F915C2">
      <w:pPr>
        <w:pStyle w:val="code"/>
      </w:pPr>
      <w:r>
        <w:t>. | * . | * . | * . | &lt;Call&gt;</w:t>
      </w:r>
    </w:p>
    <w:p w14:paraId="1B4651B1" w14:textId="77777777" w:rsidR="00F915C2" w:rsidRDefault="00F915C2" w:rsidP="00F915C2">
      <w:pPr>
        <w:pStyle w:val="code"/>
      </w:pPr>
      <w:r>
        <w:t>. | * . | * . | * . | * &lt;2&gt;</w:t>
      </w:r>
    </w:p>
    <w:p w14:paraId="73B8B157" w14:textId="77777777" w:rsidR="00F915C2" w:rsidRDefault="00F915C2" w:rsidP="00F915C2">
      <w:pPr>
        <w:pStyle w:val="code"/>
      </w:pPr>
      <w:r>
        <w:t xml:space="preserve">. | * . | * . | * . | * &lt;Identifier, </w:t>
      </w:r>
      <w:proofErr w:type="spellStart"/>
      <w:r>
        <w:t>iter</w:t>
      </w:r>
      <w:proofErr w:type="spellEnd"/>
      <w:r>
        <w:t>&gt;</w:t>
      </w:r>
    </w:p>
    <w:p w14:paraId="0F783FBC" w14:textId="77777777" w:rsidR="00F915C2" w:rsidRDefault="00F915C2" w:rsidP="00F915C2">
      <w:pPr>
        <w:pStyle w:val="code"/>
      </w:pPr>
      <w:r>
        <w:t>. | * . | * . | * . | * &lt;-1&gt;</w:t>
      </w:r>
    </w:p>
    <w:p w14:paraId="1331BCC8" w14:textId="77777777" w:rsidR="00F915C2" w:rsidRDefault="00F915C2" w:rsidP="00F915C2">
      <w:pPr>
        <w:pStyle w:val="code"/>
      </w:pPr>
      <w:r>
        <w:t>. | * . | * . | * . | * &lt;Identifier, f&gt;</w:t>
      </w:r>
    </w:p>
    <w:p w14:paraId="762401F2" w14:textId="77777777" w:rsidR="00F915C2" w:rsidRDefault="00F915C2" w:rsidP="00F915C2">
      <w:pPr>
        <w:pStyle w:val="code"/>
      </w:pPr>
      <w:r>
        <w:t>. | * . | * . | * . | * &lt;</w:t>
      </w:r>
      <w:proofErr w:type="spellStart"/>
      <w:r>
        <w:t>ListItems</w:t>
      </w:r>
      <w:proofErr w:type="spellEnd"/>
      <w:r>
        <w:t>, actuals&gt;</w:t>
      </w:r>
    </w:p>
    <w:p w14:paraId="5E6B9115" w14:textId="77777777" w:rsidR="00F915C2" w:rsidRDefault="00F915C2" w:rsidP="00F915C2">
      <w:pPr>
        <w:pStyle w:val="code"/>
      </w:pPr>
      <w:r>
        <w:t>. | * . | * . | * . | &lt;Assign&gt;</w:t>
      </w:r>
    </w:p>
    <w:p w14:paraId="5FA9A952" w14:textId="77777777" w:rsidR="00F915C2" w:rsidRDefault="00F915C2" w:rsidP="00F915C2">
      <w:pPr>
        <w:pStyle w:val="code"/>
      </w:pPr>
      <w:r>
        <w:t>. | * . | * . | * . | * &lt;2&gt;</w:t>
      </w:r>
    </w:p>
    <w:p w14:paraId="0AD18EB3" w14:textId="77777777" w:rsidR="00F915C2" w:rsidRDefault="00F915C2" w:rsidP="00F915C2">
      <w:pPr>
        <w:pStyle w:val="code"/>
      </w:pPr>
      <w:r>
        <w:t xml:space="preserve">. | * . | * . | * . | * &lt;Identifier, </w:t>
      </w:r>
      <w:proofErr w:type="spellStart"/>
      <w:r>
        <w:t>iter</w:t>
      </w:r>
      <w:proofErr w:type="spellEnd"/>
      <w:r>
        <w:t>&gt;</w:t>
      </w:r>
    </w:p>
    <w:p w14:paraId="245C2FB0" w14:textId="77777777" w:rsidR="00F915C2" w:rsidRDefault="00F915C2" w:rsidP="00F915C2">
      <w:pPr>
        <w:pStyle w:val="code"/>
      </w:pPr>
      <w:r>
        <w:t>. | * . | * . | * . | * &lt;</w:t>
      </w:r>
      <w:proofErr w:type="spellStart"/>
      <w:r>
        <w:t>MemberDot</w:t>
      </w:r>
      <w:proofErr w:type="spellEnd"/>
      <w:r>
        <w:t>&gt;</w:t>
      </w:r>
    </w:p>
    <w:p w14:paraId="7F9E316D" w14:textId="77777777" w:rsidR="00F915C2" w:rsidRDefault="00F915C2" w:rsidP="00F915C2">
      <w:pPr>
        <w:pStyle w:val="code"/>
      </w:pPr>
      <w:r>
        <w:t>. | * . | * . | * . | * . &lt;2&gt;</w:t>
      </w:r>
    </w:p>
    <w:p w14:paraId="72DB0F2A" w14:textId="77777777" w:rsidR="00F915C2" w:rsidRDefault="00F915C2" w:rsidP="00F915C2">
      <w:pPr>
        <w:pStyle w:val="code"/>
      </w:pPr>
      <w:r>
        <w:t xml:space="preserve">. | * . | * . | * . | * . &lt;Identifier, </w:t>
      </w:r>
      <w:proofErr w:type="spellStart"/>
      <w:r>
        <w:t>iter</w:t>
      </w:r>
      <w:proofErr w:type="spellEnd"/>
      <w:r>
        <w:t>&gt;</w:t>
      </w:r>
    </w:p>
    <w:p w14:paraId="58E1C61A" w14:textId="77777777" w:rsidR="00F915C2" w:rsidRDefault="00F915C2" w:rsidP="00F915C2">
      <w:pPr>
        <w:pStyle w:val="code"/>
      </w:pPr>
      <w:r>
        <w:t>. | * . | * . | * . | * . &lt;-1&gt;</w:t>
      </w:r>
    </w:p>
    <w:p w14:paraId="6879B96C" w14:textId="77777777" w:rsidR="00F915C2" w:rsidRDefault="00F915C2" w:rsidP="00F915C2">
      <w:pPr>
        <w:pStyle w:val="code"/>
      </w:pPr>
      <w:r>
        <w:t>. | * . | * . | * . | * . &lt;Identifier, next&gt;</w:t>
      </w:r>
    </w:p>
    <w:p w14:paraId="20CB463E" w14:textId="77777777" w:rsidR="00F915C2" w:rsidRDefault="00F915C2" w:rsidP="00F915C2">
      <w:pPr>
        <w:pStyle w:val="code"/>
      </w:pPr>
      <w:r>
        <w:t>. | * . | * . &lt;Return&gt;</w:t>
      </w:r>
    </w:p>
    <w:p w14:paraId="605E5A02" w14:textId="3152827B" w:rsidR="00F915C2" w:rsidRPr="00A9126F" w:rsidRDefault="00F915C2" w:rsidP="00F915C2">
      <w:pPr>
        <w:pStyle w:val="code"/>
        <w:rPr>
          <w:rFonts w:hint="eastAsia"/>
        </w:rPr>
      </w:pPr>
      <w:r>
        <w:t>. | * . | * . | &lt;Integer, 0&gt;</w:t>
      </w:r>
    </w:p>
    <w:p w14:paraId="5088D18F" w14:textId="32C578DB" w:rsidR="000162B5" w:rsidRDefault="00EA75CB" w:rsidP="00765A76">
      <w:pPr>
        <w:pStyle w:val="1"/>
      </w:pPr>
      <w:bookmarkStart w:id="28" w:name="_Toc518231683"/>
      <w:bookmarkStart w:id="29" w:name="_Toc518417038"/>
      <w:bookmarkStart w:id="30" w:name="_Toc518417079"/>
      <w:r>
        <w:rPr>
          <w:rFonts w:hint="eastAsia"/>
        </w:rPr>
        <w:lastRenderedPageBreak/>
        <w:t>语义分析</w:t>
      </w:r>
      <w:bookmarkEnd w:id="28"/>
      <w:bookmarkEnd w:id="29"/>
      <w:bookmarkEnd w:id="30"/>
    </w:p>
    <w:p w14:paraId="2BDC43DA" w14:textId="201C8E86" w:rsidR="000162B5" w:rsidRDefault="00912DA2" w:rsidP="00582270">
      <w:pPr>
        <w:pStyle w:val="2"/>
      </w:pPr>
      <w:bookmarkStart w:id="31" w:name="_Toc518231684"/>
      <w:bookmarkStart w:id="32" w:name="_Toc518417080"/>
      <w:r>
        <w:rPr>
          <w:rFonts w:hint="eastAsia"/>
        </w:rPr>
        <w:t>语义表示方法描述</w:t>
      </w:r>
      <w:bookmarkEnd w:id="31"/>
      <w:bookmarkEnd w:id="32"/>
    </w:p>
    <w:p w14:paraId="029478AF" w14:textId="442C0543" w:rsidR="00A9126F" w:rsidRPr="00A9126F" w:rsidRDefault="00A9126F" w:rsidP="00A9126F">
      <w:pPr>
        <w:pStyle w:val="a0"/>
        <w:ind w:firstLine="420"/>
        <w:rPr>
          <w:rFonts w:hint="eastAsia"/>
        </w:rPr>
      </w:pPr>
      <w:r>
        <w:rPr>
          <w:rFonts w:hint="eastAsia"/>
        </w:rPr>
        <w:t>语义分析的主要功能由符号表加载，</w:t>
      </w:r>
      <w:r w:rsidR="00F915C2">
        <w:rPr>
          <w:rFonts w:hint="eastAsia"/>
        </w:rPr>
        <w:t>静态错误检查。我们使用了多遍的方法进行编译，以提供“先使用后声明”的类型支持</w:t>
      </w:r>
    </w:p>
    <w:p w14:paraId="3C23C110" w14:textId="113A6385" w:rsidR="000162B5" w:rsidRDefault="00F915C2" w:rsidP="00F915C2">
      <w:pPr>
        <w:pStyle w:val="2"/>
      </w:pPr>
      <w:bookmarkStart w:id="33" w:name="_Toc518231685"/>
      <w:bookmarkStart w:id="34" w:name="_Toc518417081"/>
      <w:r w:rsidRPr="00F915C2">
        <w:rPr>
          <w:rFonts w:hint="eastAsia"/>
        </w:rPr>
        <w:t>符号表</w:t>
      </w:r>
      <w:bookmarkEnd w:id="33"/>
      <w:r>
        <w:rPr>
          <w:rFonts w:hint="eastAsia"/>
        </w:rPr>
        <w:t>结构定义</w:t>
      </w:r>
      <w:bookmarkEnd w:id="34"/>
    </w:p>
    <w:p w14:paraId="5FABBE71" w14:textId="77777777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>我们所定义的</w:t>
      </w:r>
      <w:r>
        <w:rPr>
          <w:rFonts w:hint="eastAsia"/>
        </w:rPr>
        <w:t>decaf</w:t>
      </w:r>
      <w:r>
        <w:rPr>
          <w:rFonts w:hint="eastAsia"/>
        </w:rPr>
        <w:t>语言，允许后向引用。这意味着对于</w:t>
      </w:r>
      <w:r>
        <w:rPr>
          <w:rFonts w:hint="eastAsia"/>
        </w:rPr>
        <w:t>class</w:t>
      </w:r>
      <w:r>
        <w:rPr>
          <w:rFonts w:hint="eastAsia"/>
        </w:rPr>
        <w:t>来说，我们可以先使用，后声明。所以，静态语义分析的第一步是加载符号表。</w:t>
      </w:r>
    </w:p>
    <w:p w14:paraId="5AB5DC9A" w14:textId="77777777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decaf</w:t>
      </w:r>
      <w:r>
        <w:rPr>
          <w:rFonts w:hint="eastAsia"/>
        </w:rPr>
        <w:t>语言中，类</w:t>
      </w:r>
      <w:r>
        <w:rPr>
          <w:rFonts w:hint="eastAsia"/>
        </w:rPr>
        <w:t>class</w:t>
      </w:r>
      <w:r>
        <w:rPr>
          <w:rFonts w:hint="eastAsia"/>
        </w:rPr>
        <w:t>可以拥有单个继承类和多个接口，同时内部可以定义一系列成员变量与成员函数；而接口</w:t>
      </w:r>
      <w:r>
        <w:rPr>
          <w:rFonts w:hint="eastAsia"/>
        </w:rPr>
        <w:t>interface</w:t>
      </w:r>
      <w:r>
        <w:rPr>
          <w:rFonts w:hint="eastAsia"/>
        </w:rPr>
        <w:t>只能声明成员函数以供调用。</w:t>
      </w:r>
    </w:p>
    <w:p w14:paraId="0DDCDAD6" w14:textId="77777777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>符号表被设计为了多重字典结构。</w:t>
      </w:r>
    </w:p>
    <w:p w14:paraId="6CC403E1" w14:textId="0492B61A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顶层</w:t>
      </w:r>
      <w:proofErr w:type="spellStart"/>
      <w:r>
        <w:rPr>
          <w:rFonts w:hint="eastAsia"/>
        </w:rPr>
        <w:t>ClassEntries</w:t>
      </w:r>
      <w:proofErr w:type="spellEnd"/>
      <w:r>
        <w:rPr>
          <w:rFonts w:hint="eastAsia"/>
        </w:rPr>
        <w:t>是类</w:t>
      </w:r>
      <w:r>
        <w:rPr>
          <w:rFonts w:hint="eastAsia"/>
        </w:rPr>
        <w:t>/</w:t>
      </w:r>
      <w:r>
        <w:rPr>
          <w:rFonts w:hint="eastAsia"/>
        </w:rPr>
        <w:t>接口名到内部数据的字典，而内部数据被定义为</w:t>
      </w:r>
      <w:proofErr w:type="spellStart"/>
      <w:r>
        <w:rPr>
          <w:rFonts w:hint="eastAsia"/>
        </w:rPr>
        <w:t>ClassBody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InterfaceBody</w:t>
      </w:r>
      <w:proofErr w:type="spellEnd"/>
      <w:r>
        <w:rPr>
          <w:rFonts w:hint="eastAsia"/>
        </w:rPr>
        <w:t>，使用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variant</w:t>
      </w:r>
      <w:r>
        <w:rPr>
          <w:rFonts w:hint="eastAsia"/>
        </w:rPr>
        <w:t>特性进行区分，如下</w:t>
      </w:r>
    </w:p>
    <w:p w14:paraId="36D5BB29" w14:textId="0B60B44D" w:rsidR="00F915C2" w:rsidRDefault="00F915C2" w:rsidP="00F915C2">
      <w:pPr>
        <w:pStyle w:val="code"/>
      </w:pPr>
      <w:r>
        <w:t xml:space="preserve">using </w:t>
      </w:r>
      <w:proofErr w:type="spellStart"/>
      <w:r>
        <w:t>DeclEntry</w:t>
      </w:r>
      <w:proofErr w:type="spellEnd"/>
      <w:r>
        <w:t xml:space="preserve"> = </w:t>
      </w:r>
      <w:proofErr w:type="gramStart"/>
      <w:r>
        <w:t>std::</w:t>
      </w:r>
      <w:proofErr w:type="gramEnd"/>
      <w:r>
        <w:t>variant&lt;</w:t>
      </w:r>
      <w:proofErr w:type="spellStart"/>
      <w:r>
        <w:t>ClassBody</w:t>
      </w:r>
      <w:proofErr w:type="spellEnd"/>
      <w:r>
        <w:t xml:space="preserve">, </w:t>
      </w:r>
      <w:proofErr w:type="spellStart"/>
      <w:r>
        <w:t>InterfaceBody</w:t>
      </w:r>
      <w:proofErr w:type="spellEnd"/>
      <w:r>
        <w:t>&gt;;</w:t>
      </w:r>
    </w:p>
    <w:p w14:paraId="4079E771" w14:textId="46A777C3" w:rsidR="00F915C2" w:rsidRDefault="00F915C2" w:rsidP="00F915C2">
      <w:pPr>
        <w:pStyle w:val="code"/>
      </w:pPr>
      <w:r>
        <w:t xml:space="preserve">class </w:t>
      </w:r>
      <w:proofErr w:type="spellStart"/>
      <w:proofErr w:type="gramStart"/>
      <w:r>
        <w:t>ClassEntries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SeqMap</w:t>
      </w:r>
      <w:proofErr w:type="spellEnd"/>
      <w:r>
        <w:t xml:space="preserve">&lt;string, </w:t>
      </w:r>
      <w:proofErr w:type="spellStart"/>
      <w:r>
        <w:t>DeclEntry</w:t>
      </w:r>
      <w:proofErr w:type="spellEnd"/>
      <w:r>
        <w:t>&gt;</w:t>
      </w:r>
    </w:p>
    <w:p w14:paraId="1FB0A1D6" w14:textId="21AA5FE3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InterfaceBody</w:t>
      </w:r>
      <w:proofErr w:type="spellEnd"/>
      <w:r>
        <w:rPr>
          <w:rFonts w:hint="eastAsia"/>
        </w:rPr>
        <w:t>内部是函数名到函数定义体</w:t>
      </w:r>
      <w:proofErr w:type="spellStart"/>
      <w:r>
        <w:rPr>
          <w:rFonts w:hint="eastAsia"/>
        </w:rPr>
        <w:t>FuncEntry</w:t>
      </w:r>
      <w:proofErr w:type="spellEnd"/>
      <w:r>
        <w:rPr>
          <w:rFonts w:hint="eastAsia"/>
        </w:rPr>
        <w:t>的字典，</w:t>
      </w:r>
      <w:proofErr w:type="spellStart"/>
      <w:r>
        <w:rPr>
          <w:rFonts w:hint="eastAsia"/>
        </w:rPr>
        <w:t>ClassBody</w:t>
      </w:r>
      <w:proofErr w:type="spellEnd"/>
      <w:r>
        <w:rPr>
          <w:rFonts w:hint="eastAsia"/>
        </w:rPr>
        <w:t>除函数字典外还包括</w:t>
      </w:r>
      <w:r>
        <w:rPr>
          <w:rFonts w:hint="eastAsia"/>
        </w:rPr>
        <w:t>extender</w:t>
      </w:r>
      <w:r>
        <w:rPr>
          <w:rFonts w:hint="eastAsia"/>
        </w:rPr>
        <w:t>，</w:t>
      </w:r>
      <w:r>
        <w:rPr>
          <w:rFonts w:hint="eastAsia"/>
        </w:rPr>
        <w:t>implementors</w:t>
      </w:r>
      <w:r>
        <w:rPr>
          <w:rFonts w:hint="eastAsia"/>
        </w:rPr>
        <w:t>继承特性，以及</w:t>
      </w:r>
      <w:r>
        <w:rPr>
          <w:rFonts w:hint="eastAsia"/>
        </w:rPr>
        <w:t>variables</w:t>
      </w:r>
      <w:r>
        <w:rPr>
          <w:rFonts w:hint="eastAsia"/>
        </w:rPr>
        <w:t>变量字典。</w:t>
      </w:r>
    </w:p>
    <w:p w14:paraId="563D42AB" w14:textId="202D5E75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函数定义体</w:t>
      </w:r>
      <w:proofErr w:type="spellStart"/>
      <w:r>
        <w:rPr>
          <w:rFonts w:hint="eastAsia"/>
        </w:rPr>
        <w:t>FuncEntry</w:t>
      </w:r>
      <w:proofErr w:type="spellEnd"/>
      <w:r>
        <w:rPr>
          <w:rFonts w:hint="eastAsia"/>
        </w:rPr>
        <w:t>包含返回值</w:t>
      </w:r>
      <w:proofErr w:type="spellStart"/>
      <w:r>
        <w:rPr>
          <w:rFonts w:hint="eastAsia"/>
        </w:rPr>
        <w:t>return_type</w:t>
      </w:r>
      <w:proofErr w:type="spellEnd"/>
      <w:r>
        <w:rPr>
          <w:rFonts w:hint="eastAsia"/>
        </w:rPr>
        <w:t>，形参</w:t>
      </w:r>
      <w:proofErr w:type="spellStart"/>
      <w:r>
        <w:rPr>
          <w:rFonts w:hint="eastAsia"/>
        </w:rPr>
        <w:t>paramenters</w:t>
      </w:r>
      <w:proofErr w:type="spellEnd"/>
      <w:r>
        <w:rPr>
          <w:rFonts w:hint="eastAsia"/>
        </w:rPr>
        <w:t>，以及可选的指向语法树对应定义的指针</w:t>
      </w:r>
      <w:r>
        <w:rPr>
          <w:rFonts w:hint="eastAsia"/>
        </w:rPr>
        <w:t>body</w:t>
      </w:r>
      <w:r>
        <w:rPr>
          <w:rFonts w:hint="eastAsia"/>
        </w:rPr>
        <w:t>。最后者只对</w:t>
      </w:r>
      <w:r>
        <w:rPr>
          <w:rFonts w:hint="eastAsia"/>
        </w:rPr>
        <w:t>class</w:t>
      </w:r>
      <w:r>
        <w:rPr>
          <w:rFonts w:hint="eastAsia"/>
        </w:rPr>
        <w:t>中的函数定义有效，对</w:t>
      </w:r>
      <w:r>
        <w:rPr>
          <w:rFonts w:hint="eastAsia"/>
        </w:rPr>
        <w:t>interface</w:t>
      </w:r>
      <w:r>
        <w:rPr>
          <w:rFonts w:hint="eastAsia"/>
        </w:rPr>
        <w:t>的声明则设置为空值。</w:t>
      </w:r>
    </w:p>
    <w:p w14:paraId="07336F3E" w14:textId="77777777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>为了方便使用，在符号表的成员变量定义外，我们还定义了大量辅助查询的成员变量函数。</w:t>
      </w:r>
    </w:p>
    <w:p w14:paraId="42B24580" w14:textId="151EBA31" w:rsidR="000162B5" w:rsidRDefault="00912DA2" w:rsidP="00582270">
      <w:pPr>
        <w:pStyle w:val="2"/>
      </w:pPr>
      <w:bookmarkStart w:id="35" w:name="_Toc518231686"/>
      <w:bookmarkStart w:id="36" w:name="_Toc518417082"/>
      <w:r>
        <w:rPr>
          <w:rFonts w:hint="eastAsia"/>
        </w:rPr>
        <w:t>错误类型码定义</w:t>
      </w:r>
      <w:bookmarkEnd w:id="35"/>
      <w:bookmarkEnd w:id="36"/>
    </w:p>
    <w:p w14:paraId="64AA7F99" w14:textId="77777777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>本编译器在静态分析阶段可以检查出的错误类型如下（通过</w:t>
      </w:r>
      <w:r>
        <w:rPr>
          <w:rFonts w:hint="eastAsia"/>
        </w:rPr>
        <w:t>assert</w:t>
      </w:r>
      <w:r>
        <w:rPr>
          <w:rFonts w:hint="eastAsia"/>
        </w:rPr>
        <w:t>）</w:t>
      </w:r>
    </w:p>
    <w:p w14:paraId="7BEE0804" w14:textId="5BB90D83" w:rsid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  <w:rPr>
          <w:rFonts w:hint="eastAsia"/>
        </w:rPr>
      </w:pPr>
      <w:r>
        <w:rPr>
          <w:rFonts w:hint="eastAsia"/>
        </w:rPr>
        <w:t>extends</w:t>
      </w:r>
      <w:r>
        <w:rPr>
          <w:rFonts w:hint="eastAsia"/>
        </w:rPr>
        <w:t>语句继承了</w:t>
      </w:r>
      <w:r>
        <w:rPr>
          <w:rFonts w:hint="eastAsia"/>
        </w:rPr>
        <w:t>interface</w:t>
      </w:r>
      <w:r>
        <w:rPr>
          <w:rFonts w:hint="eastAsia"/>
        </w:rPr>
        <w:t>或者未定义类型</w:t>
      </w:r>
    </w:p>
    <w:p w14:paraId="75B66FD2" w14:textId="5CBD5557" w:rsid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  <w:rPr>
          <w:rFonts w:hint="eastAsia"/>
        </w:rPr>
      </w:pPr>
      <w:r>
        <w:rPr>
          <w:rFonts w:hint="eastAsia"/>
        </w:rPr>
        <w:t>implements</w:t>
      </w:r>
      <w:r>
        <w:rPr>
          <w:rFonts w:hint="eastAsia"/>
        </w:rPr>
        <w:t>语句使用了</w:t>
      </w:r>
      <w:r>
        <w:rPr>
          <w:rFonts w:hint="eastAsia"/>
        </w:rPr>
        <w:t>class</w:t>
      </w:r>
      <w:r>
        <w:rPr>
          <w:rFonts w:hint="eastAsia"/>
        </w:rPr>
        <w:t>或者未定义类型</w:t>
      </w:r>
    </w:p>
    <w:p w14:paraId="72ECBA8E" w14:textId="667FD84C" w:rsid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  <w:rPr>
          <w:rFonts w:hint="eastAsia"/>
        </w:rPr>
      </w:pPr>
      <w:r>
        <w:rPr>
          <w:rFonts w:hint="eastAsia"/>
        </w:rPr>
        <w:t>成员变量类型是未定义类型</w:t>
      </w:r>
    </w:p>
    <w:p w14:paraId="7EBDCFBF" w14:textId="5199D8D0" w:rsid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  <w:rPr>
          <w:rFonts w:hint="eastAsia"/>
        </w:rPr>
      </w:pPr>
      <w:r>
        <w:rPr>
          <w:rFonts w:hint="eastAsia"/>
        </w:rPr>
        <w:t>函数返回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形参类型是未定义类型</w:t>
      </w:r>
    </w:p>
    <w:p w14:paraId="52D7BD75" w14:textId="161F9169" w:rsid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  <w:rPr>
          <w:rFonts w:hint="eastAsia"/>
        </w:rPr>
      </w:pPr>
      <w:r>
        <w:rPr>
          <w:rFonts w:hint="eastAsia"/>
        </w:rPr>
        <w:t>类型不满足接口对函数定义的要求</w:t>
      </w:r>
    </w:p>
    <w:p w14:paraId="398C2113" w14:textId="541A278F" w:rsid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  <w:rPr>
          <w:rFonts w:hint="eastAsia"/>
        </w:rPr>
      </w:pPr>
      <w:r>
        <w:rPr>
          <w:rFonts w:hint="eastAsia"/>
        </w:rPr>
        <w:lastRenderedPageBreak/>
        <w:t>同一类中，接口</w:t>
      </w:r>
      <w:r>
        <w:rPr>
          <w:rFonts w:hint="eastAsia"/>
        </w:rPr>
        <w:t>/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/</w:t>
      </w:r>
      <w:r>
        <w:rPr>
          <w:rFonts w:hint="eastAsia"/>
        </w:rPr>
        <w:t>自身的相同函数名的签名不一致</w:t>
      </w:r>
    </w:p>
    <w:p w14:paraId="4FDD9B23" w14:textId="0A6C7E8E" w:rsid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  <w:rPr>
          <w:rFonts w:hint="eastAsia"/>
        </w:rPr>
      </w:pPr>
      <w:r>
        <w:rPr>
          <w:rFonts w:hint="eastAsia"/>
        </w:rPr>
        <w:t>表达式类型不匹配（具体参见前文）</w:t>
      </w:r>
    </w:p>
    <w:p w14:paraId="03956144" w14:textId="7F3FCCBF" w:rsid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  <w:rPr>
          <w:rFonts w:hint="eastAsia"/>
        </w:rPr>
      </w:pPr>
      <w:r>
        <w:rPr>
          <w:rFonts w:hint="eastAsia"/>
        </w:rPr>
        <w:t>在函数体中使用了未定义的变量</w:t>
      </w:r>
    </w:p>
    <w:p w14:paraId="14C10F20" w14:textId="4D9EC04F" w:rsid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  <w:rPr>
          <w:rFonts w:hint="eastAsia"/>
        </w:rPr>
      </w:pPr>
      <w:r>
        <w:rPr>
          <w:rFonts w:hint="eastAsia"/>
        </w:rPr>
        <w:t>函数调用签名和实参类型不匹配</w:t>
      </w:r>
    </w:p>
    <w:p w14:paraId="4D6DF28D" w14:textId="5E447987" w:rsid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  <w:rPr>
          <w:rFonts w:hint="eastAsia"/>
        </w:rPr>
      </w:pPr>
      <w:r>
        <w:rPr>
          <w:rFonts w:hint="eastAsia"/>
        </w:rPr>
        <w:t>函数调用时，</w:t>
      </w:r>
      <w:r>
        <w:rPr>
          <w:rFonts w:hint="eastAsia"/>
        </w:rPr>
        <w:t>interface</w:t>
      </w:r>
      <w:r>
        <w:rPr>
          <w:rFonts w:hint="eastAsia"/>
        </w:rPr>
        <w:t>中没有函数的</w:t>
      </w:r>
      <w:r>
        <w:rPr>
          <w:rFonts w:hint="eastAsia"/>
        </w:rPr>
        <w:t>prototype</w:t>
      </w:r>
    </w:p>
    <w:p w14:paraId="0DFEE058" w14:textId="03F7204A" w:rsid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  <w:rPr>
          <w:rFonts w:hint="eastAsia"/>
        </w:rPr>
      </w:pPr>
      <w:r>
        <w:rPr>
          <w:rFonts w:hint="eastAsia"/>
        </w:rPr>
        <w:t>函数调用时，对象（</w:t>
      </w:r>
      <w:r>
        <w:rPr>
          <w:rFonts w:hint="eastAsia"/>
        </w:rPr>
        <w:t>this</w:t>
      </w:r>
      <w:r>
        <w:rPr>
          <w:rFonts w:hint="eastAsia"/>
        </w:rPr>
        <w:t>指针或者</w:t>
      </w:r>
      <w:r>
        <w:rPr>
          <w:rFonts w:hint="eastAsia"/>
        </w:rPr>
        <w:t>expr</w:t>
      </w:r>
      <w:r>
        <w:rPr>
          <w:rFonts w:hint="eastAsia"/>
        </w:rPr>
        <w:t>生成的对象）没有相应的函数</w:t>
      </w:r>
      <w:r>
        <w:rPr>
          <w:rFonts w:hint="eastAsia"/>
        </w:rPr>
        <w:t>definition</w:t>
      </w:r>
    </w:p>
    <w:p w14:paraId="05F150A3" w14:textId="3A9E6E1B" w:rsid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  <w:rPr>
          <w:rFonts w:hint="eastAsia"/>
        </w:rPr>
      </w:pPr>
      <w:r>
        <w:rPr>
          <w:rFonts w:hint="eastAsia"/>
        </w:rPr>
        <w:t>在同一个块中遇到了同名的变量定义</w:t>
      </w:r>
    </w:p>
    <w:p w14:paraId="21B64AFB" w14:textId="77777777" w:rsid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</w:pPr>
      <w:r>
        <w:rPr>
          <w:rFonts w:hint="eastAsia"/>
        </w:rPr>
        <w:t>访问了未定义的成员变量</w:t>
      </w:r>
    </w:p>
    <w:p w14:paraId="56D9A119" w14:textId="168C5C1C" w:rsidR="00F915C2" w:rsidRPr="00F915C2" w:rsidRDefault="00F915C2" w:rsidP="00F915C2">
      <w:pPr>
        <w:pStyle w:val="a0"/>
        <w:numPr>
          <w:ilvl w:val="0"/>
          <w:numId w:val="41"/>
        </w:numPr>
        <w:spacing w:line="240" w:lineRule="auto"/>
        <w:ind w:left="778" w:firstLineChars="0"/>
      </w:pPr>
      <w:r>
        <w:rPr>
          <w:rFonts w:hint="eastAsia"/>
        </w:rPr>
        <w:t>访问了未定义的成员函数</w:t>
      </w:r>
    </w:p>
    <w:p w14:paraId="4C210C4D" w14:textId="70623102" w:rsidR="000162B5" w:rsidRDefault="00912DA2" w:rsidP="00582270">
      <w:pPr>
        <w:pStyle w:val="2"/>
      </w:pPr>
      <w:bookmarkStart w:id="37" w:name="_Toc518231687"/>
      <w:bookmarkStart w:id="38" w:name="_Toc518417083"/>
      <w:r>
        <w:rPr>
          <w:rFonts w:hint="eastAsia"/>
        </w:rPr>
        <w:t>语义分析实现技术</w:t>
      </w:r>
      <w:bookmarkEnd w:id="37"/>
      <w:bookmarkEnd w:id="38"/>
    </w:p>
    <w:p w14:paraId="01FF13B7" w14:textId="08B1574C" w:rsidR="00F915C2" w:rsidRPr="00F915C2" w:rsidRDefault="00F915C2" w:rsidP="00F915C2">
      <w:pPr>
        <w:pStyle w:val="3"/>
      </w:pPr>
      <w:bookmarkStart w:id="39" w:name="_Toc518417084"/>
      <w:r>
        <w:rPr>
          <w:rFonts w:hint="eastAsia"/>
        </w:rPr>
        <w:t>加载符号表</w:t>
      </w:r>
      <w:bookmarkEnd w:id="39"/>
    </w:p>
    <w:p w14:paraId="16A8E367" w14:textId="0FF83321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>根据符号表特征，我们可以着手设计</w:t>
      </w:r>
      <w:proofErr w:type="spellStart"/>
      <w:r>
        <w:rPr>
          <w:rFonts w:hint="eastAsia"/>
        </w:rPr>
        <w:t>LoadSymbolTableVisitor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. </w:t>
      </w:r>
      <w:r>
        <w:rPr>
          <w:rFonts w:hint="eastAsia"/>
        </w:rPr>
        <w:t>由于递归调用损失了父节点的信息，同时访问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在设计时没有预留传递参数与返回值的接口，我们需要在</w:t>
      </w:r>
      <w:proofErr w:type="spellStart"/>
      <w:r>
        <w:rPr>
          <w:rFonts w:hint="eastAsia"/>
        </w:rPr>
        <w:t>LoadSymbolTableVisitor</w:t>
      </w:r>
      <w:proofErr w:type="spellEnd"/>
      <w:r>
        <w:rPr>
          <w:rFonts w:hint="eastAsia"/>
        </w:rPr>
        <w:t>类中，使用类成员变量进行临时数据转发，同时采用</w:t>
      </w:r>
      <w:proofErr w:type="spellStart"/>
      <w:r>
        <w:rPr>
          <w:rFonts w:hint="eastAsia"/>
        </w:rPr>
        <w:t>StateHolder</w:t>
      </w:r>
      <w:proofErr w:type="spellEnd"/>
      <w:r>
        <w:rPr>
          <w:rFonts w:hint="eastAsia"/>
        </w:rPr>
        <w:t>传递调用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信息。</w:t>
      </w:r>
    </w:p>
    <w:p w14:paraId="68289998" w14:textId="77777777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访问者模式的数据转发以</w:t>
      </w:r>
      <w:proofErr w:type="spellStart"/>
      <w:r>
        <w:rPr>
          <w:rFonts w:hint="eastAsia"/>
        </w:rPr>
        <w:t>get_id</w:t>
      </w:r>
      <w:proofErr w:type="spellEnd"/>
      <w:r>
        <w:rPr>
          <w:rFonts w:hint="eastAsia"/>
        </w:rPr>
        <w:t>函数为例。</w:t>
      </w:r>
      <w:proofErr w:type="spellStart"/>
      <w:r>
        <w:rPr>
          <w:rFonts w:hint="eastAsia"/>
        </w:rPr>
        <w:t>get_id</w:t>
      </w:r>
      <w:proofErr w:type="spellEnd"/>
      <w:r>
        <w:rPr>
          <w:rFonts w:hint="eastAsia"/>
        </w:rPr>
        <w:t>可以读取</w:t>
      </w:r>
      <w:r>
        <w:rPr>
          <w:rFonts w:hint="eastAsia"/>
        </w:rPr>
        <w:t>node</w:t>
      </w:r>
      <w:r>
        <w:rPr>
          <w:rFonts w:hint="eastAsia"/>
        </w:rPr>
        <w:t>所对应的</w:t>
      </w:r>
      <w:r>
        <w:rPr>
          <w:rFonts w:hint="eastAsia"/>
        </w:rPr>
        <w:t>id</w:t>
      </w:r>
      <w:r>
        <w:rPr>
          <w:rFonts w:hint="eastAsia"/>
        </w:rPr>
        <w:t>信息，方法是首先情况临时成员变量</w:t>
      </w:r>
      <w:proofErr w:type="spellStart"/>
      <w:r>
        <w:rPr>
          <w:rFonts w:hint="eastAsia"/>
        </w:rPr>
        <w:t>current_id</w:t>
      </w:r>
      <w:proofErr w:type="spellEnd"/>
      <w:r>
        <w:rPr>
          <w:rFonts w:hint="eastAsia"/>
        </w:rPr>
        <w:t>，然后使用</w:t>
      </w:r>
      <w:r>
        <w:rPr>
          <w:rFonts w:hint="eastAsia"/>
        </w:rPr>
        <w:t>*this &lt;&lt; node</w:t>
      </w:r>
      <w:r>
        <w:rPr>
          <w:rFonts w:hint="eastAsia"/>
        </w:rPr>
        <w:t>调用</w:t>
      </w:r>
      <w:r>
        <w:rPr>
          <w:rFonts w:hint="eastAsia"/>
        </w:rPr>
        <w:t>accept</w:t>
      </w:r>
      <w:r>
        <w:rPr>
          <w:rFonts w:hint="eastAsia"/>
        </w:rPr>
        <w:t>方法解析</w:t>
      </w:r>
      <w:r>
        <w:rPr>
          <w:rFonts w:hint="eastAsia"/>
        </w:rPr>
        <w:t>node</w:t>
      </w:r>
      <w:r>
        <w:rPr>
          <w:rFonts w:hint="eastAsia"/>
        </w:rPr>
        <w:t>节点将</w:t>
      </w:r>
      <w:proofErr w:type="spellStart"/>
      <w:r>
        <w:rPr>
          <w:rFonts w:hint="eastAsia"/>
        </w:rPr>
        <w:t>current_id</w:t>
      </w:r>
      <w:proofErr w:type="spellEnd"/>
      <w:r>
        <w:rPr>
          <w:rFonts w:hint="eastAsia"/>
        </w:rPr>
        <w:t>覆盖，最后返回</w:t>
      </w:r>
      <w:proofErr w:type="spellStart"/>
      <w:r>
        <w:rPr>
          <w:rFonts w:hint="eastAsia"/>
        </w:rPr>
        <w:t>current_id</w:t>
      </w:r>
      <w:proofErr w:type="spellEnd"/>
      <w:r>
        <w:rPr>
          <w:rFonts w:hint="eastAsia"/>
        </w:rPr>
        <w:t>即可。这样做等价于将</w:t>
      </w:r>
      <w:r>
        <w:rPr>
          <w:rFonts w:hint="eastAsia"/>
        </w:rPr>
        <w:t xml:space="preserve">void accept </w:t>
      </w:r>
      <w:r>
        <w:rPr>
          <w:rFonts w:hint="eastAsia"/>
        </w:rPr>
        <w:t>方法扩展为了</w:t>
      </w:r>
      <w:r>
        <w:rPr>
          <w:rFonts w:hint="eastAsia"/>
        </w:rPr>
        <w:t xml:space="preserve"> string accept</w:t>
      </w:r>
      <w:r>
        <w:rPr>
          <w:rFonts w:hint="eastAsia"/>
        </w:rPr>
        <w:t>方法，且无需额外加入新的访问者基类函数。</w:t>
      </w:r>
    </w:p>
    <w:p w14:paraId="78993861" w14:textId="77777777" w:rsidR="00F915C2" w:rsidRDefault="00F915C2" w:rsidP="00F915C2">
      <w:pPr>
        <w:pStyle w:val="code"/>
      </w:pPr>
      <w:r>
        <w:t xml:space="preserve">string </w:t>
      </w:r>
      <w:proofErr w:type="spellStart"/>
      <w:proofErr w:type="gramStart"/>
      <w:r>
        <w:t>LoadSymbolTableVisitor</w:t>
      </w:r>
      <w:proofErr w:type="spellEnd"/>
      <w:r>
        <w:t>::</w:t>
      </w:r>
      <w:proofErr w:type="spellStart"/>
      <w:proofErr w:type="gramEnd"/>
      <w:r>
        <w:t>get_id</w:t>
      </w:r>
      <w:proofErr w:type="spellEnd"/>
      <w:r>
        <w:t>(</w:t>
      </w:r>
      <w:proofErr w:type="spellStart"/>
      <w:r>
        <w:t>node_ptr_t</w:t>
      </w:r>
      <w:proofErr w:type="spellEnd"/>
      <w:r>
        <w:t xml:space="preserve"> node) {</w:t>
      </w:r>
    </w:p>
    <w:p w14:paraId="2914CB1D" w14:textId="77777777" w:rsidR="00F915C2" w:rsidRDefault="00F915C2" w:rsidP="00F915C2">
      <w:pPr>
        <w:pStyle w:val="code"/>
      </w:pPr>
      <w:r>
        <w:t xml:space="preserve">  </w:t>
      </w:r>
      <w:proofErr w:type="spellStart"/>
      <w:r>
        <w:t>current_id</w:t>
      </w:r>
      <w:proofErr w:type="spellEnd"/>
      <w:r>
        <w:t xml:space="preserve"> = "@undefined";</w:t>
      </w:r>
    </w:p>
    <w:p w14:paraId="1DC0E457" w14:textId="77777777" w:rsidR="00F915C2" w:rsidRDefault="00F915C2" w:rsidP="00F915C2">
      <w:pPr>
        <w:pStyle w:val="code"/>
      </w:pPr>
      <w:r>
        <w:t xml:space="preserve">  *this &lt;&lt; node;</w:t>
      </w:r>
    </w:p>
    <w:p w14:paraId="0C04980E" w14:textId="77777777" w:rsidR="00F915C2" w:rsidRDefault="00F915C2" w:rsidP="00F915C2">
      <w:pPr>
        <w:pStyle w:val="code"/>
      </w:pPr>
      <w:r>
        <w:t xml:space="preserve">  return </w:t>
      </w:r>
      <w:proofErr w:type="spellStart"/>
      <w:r>
        <w:t>current_id</w:t>
      </w:r>
      <w:proofErr w:type="spellEnd"/>
      <w:r>
        <w:t>;</w:t>
      </w:r>
    </w:p>
    <w:p w14:paraId="2749F846" w14:textId="77777777" w:rsidR="00F915C2" w:rsidRDefault="00F915C2" w:rsidP="00F915C2">
      <w:pPr>
        <w:pStyle w:val="code"/>
      </w:pPr>
      <w:r>
        <w:t>}</w:t>
      </w:r>
    </w:p>
    <w:p w14:paraId="5BC66F31" w14:textId="77777777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访问者模式的调用栈传递基于</w:t>
      </w:r>
      <w:proofErr w:type="spellStart"/>
      <w:r>
        <w:rPr>
          <w:rFonts w:hint="eastAsia"/>
        </w:rPr>
        <w:t>StateHolder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StateHolder</w:t>
      </w:r>
      <w:proofErr w:type="spellEnd"/>
      <w:r>
        <w:rPr>
          <w:rFonts w:hint="eastAsia"/>
        </w:rPr>
        <w:t>类利用了</w:t>
      </w:r>
      <w:r>
        <w:rPr>
          <w:rFonts w:hint="eastAsia"/>
        </w:rPr>
        <w:t>C++</w:t>
      </w:r>
      <w:r>
        <w:rPr>
          <w:rFonts w:hint="eastAsia"/>
        </w:rPr>
        <w:t>语言的</w:t>
      </w:r>
      <w:r>
        <w:rPr>
          <w:rFonts w:hint="eastAsia"/>
        </w:rPr>
        <w:t>RAII</w:t>
      </w:r>
      <w:r>
        <w:rPr>
          <w:rFonts w:hint="eastAsia"/>
        </w:rPr>
        <w:t>特性。在函数块</w:t>
      </w:r>
      <w:r>
        <w:rPr>
          <w:rFonts w:hint="eastAsia"/>
        </w:rPr>
        <w:t>/</w:t>
      </w:r>
      <w:r>
        <w:rPr>
          <w:rFonts w:hint="eastAsia"/>
        </w:rPr>
        <w:t>作用域块的开始，进行</w:t>
      </w:r>
      <w:r>
        <w:rPr>
          <w:rFonts w:hint="eastAsia"/>
        </w:rPr>
        <w:t>HOLD</w:t>
      </w:r>
      <w:r>
        <w:rPr>
          <w:rFonts w:hint="eastAsia"/>
        </w:rPr>
        <w:t>操作，</w:t>
      </w:r>
      <w:proofErr w:type="spellStart"/>
      <w:r>
        <w:rPr>
          <w:rFonts w:hint="eastAsia"/>
        </w:rPr>
        <w:t>StateHolder</w:t>
      </w:r>
      <w:proofErr w:type="spellEnd"/>
      <w:r>
        <w:rPr>
          <w:rFonts w:hint="eastAsia"/>
        </w:rPr>
        <w:t>构造函数中把信息压入</w:t>
      </w:r>
      <w:r>
        <w:rPr>
          <w:rFonts w:hint="eastAsia"/>
        </w:rPr>
        <w:t>Visitor</w:t>
      </w:r>
      <w:r>
        <w:rPr>
          <w:rFonts w:hint="eastAsia"/>
        </w:rPr>
        <w:t>类调用栈</w:t>
      </w:r>
      <w:proofErr w:type="spellStart"/>
      <w:r>
        <w:rPr>
          <w:rFonts w:hint="eastAsia"/>
        </w:rPr>
        <w:t>call_stack</w:t>
      </w:r>
      <w:proofErr w:type="spellEnd"/>
      <w:r>
        <w:rPr>
          <w:rFonts w:hint="eastAsia"/>
        </w:rPr>
        <w:t>中，在函数调用完成后将信息弹出。在需要函数栈信息时，直接使用</w:t>
      </w:r>
      <w:r>
        <w:rPr>
          <w:rFonts w:hint="eastAsia"/>
        </w:rPr>
        <w:t>top</w:t>
      </w:r>
      <w:r>
        <w:rPr>
          <w:rFonts w:hint="eastAsia"/>
        </w:rPr>
        <w:t>等方法查阅父节点类型即可。</w:t>
      </w:r>
    </w:p>
    <w:p w14:paraId="66A49BDE" w14:textId="77777777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>有了以上工具，我们可以按部就班地加载全局符号表。其核心代码可以参见</w:t>
      </w:r>
      <w:proofErr w:type="spellStart"/>
      <w:r>
        <w:rPr>
          <w:rFonts w:hint="eastAsia"/>
        </w:rPr>
        <w:t>LoadSymbolTableVisitor</w:t>
      </w:r>
      <w:proofErr w:type="spellEnd"/>
      <w:r>
        <w:rPr>
          <w:rFonts w:hint="eastAsia"/>
        </w:rPr>
        <w:t>。</w:t>
      </w:r>
    </w:p>
    <w:p w14:paraId="53FC7128" w14:textId="166EBB14" w:rsidR="00F915C2" w:rsidRDefault="00F915C2" w:rsidP="00F915C2">
      <w:pPr>
        <w:pStyle w:val="a0"/>
        <w:ind w:firstLine="420"/>
      </w:pPr>
      <w:r>
        <w:rPr>
          <w:rFonts w:hint="eastAsia"/>
        </w:rPr>
        <w:t>符号分析完成后，我们实现了</w:t>
      </w:r>
      <w:proofErr w:type="spellStart"/>
      <w:r>
        <w:rPr>
          <w:rFonts w:hint="eastAsia"/>
        </w:rPr>
        <w:t>print_sym_table</w:t>
      </w:r>
      <w:proofErr w:type="spellEnd"/>
      <w:r>
        <w:rPr>
          <w:rFonts w:hint="eastAsia"/>
        </w:rPr>
        <w:t>，可以将符号表完整地打印下来。</w:t>
      </w:r>
    </w:p>
    <w:p w14:paraId="310BB825" w14:textId="362EC058" w:rsidR="00F915C2" w:rsidRPr="00F915C2" w:rsidRDefault="00E27FA7" w:rsidP="00F915C2">
      <w:pPr>
        <w:pStyle w:val="3"/>
      </w:pPr>
      <w:bookmarkStart w:id="40" w:name="_Toc518417085"/>
      <w:r>
        <w:rPr>
          <w:rFonts w:hint="eastAsia"/>
        </w:rPr>
        <w:lastRenderedPageBreak/>
        <w:t>类型</w:t>
      </w:r>
      <w:r w:rsidR="00F915C2">
        <w:rPr>
          <w:rFonts w:hint="eastAsia"/>
        </w:rPr>
        <w:t>静态分析</w:t>
      </w:r>
      <w:bookmarkEnd w:id="40"/>
    </w:p>
    <w:p w14:paraId="5D0C3311" w14:textId="77777777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>由于上一个</w:t>
      </w:r>
      <w:r>
        <w:rPr>
          <w:rFonts w:hint="eastAsia"/>
        </w:rPr>
        <w:t>pass</w:t>
      </w:r>
      <w:r>
        <w:rPr>
          <w:rFonts w:hint="eastAsia"/>
        </w:rPr>
        <w:t>已经将数据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符号表中，这一个</w:t>
      </w:r>
      <w:r>
        <w:rPr>
          <w:rFonts w:hint="eastAsia"/>
        </w:rPr>
        <w:t>pass</w:t>
      </w:r>
      <w:r>
        <w:rPr>
          <w:rFonts w:hint="eastAsia"/>
        </w:rPr>
        <w:t>不需要分析语法树，可以直接对符号表进行操作。这一步由</w:t>
      </w:r>
      <w:proofErr w:type="spellStart"/>
      <w:r>
        <w:rPr>
          <w:rFonts w:hint="eastAsia"/>
        </w:rPr>
        <w:t>staticAnalyse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BuildAuxInfo</w:t>
      </w:r>
      <w:proofErr w:type="spellEnd"/>
      <w:r>
        <w:rPr>
          <w:rFonts w:hint="eastAsia"/>
        </w:rPr>
        <w:t>类完成。</w:t>
      </w:r>
    </w:p>
    <w:p w14:paraId="38100B36" w14:textId="77777777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decaf</w:t>
      </w:r>
      <w:proofErr w:type="gramStart"/>
      <w:r>
        <w:rPr>
          <w:rFonts w:hint="eastAsia"/>
        </w:rPr>
        <w:t>允许乱序定义</w:t>
      </w:r>
      <w:proofErr w:type="gramEnd"/>
      <w:r>
        <w:rPr>
          <w:rFonts w:hint="eastAsia"/>
        </w:rPr>
        <w:t>类型，但是继承类的处理依赖基类，所以我们必须先分析继承关系图中的基类，再分析继承类。本实验处理方法是遇到</w:t>
      </w:r>
      <w:r>
        <w:rPr>
          <w:rFonts w:hint="eastAsia"/>
        </w:rPr>
        <w:t>extender</w:t>
      </w:r>
      <w:r>
        <w:rPr>
          <w:rFonts w:hint="eastAsia"/>
        </w:rPr>
        <w:t>时，先递归分析父类，分析完成（或者已经分析过）后再转入子</w:t>
      </w:r>
      <w:proofErr w:type="gramStart"/>
      <w:r>
        <w:rPr>
          <w:rFonts w:hint="eastAsia"/>
        </w:rPr>
        <w:t>类继续</w:t>
      </w:r>
      <w:proofErr w:type="gramEnd"/>
      <w:r>
        <w:rPr>
          <w:rFonts w:hint="eastAsia"/>
        </w:rPr>
        <w:t>分析。这个过程可能走入死循环，因为可能出现继承图的有向环，此时我们通过状态染色的方法，</w:t>
      </w:r>
      <w:proofErr w:type="gramStart"/>
      <w:r>
        <w:rPr>
          <w:rFonts w:hint="eastAsia"/>
        </w:rPr>
        <w:t>记录基类的</w:t>
      </w:r>
      <w:proofErr w:type="gramEnd"/>
      <w:r>
        <w:rPr>
          <w:rFonts w:hint="eastAsia"/>
        </w:rPr>
        <w:t>访问状态，保证不出现环状继承。</w:t>
      </w:r>
    </w:p>
    <w:p w14:paraId="5A8AF001" w14:textId="77777777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>分析过程中，首先</w:t>
      </w:r>
      <w:proofErr w:type="gramStart"/>
      <w:r>
        <w:rPr>
          <w:rFonts w:hint="eastAsia"/>
        </w:rPr>
        <w:t>加载父类的</w:t>
      </w:r>
      <w:proofErr w:type="gramEnd"/>
      <w:r>
        <w:rPr>
          <w:rFonts w:hint="eastAsia"/>
        </w:rPr>
        <w:t>available</w:t>
      </w:r>
      <w:r>
        <w:rPr>
          <w:rFonts w:hint="eastAsia"/>
        </w:rPr>
        <w:t>函数与变量，随后读取自身的变量与函数加入</w:t>
      </w:r>
      <w:r>
        <w:rPr>
          <w:rFonts w:hint="eastAsia"/>
        </w:rPr>
        <w:t>available</w:t>
      </w:r>
      <w:r>
        <w:rPr>
          <w:rFonts w:hint="eastAsia"/>
        </w:rPr>
        <w:t>中。随后，对比</w:t>
      </w:r>
      <w:r>
        <w:rPr>
          <w:rFonts w:hint="eastAsia"/>
        </w:rPr>
        <w:t>interface</w:t>
      </w:r>
      <w:r>
        <w:rPr>
          <w:rFonts w:hint="eastAsia"/>
        </w:rPr>
        <w:t>检查是否满足要求。</w:t>
      </w:r>
    </w:p>
    <w:p w14:paraId="1F264AF4" w14:textId="77777777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>在加载变量与函数的同时，需要检查变量类型、函数返回值与形参类型是否在符号表中。对于数组，需要按照其基本类型进行处理。</w:t>
      </w:r>
    </w:p>
    <w:p w14:paraId="1B163E65" w14:textId="77777777" w:rsidR="00F915C2" w:rsidRDefault="00F915C2" w:rsidP="00F915C2">
      <w:pPr>
        <w:pStyle w:val="a0"/>
        <w:ind w:firstLine="420"/>
        <w:rPr>
          <w:rFonts w:hint="eastAsia"/>
        </w:rPr>
      </w:pPr>
      <w:r>
        <w:rPr>
          <w:rFonts w:hint="eastAsia"/>
        </w:rPr>
        <w:t>根据以上步骤与方法，遍历符号表</w:t>
      </w:r>
      <w:proofErr w:type="spellStart"/>
      <w:r>
        <w:rPr>
          <w:rFonts w:hint="eastAsia"/>
        </w:rPr>
        <w:t>sym_table</w:t>
      </w:r>
      <w:proofErr w:type="spellEnd"/>
      <w:r>
        <w:rPr>
          <w:rFonts w:hint="eastAsia"/>
        </w:rPr>
        <w:t>解析每一个</w:t>
      </w:r>
      <w:r>
        <w:rPr>
          <w:rFonts w:hint="eastAsia"/>
        </w:rPr>
        <w:t>interface</w:t>
      </w:r>
      <w:proofErr w:type="gramStart"/>
      <w:r>
        <w:rPr>
          <w:rFonts w:hint="eastAsia"/>
        </w:rPr>
        <w:t>和</w:t>
      </w:r>
      <w:proofErr w:type="gramEnd"/>
    </w:p>
    <w:p w14:paraId="30786AE0" w14:textId="1B32B593" w:rsidR="00F915C2" w:rsidRDefault="00F915C2" w:rsidP="00F915C2">
      <w:pPr>
        <w:pStyle w:val="a0"/>
        <w:ind w:firstLine="420"/>
      </w:pPr>
      <w:r>
        <w:rPr>
          <w:rFonts w:hint="eastAsia"/>
        </w:rPr>
        <w:t>class</w:t>
      </w:r>
      <w:r>
        <w:rPr>
          <w:rFonts w:hint="eastAsia"/>
        </w:rPr>
        <w:t>的类型即可。</w:t>
      </w:r>
    </w:p>
    <w:p w14:paraId="036C9954" w14:textId="5E37334F" w:rsidR="00F915C2" w:rsidRDefault="00E27FA7" w:rsidP="00F915C2">
      <w:pPr>
        <w:pStyle w:val="3"/>
      </w:pPr>
      <w:bookmarkStart w:id="41" w:name="_Toc518417086"/>
      <w:r>
        <w:rPr>
          <w:rFonts w:hint="eastAsia"/>
        </w:rPr>
        <w:t>函数体静态分析</w:t>
      </w:r>
      <w:bookmarkEnd w:id="41"/>
    </w:p>
    <w:p w14:paraId="3060FD12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上一个</w:t>
      </w:r>
      <w:r>
        <w:rPr>
          <w:rFonts w:hint="eastAsia"/>
        </w:rPr>
        <w:t>pass</w:t>
      </w:r>
      <w:r>
        <w:rPr>
          <w:rFonts w:hint="eastAsia"/>
        </w:rPr>
        <w:t>完成后，我们拥有了每一个</w:t>
      </w:r>
      <w:r>
        <w:rPr>
          <w:rFonts w:hint="eastAsia"/>
        </w:rPr>
        <w:t>class</w:t>
      </w:r>
      <w:r>
        <w:rPr>
          <w:rFonts w:hint="eastAsia"/>
        </w:rPr>
        <w:t>的变量表和函数信息（不包含函数体，只有指向函数体语法树根节点的指针），同时也加载了</w:t>
      </w:r>
      <w:r>
        <w:rPr>
          <w:rFonts w:hint="eastAsia"/>
        </w:rPr>
        <w:t>interface</w:t>
      </w:r>
      <w:r>
        <w:rPr>
          <w:rFonts w:hint="eastAsia"/>
        </w:rPr>
        <w:t>的信息。接下来，我们所需要做的是分析函数体语法树。</w:t>
      </w:r>
    </w:p>
    <w:p w14:paraId="13D95875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这个阶段，我们的目标有：</w:t>
      </w:r>
    </w:p>
    <w:p w14:paraId="14234DD5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给所有的变量，包括局部变量、成员变量制定函数体唯一的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.  </w:t>
      </w:r>
      <w:r>
        <w:rPr>
          <w:rFonts w:hint="eastAsia"/>
        </w:rPr>
        <w:t>特别地，我们规定成员变量按照顺序标记为</w:t>
      </w:r>
      <w:r>
        <w:rPr>
          <w:rFonts w:hint="eastAsia"/>
        </w:rPr>
        <w:t>0, 1, 2, .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, (k-1) </w:t>
      </w:r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是成员变量的数量。</w:t>
      </w:r>
      <w:r>
        <w:rPr>
          <w:rFonts w:hint="eastAsia"/>
        </w:rPr>
        <w:t>this</w:t>
      </w:r>
      <w:r>
        <w:rPr>
          <w:rFonts w:hint="eastAsia"/>
        </w:rPr>
        <w:t>标记为</w:t>
      </w:r>
      <w:r>
        <w:rPr>
          <w:rFonts w:hint="eastAsia"/>
        </w:rPr>
        <w:t>-1</w:t>
      </w:r>
      <w:r>
        <w:rPr>
          <w:rFonts w:hint="eastAsia"/>
        </w:rPr>
        <w:t>，其余的局部变量从</w:t>
      </w:r>
      <w:r>
        <w:rPr>
          <w:rFonts w:hint="eastAsia"/>
        </w:rPr>
        <w:t>k</w:t>
      </w:r>
      <w:r>
        <w:rPr>
          <w:rFonts w:hint="eastAsia"/>
        </w:rPr>
        <w:t>依次标记。相同的变量标记为同样的</w:t>
      </w:r>
      <w:proofErr w:type="spellStart"/>
      <w:r>
        <w:rPr>
          <w:rFonts w:hint="eastAsia"/>
        </w:rPr>
        <w:t>uid</w:t>
      </w:r>
      <w:proofErr w:type="spellEnd"/>
    </w:p>
    <w:p w14:paraId="296DA93D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解析标准类型，将类型信息直接写入</w:t>
      </w:r>
      <w:proofErr w:type="spellStart"/>
      <w:r>
        <w:rPr>
          <w:rFonts w:hint="eastAsia"/>
        </w:rPr>
        <w:t>ident_name</w:t>
      </w:r>
      <w:proofErr w:type="spellEnd"/>
      <w:r>
        <w:rPr>
          <w:rFonts w:hint="eastAsia"/>
        </w:rPr>
        <w:t>中，方便后续使用</w:t>
      </w:r>
    </w:p>
    <w:p w14:paraId="6F026039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分析表达式类型，给需要加注类型的表达式加上类型信息。对于单目或多目运算符，分析表达式两端是否合法，如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表达式中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必须为</w:t>
      </w:r>
      <w:r>
        <w:rPr>
          <w:rFonts w:hint="eastAsia"/>
        </w:rPr>
        <w:t>string/int/double</w:t>
      </w:r>
      <w:r>
        <w:rPr>
          <w:rFonts w:hint="eastAsia"/>
        </w:rPr>
        <w:t>类型。</w:t>
      </w:r>
    </w:p>
    <w:p w14:paraId="49326D75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对于</w:t>
      </w:r>
      <w:r>
        <w:rPr>
          <w:rFonts w:hint="eastAsia"/>
        </w:rPr>
        <w:t>Block</w:t>
      </w:r>
      <w:r>
        <w:rPr>
          <w:rFonts w:hint="eastAsia"/>
        </w:rPr>
        <w:t>，内部可能有局部变量声明，需要</w:t>
      </w:r>
      <w:r>
        <w:rPr>
          <w:rFonts w:hint="eastAsia"/>
        </w:rPr>
        <w:t xml:space="preserve"> </w:t>
      </w:r>
      <w:r>
        <w:rPr>
          <w:rFonts w:hint="eastAsia"/>
        </w:rPr>
        <w:t>将其加载进</w:t>
      </w:r>
      <w:r>
        <w:rPr>
          <w:rFonts w:hint="eastAsia"/>
        </w:rPr>
        <w:t>Block</w:t>
      </w:r>
      <w:r>
        <w:rPr>
          <w:rFonts w:hint="eastAsia"/>
        </w:rPr>
        <w:t>内部的</w:t>
      </w:r>
      <w:proofErr w:type="spellStart"/>
      <w:r>
        <w:rPr>
          <w:rFonts w:hint="eastAsia"/>
        </w:rPr>
        <w:t>BlockExt</w:t>
      </w:r>
      <w:proofErr w:type="spellEnd"/>
      <w:r>
        <w:rPr>
          <w:rFonts w:hint="eastAsia"/>
        </w:rPr>
        <w:t>块中，以方便查找。</w:t>
      </w:r>
    </w:p>
    <w:p w14:paraId="2E9DF9FF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解析函数的调用过程，分析函数签名与函数实参是否对应。</w:t>
      </w:r>
    </w:p>
    <w:p w14:paraId="7D8C72F7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具体实现上，解析标准类型时，我们扩展了</w:t>
      </w:r>
      <w:r>
        <w:rPr>
          <w:rFonts w:hint="eastAsia"/>
        </w:rPr>
        <w:t>visitor</w:t>
      </w:r>
      <w:r>
        <w:rPr>
          <w:rFonts w:hint="eastAsia"/>
        </w:rPr>
        <w:t>模式</w:t>
      </w:r>
      <w:r>
        <w:rPr>
          <w:rFonts w:hint="eastAsia"/>
        </w:rPr>
        <w:t>accept</w:t>
      </w:r>
      <w:r>
        <w:rPr>
          <w:rFonts w:hint="eastAsia"/>
        </w:rPr>
        <w:t>方法，使用了与</w:t>
      </w:r>
      <w:proofErr w:type="spellStart"/>
      <w:r>
        <w:rPr>
          <w:rFonts w:hint="eastAsia"/>
        </w:rPr>
        <w:t>get_id</w:t>
      </w:r>
      <w:proofErr w:type="spellEnd"/>
      <w:r>
        <w:rPr>
          <w:rFonts w:hint="eastAsia"/>
        </w:rPr>
        <w:t>相同的技巧，实现了</w:t>
      </w:r>
      <w:proofErr w:type="spellStart"/>
      <w:r>
        <w:rPr>
          <w:rFonts w:hint="eastAsia"/>
        </w:rPr>
        <w:t>get_type</w:t>
      </w:r>
      <w:proofErr w:type="spellEnd"/>
      <w:r>
        <w:rPr>
          <w:rFonts w:hint="eastAsia"/>
        </w:rPr>
        <w:t>，相当于给</w:t>
      </w:r>
      <w:r>
        <w:rPr>
          <w:rFonts w:hint="eastAsia"/>
        </w:rPr>
        <w:t>accept</w:t>
      </w:r>
      <w:r>
        <w:rPr>
          <w:rFonts w:hint="eastAsia"/>
        </w:rPr>
        <w:t>扩展出了返回值特性。</w:t>
      </w:r>
    </w:p>
    <w:p w14:paraId="10236AF0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对于类型的传递，我们遵守了以下规则：</w:t>
      </w:r>
    </w:p>
    <w:p w14:paraId="39CA40BF" w14:textId="77777777" w:rsidR="00E27FA7" w:rsidRDefault="00E27FA7" w:rsidP="00E27FA7">
      <w:pPr>
        <w:pStyle w:val="code"/>
      </w:pPr>
      <w:r>
        <w:t>int (</w:t>
      </w:r>
      <w:proofErr w:type="gramStart"/>
      <w:r>
        <w:t>+,-</w:t>
      </w:r>
      <w:proofErr w:type="gramEnd"/>
      <w:r>
        <w:t>,*,/,%) int -&gt; int</w:t>
      </w:r>
    </w:p>
    <w:p w14:paraId="1F22A4C6" w14:textId="77777777" w:rsidR="00E27FA7" w:rsidRDefault="00E27FA7" w:rsidP="00E27FA7">
      <w:pPr>
        <w:pStyle w:val="code"/>
      </w:pPr>
      <w:r>
        <w:t>double (</w:t>
      </w:r>
      <w:proofErr w:type="gramStart"/>
      <w:r>
        <w:t>+,-</w:t>
      </w:r>
      <w:proofErr w:type="gramEnd"/>
      <w:r>
        <w:t>,*,/) double -&gt; double</w:t>
      </w:r>
    </w:p>
    <w:p w14:paraId="0F17FB0D" w14:textId="77777777" w:rsidR="00E27FA7" w:rsidRDefault="00E27FA7" w:rsidP="00E27FA7">
      <w:pPr>
        <w:pStyle w:val="code"/>
      </w:pPr>
      <w:r>
        <w:t xml:space="preserve">string + string -&gt; string </w:t>
      </w:r>
    </w:p>
    <w:p w14:paraId="2606E144" w14:textId="77777777" w:rsidR="00E27FA7" w:rsidRDefault="00E27FA7" w:rsidP="00E27FA7">
      <w:pPr>
        <w:pStyle w:val="code"/>
      </w:pPr>
      <w:r>
        <w:t>bool (&amp;</w:t>
      </w:r>
      <w:proofErr w:type="gramStart"/>
      <w:r>
        <w:t>&amp;,|</w:t>
      </w:r>
      <w:proofErr w:type="gramEnd"/>
      <w:r>
        <w:t>|) bool -&gt; bool</w:t>
      </w:r>
    </w:p>
    <w:p w14:paraId="70FCA260" w14:textId="77777777" w:rsidR="00E27FA7" w:rsidRDefault="00E27FA7" w:rsidP="00E27FA7">
      <w:pPr>
        <w:pStyle w:val="code"/>
      </w:pPr>
      <w:r>
        <w:t>int (==</w:t>
      </w:r>
      <w:proofErr w:type="gramStart"/>
      <w:r>
        <w:t>, !</w:t>
      </w:r>
      <w:proofErr w:type="gramEnd"/>
      <w:r>
        <w:t>=, &lt;, &gt; , &gt;=, &lt;=) int -&gt; bool</w:t>
      </w:r>
    </w:p>
    <w:p w14:paraId="26EE3151" w14:textId="77777777" w:rsidR="00E27FA7" w:rsidRDefault="00E27FA7" w:rsidP="00E27FA7">
      <w:pPr>
        <w:pStyle w:val="code"/>
      </w:pPr>
      <w:r>
        <w:t>double (==</w:t>
      </w:r>
      <w:proofErr w:type="gramStart"/>
      <w:r>
        <w:t>, !</w:t>
      </w:r>
      <w:proofErr w:type="gramEnd"/>
      <w:r>
        <w:t>=, &lt;, &gt; , &gt;=, &lt;=) double -&gt; bool</w:t>
      </w:r>
    </w:p>
    <w:p w14:paraId="1AE6AE65" w14:textId="77777777" w:rsidR="00E27FA7" w:rsidRDefault="00E27FA7" w:rsidP="00E27FA7">
      <w:pPr>
        <w:pStyle w:val="code"/>
      </w:pPr>
      <w:r>
        <w:t>! bool -&gt; bool</w:t>
      </w:r>
    </w:p>
    <w:p w14:paraId="1EBD147D" w14:textId="77777777" w:rsidR="00E27FA7" w:rsidRDefault="00E27FA7" w:rsidP="00E27FA7">
      <w:pPr>
        <w:pStyle w:val="code"/>
      </w:pPr>
      <w:r>
        <w:t>-int -&gt; int</w:t>
      </w:r>
    </w:p>
    <w:p w14:paraId="56C7B0F0" w14:textId="77777777" w:rsidR="00E27FA7" w:rsidRDefault="00E27FA7" w:rsidP="00E27FA7">
      <w:pPr>
        <w:pStyle w:val="code"/>
      </w:pPr>
      <w:r>
        <w:t>-double -&gt; double</w:t>
      </w:r>
    </w:p>
    <w:p w14:paraId="45DBC380" w14:textId="77777777" w:rsidR="00E27FA7" w:rsidRDefault="00E27FA7" w:rsidP="00E27FA7">
      <w:pPr>
        <w:pStyle w:val="code"/>
      </w:pPr>
      <w:r>
        <w:t>New TypeName -&gt; Type</w:t>
      </w:r>
    </w:p>
    <w:p w14:paraId="1AE7D6F3" w14:textId="77777777" w:rsidR="00E27FA7" w:rsidRDefault="00E27FA7" w:rsidP="00E27FA7">
      <w:pPr>
        <w:pStyle w:val="code"/>
      </w:pPr>
      <w:proofErr w:type="spellStart"/>
      <w:r>
        <w:t>NewArray</w:t>
      </w:r>
      <w:proofErr w:type="spellEnd"/>
      <w:r>
        <w:t xml:space="preserve"> TypeName -&gt; </w:t>
      </w:r>
      <w:proofErr w:type="gramStart"/>
      <w:r>
        <w:t>Type[</w:t>
      </w:r>
      <w:proofErr w:type="gramEnd"/>
      <w:r>
        <w:t>]</w:t>
      </w:r>
    </w:p>
    <w:p w14:paraId="4B2DECC3" w14:textId="77777777" w:rsidR="00E27FA7" w:rsidRDefault="00E27FA7" w:rsidP="00E27FA7">
      <w:pPr>
        <w:pStyle w:val="code"/>
      </w:pPr>
      <w:r>
        <w:t>"</w:t>
      </w:r>
      <w:proofErr w:type="gramStart"/>
      <w:r>
        <w:t>Type[</w:t>
      </w:r>
      <w:proofErr w:type="gramEnd"/>
      <w:r>
        <w:t>]" [int] -&gt; Type</w:t>
      </w:r>
    </w:p>
    <w:p w14:paraId="3BE0CF6E" w14:textId="77777777" w:rsidR="00E27FA7" w:rsidRDefault="00E27FA7" w:rsidP="00E27FA7">
      <w:pPr>
        <w:pStyle w:val="code"/>
      </w:pPr>
      <w:proofErr w:type="gramStart"/>
      <w:r>
        <w:t>Print( (</w:t>
      </w:r>
      <w:proofErr w:type="gramEnd"/>
      <w:r>
        <w:t>int, double, string, bool) ) -&gt; void</w:t>
      </w:r>
    </w:p>
    <w:p w14:paraId="3A827997" w14:textId="77777777" w:rsidR="00E27FA7" w:rsidRDefault="00E27FA7" w:rsidP="00E27FA7">
      <w:pPr>
        <w:pStyle w:val="code"/>
      </w:pP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)-&gt; void</w:t>
      </w:r>
    </w:p>
    <w:p w14:paraId="3A7F6C66" w14:textId="77777777" w:rsidR="00E27FA7" w:rsidRDefault="00E27FA7" w:rsidP="00E27FA7">
      <w:pPr>
        <w:pStyle w:val="code"/>
      </w:pP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 -&gt; int</w:t>
      </w:r>
    </w:p>
    <w:p w14:paraId="456E5707" w14:textId="77777777" w:rsidR="00E27FA7" w:rsidRDefault="00E27FA7" w:rsidP="00E27FA7">
      <w:pPr>
        <w:pStyle w:val="code"/>
      </w:pPr>
      <w:proofErr w:type="spellStart"/>
      <w:proofErr w:type="gramStart"/>
      <w:r>
        <w:t>ReadDouble</w:t>
      </w:r>
      <w:proofErr w:type="spellEnd"/>
      <w:r>
        <w:t>(</w:t>
      </w:r>
      <w:proofErr w:type="gramEnd"/>
      <w:r>
        <w:t xml:space="preserve">)-&gt;void </w:t>
      </w:r>
    </w:p>
    <w:p w14:paraId="350D7672" w14:textId="77777777" w:rsidR="00E27FA7" w:rsidRDefault="00E27FA7" w:rsidP="00E27FA7">
      <w:pPr>
        <w:pStyle w:val="code"/>
      </w:pPr>
      <w:r>
        <w:t>Type=Type -&gt; Type</w:t>
      </w:r>
    </w:p>
    <w:p w14:paraId="6085B127" w14:textId="77777777" w:rsidR="00E27FA7" w:rsidRDefault="00E27FA7" w:rsidP="00E27FA7">
      <w:pPr>
        <w:pStyle w:val="code"/>
      </w:pPr>
      <w:proofErr w:type="spellStart"/>
      <w:r>
        <w:t>Object.ident</w:t>
      </w:r>
      <w:proofErr w:type="spellEnd"/>
      <w:r>
        <w:t xml:space="preserve"> -&gt; member type of ident in Object</w:t>
      </w:r>
    </w:p>
    <w:p w14:paraId="03EA18C9" w14:textId="77777777" w:rsidR="00E27FA7" w:rsidRDefault="00E27FA7" w:rsidP="00E27FA7">
      <w:pPr>
        <w:pStyle w:val="code"/>
        <w:rPr>
          <w:rFonts w:hint="eastAsia"/>
        </w:rPr>
      </w:pPr>
      <w:r>
        <w:rPr>
          <w:rFonts w:hint="eastAsia"/>
        </w:rPr>
        <w:t>Object (==</w:t>
      </w:r>
      <w:proofErr w:type="gramStart"/>
      <w:r>
        <w:rPr>
          <w:rFonts w:hint="eastAsia"/>
        </w:rPr>
        <w:t>, !</w:t>
      </w:r>
      <w:proofErr w:type="gramEnd"/>
      <w:r>
        <w:rPr>
          <w:rFonts w:hint="eastAsia"/>
        </w:rPr>
        <w:t>=) Object -&gt; bool [</w:t>
      </w:r>
      <w:r>
        <w:rPr>
          <w:rFonts w:hint="eastAsia"/>
        </w:rPr>
        <w:t>要求两者有一方是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，或者类型相等，</w:t>
      </w:r>
      <w:r>
        <w:rPr>
          <w:rFonts w:hint="eastAsia"/>
        </w:rPr>
        <w:t>Object</w:t>
      </w:r>
      <w:r>
        <w:rPr>
          <w:rFonts w:hint="eastAsia"/>
        </w:rPr>
        <w:t>包含</w:t>
      </w:r>
      <w:r>
        <w:rPr>
          <w:rFonts w:hint="eastAsia"/>
        </w:rPr>
        <w:t>string</w:t>
      </w:r>
      <w:r>
        <w:rPr>
          <w:rFonts w:hint="eastAsia"/>
        </w:rPr>
        <w:t>和自定义类型</w:t>
      </w:r>
      <w:r>
        <w:rPr>
          <w:rFonts w:hint="eastAsia"/>
        </w:rPr>
        <w:t>/</w:t>
      </w:r>
      <w:r>
        <w:rPr>
          <w:rFonts w:hint="eastAsia"/>
        </w:rPr>
        <w:t>数组</w:t>
      </w:r>
      <w:r>
        <w:rPr>
          <w:rFonts w:hint="eastAsia"/>
        </w:rPr>
        <w:t>]</w:t>
      </w:r>
    </w:p>
    <w:p w14:paraId="46C594E9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本实验不允许</w:t>
      </w:r>
      <w:r>
        <w:rPr>
          <w:rFonts w:hint="eastAsia"/>
        </w:rPr>
        <w:t>type-upscaling</w:t>
      </w:r>
      <w:r>
        <w:rPr>
          <w:rFonts w:hint="eastAsia"/>
        </w:rPr>
        <w:t>，违法上述规则的语句都会报错。</w:t>
      </w:r>
    </w:p>
    <w:p w14:paraId="24EE89D6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除了基本类型</w:t>
      </w:r>
      <w:r>
        <w:rPr>
          <w:rFonts w:hint="eastAsia"/>
        </w:rPr>
        <w:t>int/double/bool</w:t>
      </w:r>
      <w:r>
        <w:rPr>
          <w:rFonts w:hint="eastAsia"/>
        </w:rPr>
        <w:t>外，所有的对象都是按照引用复制的，因此本次</w:t>
      </w:r>
      <w:r>
        <w:rPr>
          <w:rFonts w:hint="eastAsia"/>
        </w:rPr>
        <w:t>pass</w:t>
      </w:r>
      <w:r>
        <w:rPr>
          <w:rFonts w:hint="eastAsia"/>
        </w:rPr>
        <w:t>在填写类型的时候不区分左右值。但是在未来代码生成的时候需要明确区分。</w:t>
      </w:r>
    </w:p>
    <w:p w14:paraId="6E2A8C63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再实现类型转化时，最麻烦的在于</w:t>
      </w:r>
      <w:proofErr w:type="spellStart"/>
      <w:r>
        <w:rPr>
          <w:rFonts w:hint="eastAsia"/>
        </w:rPr>
        <w:t>MemberDot</w:t>
      </w:r>
      <w:proofErr w:type="spellEnd"/>
      <w:r>
        <w:rPr>
          <w:rFonts w:hint="eastAsia"/>
        </w:rPr>
        <w:t>语义，也就是成员变量引用。我们通过查询符号表实现，而符号表在前面的</w:t>
      </w:r>
      <w:r>
        <w:rPr>
          <w:rFonts w:hint="eastAsia"/>
        </w:rPr>
        <w:t>pass</w:t>
      </w:r>
      <w:r>
        <w:rPr>
          <w:rFonts w:hint="eastAsia"/>
        </w:rPr>
        <w:t>中已经加载待用。</w:t>
      </w:r>
    </w:p>
    <w:p w14:paraId="7158B443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而生成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时，在进入函数体前需要将</w:t>
      </w:r>
      <w:r>
        <w:rPr>
          <w:rFonts w:hint="eastAsia"/>
        </w:rPr>
        <w:t>this</w:t>
      </w:r>
      <w:r>
        <w:rPr>
          <w:rFonts w:hint="eastAsia"/>
        </w:rPr>
        <w:t>对应的成员变量名加载进入函数体对应的</w:t>
      </w:r>
      <w:r>
        <w:rPr>
          <w:rFonts w:hint="eastAsia"/>
        </w:rPr>
        <w:t>block</w:t>
      </w:r>
      <w:r>
        <w:rPr>
          <w:rFonts w:hint="eastAsia"/>
        </w:rPr>
        <w:t>中，记作</w:t>
      </w:r>
      <w:r>
        <w:rPr>
          <w:rFonts w:hint="eastAsia"/>
        </w:rPr>
        <w:t xml:space="preserve">superblock. </w:t>
      </w:r>
      <w:r>
        <w:rPr>
          <w:rFonts w:hint="eastAsia"/>
        </w:rPr>
        <w:t>随后，在</w:t>
      </w:r>
      <w:r>
        <w:rPr>
          <w:rFonts w:hint="eastAsia"/>
        </w:rPr>
        <w:t>block</w:t>
      </w:r>
      <w:r>
        <w:rPr>
          <w:rFonts w:hint="eastAsia"/>
        </w:rPr>
        <w:t>中解析时，进入新</w:t>
      </w:r>
      <w:r>
        <w:rPr>
          <w:rFonts w:hint="eastAsia"/>
        </w:rPr>
        <w:t>block</w:t>
      </w:r>
      <w:r>
        <w:rPr>
          <w:rFonts w:hint="eastAsia"/>
        </w:rPr>
        <w:t>时复制旧</w:t>
      </w:r>
      <w:r>
        <w:rPr>
          <w:rFonts w:hint="eastAsia"/>
        </w:rPr>
        <w:t>block</w:t>
      </w:r>
      <w:r>
        <w:rPr>
          <w:rFonts w:hint="eastAsia"/>
        </w:rPr>
        <w:t>的信息，遇到新的局部变量定义时，加入当前的</w:t>
      </w:r>
      <w:r>
        <w:rPr>
          <w:rFonts w:hint="eastAsia"/>
        </w:rPr>
        <w:t>block</w:t>
      </w:r>
      <w:r>
        <w:rPr>
          <w:rFonts w:hint="eastAsia"/>
        </w:rPr>
        <w:t>变量定义中。如果在相同函数块中有同名变量，则报错，在上层中有同名变量，可以选择覆盖掉。退出</w:t>
      </w:r>
      <w:r>
        <w:rPr>
          <w:rFonts w:hint="eastAsia"/>
        </w:rPr>
        <w:t>block</w:t>
      </w:r>
      <w:r>
        <w:rPr>
          <w:rFonts w:hint="eastAsia"/>
        </w:rPr>
        <w:t>后，将当前的</w:t>
      </w:r>
      <w:r>
        <w:rPr>
          <w:rFonts w:hint="eastAsia"/>
        </w:rPr>
        <w:t>block</w:t>
      </w:r>
      <w:r>
        <w:rPr>
          <w:rFonts w:hint="eastAsia"/>
        </w:rPr>
        <w:t>指针切换到上层</w:t>
      </w:r>
      <w:r>
        <w:rPr>
          <w:rFonts w:hint="eastAsia"/>
        </w:rPr>
        <w:t>block</w:t>
      </w:r>
      <w:r>
        <w:rPr>
          <w:rFonts w:hint="eastAsia"/>
        </w:rPr>
        <w:t>中即可。</w:t>
      </w:r>
    </w:p>
    <w:p w14:paraId="730869BE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解析函数签名与实参对应关系的方法比较直接，通过符号表找到签名后，和实参类型一一比较即可。</w:t>
      </w:r>
    </w:p>
    <w:p w14:paraId="06B858BC" w14:textId="77777777" w:rsidR="00E27FA7" w:rsidRPr="00E27FA7" w:rsidRDefault="00E27FA7" w:rsidP="00E27FA7">
      <w:pPr>
        <w:pStyle w:val="a0"/>
        <w:ind w:firstLine="420"/>
      </w:pPr>
    </w:p>
    <w:p w14:paraId="2AE1C6C8" w14:textId="42290EB8" w:rsidR="000162B5" w:rsidRDefault="00912DA2" w:rsidP="00582270">
      <w:pPr>
        <w:pStyle w:val="2"/>
      </w:pPr>
      <w:bookmarkStart w:id="42" w:name="_Toc518231688"/>
      <w:bookmarkStart w:id="43" w:name="_Toc518417087"/>
      <w:r>
        <w:rPr>
          <w:rFonts w:hint="eastAsia"/>
        </w:rPr>
        <w:t>语义分析结果展示</w:t>
      </w:r>
      <w:bookmarkEnd w:id="42"/>
      <w:bookmarkEnd w:id="43"/>
    </w:p>
    <w:p w14:paraId="3293B435" w14:textId="4F01F76A" w:rsidR="000162B5" w:rsidRDefault="00F915C2" w:rsidP="00F915C2">
      <w:pPr>
        <w:pStyle w:val="a0"/>
        <w:ind w:firstLineChars="0" w:firstLine="0"/>
      </w:pPr>
      <w:r>
        <w:rPr>
          <w:rFonts w:hint="eastAsia"/>
        </w:rPr>
        <w:t>语义分析实际上效果式加注了类型</w:t>
      </w:r>
    </w:p>
    <w:p w14:paraId="642E3B98" w14:textId="77777777" w:rsidR="00F915C2" w:rsidRDefault="00F915C2" w:rsidP="00F915C2">
      <w:pPr>
        <w:pStyle w:val="code"/>
      </w:pPr>
      <w:r>
        <w:lastRenderedPageBreak/>
        <w:t>&lt;291, void&gt;</w:t>
      </w:r>
    </w:p>
    <w:p w14:paraId="5CB11FF1" w14:textId="77777777" w:rsidR="00F915C2" w:rsidRDefault="00F915C2" w:rsidP="00F915C2">
      <w:pPr>
        <w:pStyle w:val="code"/>
      </w:pPr>
      <w:r>
        <w:t>&lt;Program&gt;</w:t>
      </w:r>
    </w:p>
    <w:p w14:paraId="122345B5" w14:textId="77777777" w:rsidR="00F915C2" w:rsidRDefault="00F915C2" w:rsidP="00F915C2">
      <w:pPr>
        <w:pStyle w:val="code"/>
      </w:pPr>
      <w:r>
        <w:t>. &lt;131, void&gt;</w:t>
      </w:r>
    </w:p>
    <w:p w14:paraId="6E35EC78" w14:textId="77777777" w:rsidR="00F915C2" w:rsidRDefault="00F915C2" w:rsidP="00F915C2">
      <w:pPr>
        <w:pStyle w:val="code"/>
      </w:pPr>
      <w:r>
        <w:t>. &lt;</w:t>
      </w:r>
      <w:proofErr w:type="spellStart"/>
      <w:r>
        <w:t>ListItems</w:t>
      </w:r>
      <w:proofErr w:type="spellEnd"/>
      <w:r>
        <w:t xml:space="preserve">, </w:t>
      </w:r>
      <w:proofErr w:type="spellStart"/>
      <w:r>
        <w:t>decl</w:t>
      </w:r>
      <w:proofErr w:type="spellEnd"/>
      <w:r>
        <w:t>&gt;</w:t>
      </w:r>
    </w:p>
    <w:p w14:paraId="25BDAEE2" w14:textId="77777777" w:rsidR="00F915C2" w:rsidRDefault="00F915C2" w:rsidP="00F915C2">
      <w:pPr>
        <w:pStyle w:val="code"/>
      </w:pPr>
      <w:r>
        <w:t>. | &lt;200, void&gt;</w:t>
      </w:r>
    </w:p>
    <w:p w14:paraId="78EACE2B" w14:textId="77777777" w:rsidR="00F915C2" w:rsidRDefault="00F915C2" w:rsidP="00F915C2">
      <w:pPr>
        <w:pStyle w:val="code"/>
      </w:pPr>
      <w:r>
        <w:t>. | &lt;</w:t>
      </w:r>
      <w:proofErr w:type="spellStart"/>
      <w:r>
        <w:t>ClassDecl</w:t>
      </w:r>
      <w:proofErr w:type="spellEnd"/>
      <w:r>
        <w:t>&gt;</w:t>
      </w:r>
    </w:p>
    <w:p w14:paraId="62F43F0E" w14:textId="77777777" w:rsidR="00F915C2" w:rsidRDefault="00F915C2" w:rsidP="00F915C2">
      <w:pPr>
        <w:pStyle w:val="code"/>
      </w:pPr>
      <w:r>
        <w:t>. | * &lt;265, void&gt;</w:t>
      </w:r>
    </w:p>
    <w:p w14:paraId="4F23EA9B" w14:textId="77777777" w:rsidR="00F915C2" w:rsidRDefault="00F915C2" w:rsidP="00F915C2">
      <w:pPr>
        <w:pStyle w:val="code"/>
      </w:pPr>
      <w:r>
        <w:t>. | * &lt;</w:t>
      </w:r>
      <w:proofErr w:type="spellStart"/>
      <w:r>
        <w:t>type_id</w:t>
      </w:r>
      <w:proofErr w:type="spellEnd"/>
      <w:r>
        <w:t xml:space="preserve">, </w:t>
      </w:r>
      <w:proofErr w:type="spellStart"/>
      <w:r>
        <w:t>NodeExt</w:t>
      </w:r>
      <w:proofErr w:type="spellEnd"/>
      <w:r>
        <w:t>&gt;</w:t>
      </w:r>
    </w:p>
    <w:p w14:paraId="2FEC1314" w14:textId="77777777" w:rsidR="00F915C2" w:rsidRDefault="00F915C2" w:rsidP="00F915C2">
      <w:pPr>
        <w:pStyle w:val="code"/>
      </w:pPr>
      <w:r>
        <w:t>. | * &lt;204, void&gt;</w:t>
      </w:r>
    </w:p>
    <w:p w14:paraId="0EA4A6C8" w14:textId="77777777" w:rsidR="00F915C2" w:rsidRDefault="00F915C2" w:rsidP="00F915C2">
      <w:pPr>
        <w:pStyle w:val="code"/>
      </w:pPr>
      <w:r>
        <w:t>. | * &lt;Extender&gt;</w:t>
      </w:r>
    </w:p>
    <w:p w14:paraId="5D9F0931" w14:textId="77777777" w:rsidR="00F915C2" w:rsidRDefault="00F915C2" w:rsidP="00F915C2">
      <w:pPr>
        <w:pStyle w:val="code"/>
      </w:pPr>
      <w:r>
        <w:t>. | * . &lt;265, void&gt;</w:t>
      </w:r>
    </w:p>
    <w:p w14:paraId="39308208" w14:textId="77777777" w:rsidR="00F915C2" w:rsidRDefault="00F915C2" w:rsidP="00F915C2">
      <w:pPr>
        <w:pStyle w:val="code"/>
      </w:pPr>
      <w:r>
        <w:t>. | * . &lt;</w:t>
      </w:r>
      <w:proofErr w:type="spellStart"/>
      <w:r>
        <w:t>type_id</w:t>
      </w:r>
      <w:proofErr w:type="spellEnd"/>
      <w:r>
        <w:t>, Node&gt;</w:t>
      </w:r>
    </w:p>
    <w:p w14:paraId="14F92F98" w14:textId="77777777" w:rsidR="00F915C2" w:rsidRDefault="00F915C2" w:rsidP="00F915C2">
      <w:pPr>
        <w:pStyle w:val="code"/>
      </w:pPr>
      <w:r>
        <w:t>. | * &lt;131, void&gt;</w:t>
      </w:r>
    </w:p>
    <w:p w14:paraId="36A3A705" w14:textId="77777777" w:rsidR="00F915C2" w:rsidRDefault="00F915C2" w:rsidP="00F915C2">
      <w:pPr>
        <w:pStyle w:val="code"/>
      </w:pPr>
      <w:r>
        <w:t>. | * &lt;</w:t>
      </w:r>
      <w:proofErr w:type="spellStart"/>
      <w:r>
        <w:t>ListItems</w:t>
      </w:r>
      <w:proofErr w:type="spellEnd"/>
      <w:r>
        <w:t>, Implementor&gt;</w:t>
      </w:r>
    </w:p>
    <w:p w14:paraId="3F4B4BA0" w14:textId="77777777" w:rsidR="00F915C2" w:rsidRDefault="00F915C2" w:rsidP="00F915C2">
      <w:pPr>
        <w:pStyle w:val="code"/>
      </w:pPr>
      <w:r>
        <w:t>. | * &lt;131, void&gt;</w:t>
      </w:r>
    </w:p>
    <w:p w14:paraId="46A106AD" w14:textId="77777777" w:rsidR="00F915C2" w:rsidRDefault="00F915C2" w:rsidP="00F915C2">
      <w:pPr>
        <w:pStyle w:val="code"/>
      </w:pPr>
      <w:r>
        <w:t>. | * &lt;</w:t>
      </w:r>
      <w:proofErr w:type="spellStart"/>
      <w:r>
        <w:t>ListItems</w:t>
      </w:r>
      <w:proofErr w:type="spellEnd"/>
      <w:r>
        <w:t>, Fields&gt;</w:t>
      </w:r>
    </w:p>
    <w:p w14:paraId="2A89F49D" w14:textId="77777777" w:rsidR="00F915C2" w:rsidRDefault="00F915C2" w:rsidP="00F915C2">
      <w:pPr>
        <w:pStyle w:val="code"/>
      </w:pPr>
      <w:r>
        <w:t>. | * . &lt;282, void&gt;</w:t>
      </w:r>
    </w:p>
    <w:p w14:paraId="0979F5BE" w14:textId="77777777" w:rsidR="00F915C2" w:rsidRDefault="00F915C2" w:rsidP="00F915C2">
      <w:pPr>
        <w:pStyle w:val="code"/>
      </w:pPr>
      <w:r>
        <w:t>. | * . &lt;</w:t>
      </w:r>
      <w:proofErr w:type="spellStart"/>
      <w:r>
        <w:t>TypedVariable</w:t>
      </w:r>
      <w:proofErr w:type="spellEnd"/>
      <w:r>
        <w:t>&gt;</w:t>
      </w:r>
    </w:p>
    <w:p w14:paraId="26D5312C" w14:textId="77777777" w:rsidR="00F915C2" w:rsidRDefault="00F915C2" w:rsidP="00F915C2">
      <w:pPr>
        <w:pStyle w:val="code"/>
      </w:pPr>
      <w:r>
        <w:t>. | * . | &lt;240, void&gt;</w:t>
      </w:r>
    </w:p>
    <w:p w14:paraId="5BCC32D5" w14:textId="77777777" w:rsidR="00F915C2" w:rsidRDefault="00F915C2" w:rsidP="00F915C2">
      <w:pPr>
        <w:pStyle w:val="code"/>
      </w:pPr>
      <w:r>
        <w:t>. | * . | &lt;</w:t>
      </w:r>
      <w:proofErr w:type="spellStart"/>
      <w:r>
        <w:t>TypeBase</w:t>
      </w:r>
      <w:proofErr w:type="spellEnd"/>
      <w:r>
        <w:t>, int&gt;</w:t>
      </w:r>
    </w:p>
    <w:p w14:paraId="43C70B04" w14:textId="77777777" w:rsidR="00F915C2" w:rsidRDefault="00F915C2" w:rsidP="00F915C2">
      <w:pPr>
        <w:pStyle w:val="code"/>
      </w:pPr>
      <w:r>
        <w:t>. | * . | &lt;270, void, -1&gt;</w:t>
      </w:r>
    </w:p>
    <w:p w14:paraId="45FE7909" w14:textId="77777777" w:rsidR="00F915C2" w:rsidRDefault="00F915C2" w:rsidP="00F915C2">
      <w:pPr>
        <w:pStyle w:val="code"/>
      </w:pPr>
      <w:r>
        <w:t>. | * . | &lt;Identifier, y&gt;</w:t>
      </w:r>
    </w:p>
    <w:p w14:paraId="4E762D47" w14:textId="77777777" w:rsidR="00F915C2" w:rsidRDefault="00F915C2" w:rsidP="00F915C2">
      <w:pPr>
        <w:pStyle w:val="code"/>
      </w:pPr>
      <w:r>
        <w:t>. | * . &lt;218, void&gt;</w:t>
      </w:r>
    </w:p>
    <w:p w14:paraId="26B3E2EC" w14:textId="77777777" w:rsidR="00F915C2" w:rsidRDefault="00F915C2" w:rsidP="00F915C2">
      <w:pPr>
        <w:pStyle w:val="code"/>
      </w:pPr>
      <w:r>
        <w:t>. | * . &lt;</w:t>
      </w:r>
      <w:proofErr w:type="spellStart"/>
      <w:r>
        <w:t>FunctionDecl</w:t>
      </w:r>
      <w:proofErr w:type="spellEnd"/>
      <w:r>
        <w:t>, return&gt;</w:t>
      </w:r>
    </w:p>
    <w:p w14:paraId="5E154150" w14:textId="77777777" w:rsidR="00F915C2" w:rsidRDefault="00F915C2" w:rsidP="00F915C2">
      <w:pPr>
        <w:pStyle w:val="code"/>
      </w:pPr>
      <w:r>
        <w:t>. | * . | &lt;240, void&gt;</w:t>
      </w:r>
    </w:p>
    <w:p w14:paraId="70778223" w14:textId="77777777" w:rsidR="00F915C2" w:rsidRDefault="00F915C2" w:rsidP="00F915C2">
      <w:pPr>
        <w:pStyle w:val="code"/>
      </w:pPr>
      <w:r>
        <w:t>. | * . | &lt;</w:t>
      </w:r>
      <w:proofErr w:type="spellStart"/>
      <w:r>
        <w:t>TypeBase</w:t>
      </w:r>
      <w:proofErr w:type="spellEnd"/>
      <w:r>
        <w:t>, void&gt;</w:t>
      </w:r>
    </w:p>
    <w:p w14:paraId="33C85E05" w14:textId="77777777" w:rsidR="00F915C2" w:rsidRDefault="00F915C2" w:rsidP="00F915C2">
      <w:pPr>
        <w:pStyle w:val="code"/>
      </w:pPr>
      <w:r>
        <w:t>. | * . | &lt;270, void, -1&gt;</w:t>
      </w:r>
    </w:p>
    <w:p w14:paraId="28CBAF79" w14:textId="77777777" w:rsidR="00F915C2" w:rsidRDefault="00F915C2" w:rsidP="00F915C2">
      <w:pPr>
        <w:pStyle w:val="code"/>
      </w:pPr>
      <w:r>
        <w:t>. | * . | &lt;Identifier, f&gt;</w:t>
      </w:r>
    </w:p>
    <w:p w14:paraId="29177DA4" w14:textId="77777777" w:rsidR="00F915C2" w:rsidRDefault="00F915C2" w:rsidP="00F915C2">
      <w:pPr>
        <w:pStyle w:val="code"/>
      </w:pPr>
      <w:r>
        <w:t>. | * . | &lt;131, void&gt;</w:t>
      </w:r>
    </w:p>
    <w:p w14:paraId="053BB767" w14:textId="77777777" w:rsidR="00F915C2" w:rsidRDefault="00F915C2" w:rsidP="00F915C2">
      <w:pPr>
        <w:pStyle w:val="code"/>
      </w:pPr>
      <w:r>
        <w:t>. | * . | &lt;</w:t>
      </w:r>
      <w:proofErr w:type="spellStart"/>
      <w:r>
        <w:t>ListItems</w:t>
      </w:r>
      <w:proofErr w:type="spellEnd"/>
      <w:r>
        <w:t>, Parameters&gt;</w:t>
      </w:r>
    </w:p>
    <w:p w14:paraId="5EF78E15" w14:textId="77777777" w:rsidR="00F915C2" w:rsidRDefault="00F915C2" w:rsidP="00F915C2">
      <w:pPr>
        <w:pStyle w:val="code"/>
      </w:pPr>
      <w:r>
        <w:t>. | * . | &lt;167, void&gt;</w:t>
      </w:r>
    </w:p>
    <w:p w14:paraId="5A12A726" w14:textId="77777777" w:rsidR="00F915C2" w:rsidRDefault="00F915C2" w:rsidP="00F915C2">
      <w:pPr>
        <w:pStyle w:val="code"/>
      </w:pPr>
      <w:r>
        <w:t>. | * . | &lt;Block&gt;</w:t>
      </w:r>
    </w:p>
    <w:p w14:paraId="18A34FBF" w14:textId="77777777" w:rsidR="00F915C2" w:rsidRDefault="00F915C2" w:rsidP="00F915C2">
      <w:pPr>
        <w:pStyle w:val="code"/>
      </w:pPr>
      <w:r>
        <w:t>. | * . | * &lt;131, void&gt;</w:t>
      </w:r>
    </w:p>
    <w:p w14:paraId="4C371E4A" w14:textId="77777777" w:rsidR="00F915C2" w:rsidRDefault="00F915C2" w:rsidP="00F915C2">
      <w:pPr>
        <w:pStyle w:val="code"/>
      </w:pPr>
      <w:r>
        <w:t>. | * . | * &lt;</w:t>
      </w:r>
      <w:proofErr w:type="spellStart"/>
      <w:r>
        <w:t>ListItems</w:t>
      </w:r>
      <w:proofErr w:type="spellEnd"/>
      <w:r>
        <w:t>, block&gt;</w:t>
      </w:r>
    </w:p>
    <w:p w14:paraId="7991D6CB" w14:textId="77777777" w:rsidR="00F915C2" w:rsidRDefault="00F915C2" w:rsidP="00F915C2">
      <w:pPr>
        <w:pStyle w:val="code"/>
      </w:pPr>
      <w:r>
        <w:t>. | * . | * . &lt;124, void&gt;</w:t>
      </w:r>
    </w:p>
    <w:p w14:paraId="6AEA28BF" w14:textId="77777777" w:rsidR="00F915C2" w:rsidRDefault="00F915C2" w:rsidP="00F915C2">
      <w:pPr>
        <w:pStyle w:val="code"/>
      </w:pPr>
      <w:r>
        <w:t>. | * . | * . &lt;Print&gt;</w:t>
      </w:r>
    </w:p>
    <w:p w14:paraId="342A2318" w14:textId="77777777" w:rsidR="00F915C2" w:rsidRDefault="00F915C2" w:rsidP="00F915C2">
      <w:pPr>
        <w:pStyle w:val="code"/>
      </w:pPr>
      <w:r>
        <w:t>. | * . | * . | &lt;131, void&gt;</w:t>
      </w:r>
    </w:p>
    <w:p w14:paraId="4F91255C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ListItems</w:t>
      </w:r>
      <w:proofErr w:type="spellEnd"/>
      <w:r>
        <w:t xml:space="preserve">, </w:t>
      </w:r>
      <w:proofErr w:type="spellStart"/>
      <w:r>
        <w:t>PrintArgs</w:t>
      </w:r>
      <w:proofErr w:type="spellEnd"/>
      <w:r>
        <w:t>&gt;</w:t>
      </w:r>
    </w:p>
    <w:p w14:paraId="0E532BDE" w14:textId="77777777" w:rsidR="00F915C2" w:rsidRDefault="00F915C2" w:rsidP="00F915C2">
      <w:pPr>
        <w:pStyle w:val="code"/>
      </w:pPr>
      <w:r>
        <w:t>. | * . | * . | * &lt;270, int, 2&gt;</w:t>
      </w:r>
    </w:p>
    <w:p w14:paraId="27C69747" w14:textId="77777777" w:rsidR="00F915C2" w:rsidRDefault="00F915C2" w:rsidP="00F915C2">
      <w:pPr>
        <w:pStyle w:val="code"/>
      </w:pPr>
      <w:r>
        <w:t>. | * . | * . | * &lt;Identifier, y&gt;</w:t>
      </w:r>
    </w:p>
    <w:p w14:paraId="08A6380B" w14:textId="77777777" w:rsidR="00F915C2" w:rsidRDefault="00F915C2" w:rsidP="00F915C2">
      <w:pPr>
        <w:pStyle w:val="code"/>
      </w:pPr>
      <w:r>
        <w:t>. | &lt;200, void&gt;</w:t>
      </w:r>
    </w:p>
    <w:p w14:paraId="6BC0A8C7" w14:textId="77777777" w:rsidR="00F915C2" w:rsidRDefault="00F915C2" w:rsidP="00F915C2">
      <w:pPr>
        <w:pStyle w:val="code"/>
      </w:pPr>
      <w:r>
        <w:t>. | &lt;</w:t>
      </w:r>
      <w:proofErr w:type="spellStart"/>
      <w:r>
        <w:t>ClassDecl</w:t>
      </w:r>
      <w:proofErr w:type="spellEnd"/>
      <w:r>
        <w:t>&gt;</w:t>
      </w:r>
    </w:p>
    <w:p w14:paraId="5917CFA1" w14:textId="77777777" w:rsidR="00F915C2" w:rsidRDefault="00F915C2" w:rsidP="00F915C2">
      <w:pPr>
        <w:pStyle w:val="code"/>
      </w:pPr>
      <w:r>
        <w:t>. | * &lt;265, void&gt;</w:t>
      </w:r>
    </w:p>
    <w:p w14:paraId="01853EB7" w14:textId="77777777" w:rsidR="00F915C2" w:rsidRDefault="00F915C2" w:rsidP="00F915C2">
      <w:pPr>
        <w:pStyle w:val="code"/>
      </w:pPr>
      <w:r>
        <w:t>. | * &lt;</w:t>
      </w:r>
      <w:proofErr w:type="spellStart"/>
      <w:r>
        <w:t>type_id</w:t>
      </w:r>
      <w:proofErr w:type="spellEnd"/>
      <w:r>
        <w:t>, Node&gt;</w:t>
      </w:r>
    </w:p>
    <w:p w14:paraId="6FC3A32E" w14:textId="77777777" w:rsidR="00F915C2" w:rsidRDefault="00F915C2" w:rsidP="00F915C2">
      <w:pPr>
        <w:pStyle w:val="code"/>
      </w:pPr>
      <w:r>
        <w:t>. | * &lt;131, void&gt;</w:t>
      </w:r>
    </w:p>
    <w:p w14:paraId="3F581E76" w14:textId="77777777" w:rsidR="00F915C2" w:rsidRDefault="00F915C2" w:rsidP="00F915C2">
      <w:pPr>
        <w:pStyle w:val="code"/>
      </w:pPr>
      <w:r>
        <w:t>. | * &lt;</w:t>
      </w:r>
      <w:proofErr w:type="spellStart"/>
      <w:r>
        <w:t>ListItems</w:t>
      </w:r>
      <w:proofErr w:type="spellEnd"/>
      <w:r>
        <w:t>, Implementor&gt;</w:t>
      </w:r>
    </w:p>
    <w:p w14:paraId="329578E6" w14:textId="77777777" w:rsidR="00F915C2" w:rsidRDefault="00F915C2" w:rsidP="00F915C2">
      <w:pPr>
        <w:pStyle w:val="code"/>
      </w:pPr>
      <w:r>
        <w:t>. | * &lt;131, void&gt;</w:t>
      </w:r>
    </w:p>
    <w:p w14:paraId="2B4BD5D7" w14:textId="77777777" w:rsidR="00F915C2" w:rsidRDefault="00F915C2" w:rsidP="00F915C2">
      <w:pPr>
        <w:pStyle w:val="code"/>
      </w:pPr>
      <w:r>
        <w:t>. | * &lt;</w:t>
      </w:r>
      <w:proofErr w:type="spellStart"/>
      <w:r>
        <w:t>ListItems</w:t>
      </w:r>
      <w:proofErr w:type="spellEnd"/>
      <w:r>
        <w:t>, Fields&gt;</w:t>
      </w:r>
    </w:p>
    <w:p w14:paraId="17575B1F" w14:textId="77777777" w:rsidR="00F915C2" w:rsidRDefault="00F915C2" w:rsidP="00F915C2">
      <w:pPr>
        <w:pStyle w:val="code"/>
      </w:pPr>
      <w:r>
        <w:t>. | * . &lt;282, void&gt;</w:t>
      </w:r>
    </w:p>
    <w:p w14:paraId="0D4F68B7" w14:textId="77777777" w:rsidR="00F915C2" w:rsidRDefault="00F915C2" w:rsidP="00F915C2">
      <w:pPr>
        <w:pStyle w:val="code"/>
      </w:pPr>
      <w:r>
        <w:t>. | * . &lt;</w:t>
      </w:r>
      <w:proofErr w:type="spellStart"/>
      <w:r>
        <w:t>TypedVariable</w:t>
      </w:r>
      <w:proofErr w:type="spellEnd"/>
      <w:r>
        <w:t>&gt;</w:t>
      </w:r>
    </w:p>
    <w:p w14:paraId="3A70EDA7" w14:textId="77777777" w:rsidR="00F915C2" w:rsidRDefault="00F915C2" w:rsidP="00F915C2">
      <w:pPr>
        <w:pStyle w:val="code"/>
      </w:pPr>
      <w:r>
        <w:t>. | * . | &lt;240, void&gt;</w:t>
      </w:r>
    </w:p>
    <w:p w14:paraId="1959E9DA" w14:textId="77777777" w:rsidR="00F915C2" w:rsidRDefault="00F915C2" w:rsidP="00F915C2">
      <w:pPr>
        <w:pStyle w:val="code"/>
      </w:pPr>
      <w:r>
        <w:t>. | * . | &lt;</w:t>
      </w:r>
      <w:proofErr w:type="spellStart"/>
      <w:r>
        <w:t>TypeBase</w:t>
      </w:r>
      <w:proofErr w:type="spellEnd"/>
      <w:r>
        <w:t>, int&gt;</w:t>
      </w:r>
    </w:p>
    <w:p w14:paraId="296CFCEE" w14:textId="77777777" w:rsidR="00F915C2" w:rsidRDefault="00F915C2" w:rsidP="00F915C2">
      <w:pPr>
        <w:pStyle w:val="code"/>
      </w:pPr>
      <w:r>
        <w:t>. | * . | &lt;270, void, -1&gt;</w:t>
      </w:r>
    </w:p>
    <w:p w14:paraId="552FFACB" w14:textId="77777777" w:rsidR="00F915C2" w:rsidRDefault="00F915C2" w:rsidP="00F915C2">
      <w:pPr>
        <w:pStyle w:val="code"/>
      </w:pPr>
      <w:r>
        <w:lastRenderedPageBreak/>
        <w:t>. | * . | &lt;Identifier, x&gt;</w:t>
      </w:r>
    </w:p>
    <w:p w14:paraId="2CB530C3" w14:textId="77777777" w:rsidR="00F915C2" w:rsidRDefault="00F915C2" w:rsidP="00F915C2">
      <w:pPr>
        <w:pStyle w:val="code"/>
      </w:pPr>
      <w:r>
        <w:t>. | * . &lt;282, void&gt;</w:t>
      </w:r>
    </w:p>
    <w:p w14:paraId="3E1C7BB6" w14:textId="77777777" w:rsidR="00F915C2" w:rsidRDefault="00F915C2" w:rsidP="00F915C2">
      <w:pPr>
        <w:pStyle w:val="code"/>
      </w:pPr>
      <w:r>
        <w:t>. | * . &lt;</w:t>
      </w:r>
      <w:proofErr w:type="spellStart"/>
      <w:r>
        <w:t>TypedVariable</w:t>
      </w:r>
      <w:proofErr w:type="spellEnd"/>
      <w:r>
        <w:t>&gt;</w:t>
      </w:r>
    </w:p>
    <w:p w14:paraId="65C2CAE8" w14:textId="77777777" w:rsidR="00F915C2" w:rsidRDefault="00F915C2" w:rsidP="00F915C2">
      <w:pPr>
        <w:pStyle w:val="code"/>
      </w:pPr>
      <w:r>
        <w:t>. | * . | &lt;265, void&gt;</w:t>
      </w:r>
    </w:p>
    <w:p w14:paraId="7CEF25A8" w14:textId="77777777" w:rsidR="00F915C2" w:rsidRDefault="00F915C2" w:rsidP="00F915C2">
      <w:pPr>
        <w:pStyle w:val="code"/>
      </w:pPr>
      <w:r>
        <w:t>. | * . | &lt;</w:t>
      </w:r>
      <w:proofErr w:type="spellStart"/>
      <w:r>
        <w:t>type_id</w:t>
      </w:r>
      <w:proofErr w:type="spellEnd"/>
      <w:r>
        <w:t>, Node&gt;</w:t>
      </w:r>
    </w:p>
    <w:p w14:paraId="7D849623" w14:textId="77777777" w:rsidR="00F915C2" w:rsidRDefault="00F915C2" w:rsidP="00F915C2">
      <w:pPr>
        <w:pStyle w:val="code"/>
      </w:pPr>
      <w:r>
        <w:t>. | * . | &lt;270, void, -1&gt;</w:t>
      </w:r>
    </w:p>
    <w:p w14:paraId="6280C382" w14:textId="77777777" w:rsidR="00F915C2" w:rsidRDefault="00F915C2" w:rsidP="00F915C2">
      <w:pPr>
        <w:pStyle w:val="code"/>
      </w:pPr>
      <w:r>
        <w:t>. | * . | &lt;Identifier, next&gt;</w:t>
      </w:r>
    </w:p>
    <w:p w14:paraId="00D949BE" w14:textId="77777777" w:rsidR="00F915C2" w:rsidRDefault="00F915C2" w:rsidP="00F915C2">
      <w:pPr>
        <w:pStyle w:val="code"/>
      </w:pPr>
      <w:r>
        <w:t>. | * . &lt;218, void&gt;</w:t>
      </w:r>
    </w:p>
    <w:p w14:paraId="2AEEA6A3" w14:textId="77777777" w:rsidR="00F915C2" w:rsidRDefault="00F915C2" w:rsidP="00F915C2">
      <w:pPr>
        <w:pStyle w:val="code"/>
      </w:pPr>
      <w:r>
        <w:t>. | * . &lt;</w:t>
      </w:r>
      <w:proofErr w:type="spellStart"/>
      <w:r>
        <w:t>FunctionDecl</w:t>
      </w:r>
      <w:proofErr w:type="spellEnd"/>
      <w:r>
        <w:t>, return&gt;</w:t>
      </w:r>
    </w:p>
    <w:p w14:paraId="207B7FED" w14:textId="77777777" w:rsidR="00F915C2" w:rsidRDefault="00F915C2" w:rsidP="00F915C2">
      <w:pPr>
        <w:pStyle w:val="code"/>
      </w:pPr>
      <w:r>
        <w:t>. | * . | &lt;240, void&gt;</w:t>
      </w:r>
    </w:p>
    <w:p w14:paraId="3CE77BBB" w14:textId="77777777" w:rsidR="00F915C2" w:rsidRDefault="00F915C2" w:rsidP="00F915C2">
      <w:pPr>
        <w:pStyle w:val="code"/>
      </w:pPr>
      <w:r>
        <w:t>. | * . | &lt;</w:t>
      </w:r>
      <w:proofErr w:type="spellStart"/>
      <w:r>
        <w:t>TypeBase</w:t>
      </w:r>
      <w:proofErr w:type="spellEnd"/>
      <w:r>
        <w:t>, void&gt;</w:t>
      </w:r>
    </w:p>
    <w:p w14:paraId="178281DA" w14:textId="77777777" w:rsidR="00F915C2" w:rsidRDefault="00F915C2" w:rsidP="00F915C2">
      <w:pPr>
        <w:pStyle w:val="code"/>
      </w:pPr>
      <w:r>
        <w:t>. | * . | &lt;270, void, -1&gt;</w:t>
      </w:r>
    </w:p>
    <w:p w14:paraId="04BC39F4" w14:textId="77777777" w:rsidR="00F915C2" w:rsidRDefault="00F915C2" w:rsidP="00F915C2">
      <w:pPr>
        <w:pStyle w:val="code"/>
      </w:pPr>
      <w:r>
        <w:t>. | * . | &lt;Identifier, f&gt;</w:t>
      </w:r>
    </w:p>
    <w:p w14:paraId="4407EA21" w14:textId="77777777" w:rsidR="00F915C2" w:rsidRDefault="00F915C2" w:rsidP="00F915C2">
      <w:pPr>
        <w:pStyle w:val="code"/>
      </w:pPr>
      <w:r>
        <w:t>. | * . | &lt;131, void&gt;</w:t>
      </w:r>
    </w:p>
    <w:p w14:paraId="7EADDF6F" w14:textId="77777777" w:rsidR="00F915C2" w:rsidRDefault="00F915C2" w:rsidP="00F915C2">
      <w:pPr>
        <w:pStyle w:val="code"/>
      </w:pPr>
      <w:r>
        <w:t>. | * . | &lt;</w:t>
      </w:r>
      <w:proofErr w:type="spellStart"/>
      <w:r>
        <w:t>ListItems</w:t>
      </w:r>
      <w:proofErr w:type="spellEnd"/>
      <w:r>
        <w:t>, Parameters&gt;</w:t>
      </w:r>
    </w:p>
    <w:p w14:paraId="6F61914B" w14:textId="77777777" w:rsidR="00F915C2" w:rsidRDefault="00F915C2" w:rsidP="00F915C2">
      <w:pPr>
        <w:pStyle w:val="code"/>
      </w:pPr>
      <w:r>
        <w:t>. | * . | &lt;167, void&gt;</w:t>
      </w:r>
    </w:p>
    <w:p w14:paraId="0D0FE0B6" w14:textId="77777777" w:rsidR="00F915C2" w:rsidRDefault="00F915C2" w:rsidP="00F915C2">
      <w:pPr>
        <w:pStyle w:val="code"/>
      </w:pPr>
      <w:r>
        <w:t>. | * . | &lt;Block&gt;</w:t>
      </w:r>
    </w:p>
    <w:p w14:paraId="352C6056" w14:textId="77777777" w:rsidR="00F915C2" w:rsidRDefault="00F915C2" w:rsidP="00F915C2">
      <w:pPr>
        <w:pStyle w:val="code"/>
      </w:pPr>
      <w:r>
        <w:t>. | * . | * &lt;131, void&gt;</w:t>
      </w:r>
    </w:p>
    <w:p w14:paraId="0278A241" w14:textId="77777777" w:rsidR="00F915C2" w:rsidRDefault="00F915C2" w:rsidP="00F915C2">
      <w:pPr>
        <w:pStyle w:val="code"/>
      </w:pPr>
      <w:r>
        <w:t>. | * . | * &lt;</w:t>
      </w:r>
      <w:proofErr w:type="spellStart"/>
      <w:r>
        <w:t>ListItems</w:t>
      </w:r>
      <w:proofErr w:type="spellEnd"/>
      <w:r>
        <w:t>, block&gt;</w:t>
      </w:r>
    </w:p>
    <w:p w14:paraId="68F55760" w14:textId="77777777" w:rsidR="00F915C2" w:rsidRDefault="00F915C2" w:rsidP="00F915C2">
      <w:pPr>
        <w:pStyle w:val="code"/>
      </w:pPr>
      <w:r>
        <w:t>. | * . | * . &lt;124, void&gt;</w:t>
      </w:r>
    </w:p>
    <w:p w14:paraId="2725EDD2" w14:textId="77777777" w:rsidR="00F915C2" w:rsidRDefault="00F915C2" w:rsidP="00F915C2">
      <w:pPr>
        <w:pStyle w:val="code"/>
      </w:pPr>
      <w:r>
        <w:t>. | * . | * . &lt;Print&gt;</w:t>
      </w:r>
    </w:p>
    <w:p w14:paraId="75216A00" w14:textId="77777777" w:rsidR="00F915C2" w:rsidRDefault="00F915C2" w:rsidP="00F915C2">
      <w:pPr>
        <w:pStyle w:val="code"/>
      </w:pPr>
      <w:r>
        <w:t>. | * . | * . | &lt;131, void&gt;</w:t>
      </w:r>
    </w:p>
    <w:p w14:paraId="1DEC849A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ListItems</w:t>
      </w:r>
      <w:proofErr w:type="spellEnd"/>
      <w:r>
        <w:t xml:space="preserve">, </w:t>
      </w:r>
      <w:proofErr w:type="spellStart"/>
      <w:r>
        <w:t>PrintArgs</w:t>
      </w:r>
      <w:proofErr w:type="spellEnd"/>
      <w:r>
        <w:t>&gt;</w:t>
      </w:r>
    </w:p>
    <w:p w14:paraId="15A7D280" w14:textId="77777777" w:rsidR="00F915C2" w:rsidRDefault="00F915C2" w:rsidP="00F915C2">
      <w:pPr>
        <w:pStyle w:val="code"/>
      </w:pPr>
      <w:r>
        <w:t>. | * . | * . | * &lt;270, int, 0&gt;</w:t>
      </w:r>
    </w:p>
    <w:p w14:paraId="62434812" w14:textId="77777777" w:rsidR="00F915C2" w:rsidRDefault="00F915C2" w:rsidP="00F915C2">
      <w:pPr>
        <w:pStyle w:val="code"/>
      </w:pPr>
      <w:r>
        <w:t>. | * . | * . | * &lt;Identifier, x&gt;</w:t>
      </w:r>
    </w:p>
    <w:p w14:paraId="4A30D6FF" w14:textId="77777777" w:rsidR="00F915C2" w:rsidRDefault="00F915C2" w:rsidP="00F915C2">
      <w:pPr>
        <w:pStyle w:val="code"/>
      </w:pPr>
      <w:r>
        <w:t>. | &lt;200, void&gt;</w:t>
      </w:r>
    </w:p>
    <w:p w14:paraId="4EB4C329" w14:textId="77777777" w:rsidR="00F915C2" w:rsidRDefault="00F915C2" w:rsidP="00F915C2">
      <w:pPr>
        <w:pStyle w:val="code"/>
      </w:pPr>
      <w:r>
        <w:t>. | &lt;</w:t>
      </w:r>
      <w:proofErr w:type="spellStart"/>
      <w:r>
        <w:t>ClassDecl</w:t>
      </w:r>
      <w:proofErr w:type="spellEnd"/>
      <w:r>
        <w:t>&gt;</w:t>
      </w:r>
    </w:p>
    <w:p w14:paraId="07AFE386" w14:textId="77777777" w:rsidR="00F915C2" w:rsidRDefault="00F915C2" w:rsidP="00F915C2">
      <w:pPr>
        <w:pStyle w:val="code"/>
      </w:pPr>
      <w:r>
        <w:t>. | * &lt;265, void&gt;</w:t>
      </w:r>
    </w:p>
    <w:p w14:paraId="01B8472D" w14:textId="77777777" w:rsidR="00F915C2" w:rsidRDefault="00F915C2" w:rsidP="00F915C2">
      <w:pPr>
        <w:pStyle w:val="code"/>
      </w:pPr>
      <w:r>
        <w:t>. | * &lt;</w:t>
      </w:r>
      <w:proofErr w:type="spellStart"/>
      <w:r>
        <w:t>type_id</w:t>
      </w:r>
      <w:proofErr w:type="spellEnd"/>
      <w:r>
        <w:t>, Main&gt;</w:t>
      </w:r>
    </w:p>
    <w:p w14:paraId="158F455E" w14:textId="77777777" w:rsidR="00F915C2" w:rsidRDefault="00F915C2" w:rsidP="00F915C2">
      <w:pPr>
        <w:pStyle w:val="code"/>
      </w:pPr>
      <w:r>
        <w:t>. | * &lt;131, void&gt;</w:t>
      </w:r>
    </w:p>
    <w:p w14:paraId="3464ED96" w14:textId="77777777" w:rsidR="00F915C2" w:rsidRDefault="00F915C2" w:rsidP="00F915C2">
      <w:pPr>
        <w:pStyle w:val="code"/>
      </w:pPr>
      <w:r>
        <w:t>. | * &lt;</w:t>
      </w:r>
      <w:proofErr w:type="spellStart"/>
      <w:r>
        <w:t>ListItems</w:t>
      </w:r>
      <w:proofErr w:type="spellEnd"/>
      <w:r>
        <w:t>, Implementor&gt;</w:t>
      </w:r>
    </w:p>
    <w:p w14:paraId="1EFB5415" w14:textId="77777777" w:rsidR="00F915C2" w:rsidRDefault="00F915C2" w:rsidP="00F915C2">
      <w:pPr>
        <w:pStyle w:val="code"/>
      </w:pPr>
      <w:r>
        <w:t>. | * &lt;131, void&gt;</w:t>
      </w:r>
    </w:p>
    <w:p w14:paraId="2AD57323" w14:textId="77777777" w:rsidR="00F915C2" w:rsidRDefault="00F915C2" w:rsidP="00F915C2">
      <w:pPr>
        <w:pStyle w:val="code"/>
      </w:pPr>
      <w:r>
        <w:t>. | * &lt;</w:t>
      </w:r>
      <w:proofErr w:type="spellStart"/>
      <w:r>
        <w:t>ListItems</w:t>
      </w:r>
      <w:proofErr w:type="spellEnd"/>
      <w:r>
        <w:t>, Fields&gt;</w:t>
      </w:r>
    </w:p>
    <w:p w14:paraId="59AEC075" w14:textId="77777777" w:rsidR="00F915C2" w:rsidRDefault="00F915C2" w:rsidP="00F915C2">
      <w:pPr>
        <w:pStyle w:val="code"/>
      </w:pPr>
      <w:r>
        <w:t>. | * . &lt;218, void&gt;</w:t>
      </w:r>
    </w:p>
    <w:p w14:paraId="201A31EE" w14:textId="77777777" w:rsidR="00F915C2" w:rsidRDefault="00F915C2" w:rsidP="00F915C2">
      <w:pPr>
        <w:pStyle w:val="code"/>
      </w:pPr>
      <w:r>
        <w:t>. | * . &lt;</w:t>
      </w:r>
      <w:proofErr w:type="spellStart"/>
      <w:r>
        <w:t>FunctionDecl</w:t>
      </w:r>
      <w:proofErr w:type="spellEnd"/>
      <w:r>
        <w:t>, return&gt;</w:t>
      </w:r>
    </w:p>
    <w:p w14:paraId="27FA40BE" w14:textId="77777777" w:rsidR="00F915C2" w:rsidRDefault="00F915C2" w:rsidP="00F915C2">
      <w:pPr>
        <w:pStyle w:val="code"/>
      </w:pPr>
      <w:r>
        <w:t>. | * . | &lt;240, void&gt;</w:t>
      </w:r>
    </w:p>
    <w:p w14:paraId="4692853A" w14:textId="77777777" w:rsidR="00F915C2" w:rsidRDefault="00F915C2" w:rsidP="00F915C2">
      <w:pPr>
        <w:pStyle w:val="code"/>
      </w:pPr>
      <w:r>
        <w:t>. | * . | &lt;</w:t>
      </w:r>
      <w:proofErr w:type="spellStart"/>
      <w:r>
        <w:t>TypeBase</w:t>
      </w:r>
      <w:proofErr w:type="spellEnd"/>
      <w:r>
        <w:t>, int&gt;</w:t>
      </w:r>
    </w:p>
    <w:p w14:paraId="7E0DD17E" w14:textId="77777777" w:rsidR="00F915C2" w:rsidRDefault="00F915C2" w:rsidP="00F915C2">
      <w:pPr>
        <w:pStyle w:val="code"/>
      </w:pPr>
      <w:r>
        <w:t>. | * . | &lt;270, void, -1&gt;</w:t>
      </w:r>
    </w:p>
    <w:p w14:paraId="732ABD4A" w14:textId="77777777" w:rsidR="00F915C2" w:rsidRDefault="00F915C2" w:rsidP="00F915C2">
      <w:pPr>
        <w:pStyle w:val="code"/>
      </w:pPr>
      <w:r>
        <w:t>. | * . | &lt;Identifier, main&gt;</w:t>
      </w:r>
    </w:p>
    <w:p w14:paraId="49ACBD16" w14:textId="77777777" w:rsidR="00F915C2" w:rsidRDefault="00F915C2" w:rsidP="00F915C2">
      <w:pPr>
        <w:pStyle w:val="code"/>
      </w:pPr>
      <w:r>
        <w:t>. | * . | &lt;131, void&gt;</w:t>
      </w:r>
    </w:p>
    <w:p w14:paraId="02DEE2EB" w14:textId="77777777" w:rsidR="00F915C2" w:rsidRDefault="00F915C2" w:rsidP="00F915C2">
      <w:pPr>
        <w:pStyle w:val="code"/>
      </w:pPr>
      <w:r>
        <w:t>. | * . | &lt;</w:t>
      </w:r>
      <w:proofErr w:type="spellStart"/>
      <w:r>
        <w:t>ListItems</w:t>
      </w:r>
      <w:proofErr w:type="spellEnd"/>
      <w:r>
        <w:t>, Parameters&gt;</w:t>
      </w:r>
    </w:p>
    <w:p w14:paraId="3BB3F064" w14:textId="77777777" w:rsidR="00F915C2" w:rsidRDefault="00F915C2" w:rsidP="00F915C2">
      <w:pPr>
        <w:pStyle w:val="code"/>
      </w:pPr>
      <w:r>
        <w:t>. | * . | &lt;167, void&gt;</w:t>
      </w:r>
    </w:p>
    <w:p w14:paraId="011A0DD1" w14:textId="77777777" w:rsidR="00F915C2" w:rsidRDefault="00F915C2" w:rsidP="00F915C2">
      <w:pPr>
        <w:pStyle w:val="code"/>
      </w:pPr>
      <w:r>
        <w:t>. | * . | &lt;Block&gt;</w:t>
      </w:r>
    </w:p>
    <w:p w14:paraId="5F90BB1A" w14:textId="77777777" w:rsidR="00F915C2" w:rsidRDefault="00F915C2" w:rsidP="00F915C2">
      <w:pPr>
        <w:pStyle w:val="code"/>
      </w:pPr>
      <w:r>
        <w:t>. | * . | * &lt;131, void&gt;</w:t>
      </w:r>
    </w:p>
    <w:p w14:paraId="4E66CCC8" w14:textId="77777777" w:rsidR="00F915C2" w:rsidRDefault="00F915C2" w:rsidP="00F915C2">
      <w:pPr>
        <w:pStyle w:val="code"/>
      </w:pPr>
      <w:r>
        <w:t>. | * . | * &lt;</w:t>
      </w:r>
      <w:proofErr w:type="spellStart"/>
      <w:r>
        <w:t>ListItems</w:t>
      </w:r>
      <w:proofErr w:type="spellEnd"/>
      <w:r>
        <w:t>, block&gt;</w:t>
      </w:r>
    </w:p>
    <w:p w14:paraId="58CAEF05" w14:textId="77777777" w:rsidR="00F915C2" w:rsidRDefault="00F915C2" w:rsidP="00F915C2">
      <w:pPr>
        <w:pStyle w:val="code"/>
      </w:pPr>
      <w:r>
        <w:t>. | * . | * . &lt;282, void&gt;</w:t>
      </w:r>
    </w:p>
    <w:p w14:paraId="7C406EE6" w14:textId="77777777" w:rsidR="00F915C2" w:rsidRDefault="00F915C2" w:rsidP="00F915C2">
      <w:pPr>
        <w:pStyle w:val="code"/>
      </w:pPr>
      <w:r>
        <w:t>. | * . | * . &lt;</w:t>
      </w:r>
      <w:proofErr w:type="spellStart"/>
      <w:r>
        <w:t>TypedVariable</w:t>
      </w:r>
      <w:proofErr w:type="spellEnd"/>
      <w:r>
        <w:t>&gt;</w:t>
      </w:r>
    </w:p>
    <w:p w14:paraId="4EEB76D3" w14:textId="77777777" w:rsidR="00F915C2" w:rsidRDefault="00F915C2" w:rsidP="00F915C2">
      <w:pPr>
        <w:pStyle w:val="code"/>
      </w:pPr>
      <w:r>
        <w:t>. | * . | * . | &lt;265, Node&gt;</w:t>
      </w:r>
    </w:p>
    <w:p w14:paraId="3A3A4D80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type_id</w:t>
      </w:r>
      <w:proofErr w:type="spellEnd"/>
      <w:r>
        <w:t>, Node&gt;</w:t>
      </w:r>
    </w:p>
    <w:p w14:paraId="69BC00F6" w14:textId="77777777" w:rsidR="00F915C2" w:rsidRDefault="00F915C2" w:rsidP="00F915C2">
      <w:pPr>
        <w:pStyle w:val="code"/>
      </w:pPr>
      <w:r>
        <w:t>. | * . | * . | &lt;270, void, -1&gt;</w:t>
      </w:r>
    </w:p>
    <w:p w14:paraId="6C7DD8EC" w14:textId="77777777" w:rsidR="00F915C2" w:rsidRDefault="00F915C2" w:rsidP="00F915C2">
      <w:pPr>
        <w:pStyle w:val="code"/>
      </w:pPr>
      <w:r>
        <w:t>. | * . | * . | &lt;Identifier, list&gt;</w:t>
      </w:r>
    </w:p>
    <w:p w14:paraId="32F7C3BB" w14:textId="77777777" w:rsidR="00F915C2" w:rsidRDefault="00F915C2" w:rsidP="00F915C2">
      <w:pPr>
        <w:pStyle w:val="code"/>
      </w:pPr>
      <w:r>
        <w:t>. | * . | * . &lt;282, void&gt;</w:t>
      </w:r>
    </w:p>
    <w:p w14:paraId="661CA949" w14:textId="77777777" w:rsidR="00F915C2" w:rsidRDefault="00F915C2" w:rsidP="00F915C2">
      <w:pPr>
        <w:pStyle w:val="code"/>
      </w:pPr>
      <w:r>
        <w:t>. | * . | * . &lt;</w:t>
      </w:r>
      <w:proofErr w:type="spellStart"/>
      <w:r>
        <w:t>TypedVariable</w:t>
      </w:r>
      <w:proofErr w:type="spellEnd"/>
      <w:r>
        <w:t>&gt;</w:t>
      </w:r>
    </w:p>
    <w:p w14:paraId="749732E1" w14:textId="77777777" w:rsidR="00F915C2" w:rsidRDefault="00F915C2" w:rsidP="00F915C2">
      <w:pPr>
        <w:pStyle w:val="code"/>
      </w:pPr>
      <w:r>
        <w:lastRenderedPageBreak/>
        <w:t>. | * . | * . | &lt;265, Node&gt;</w:t>
      </w:r>
    </w:p>
    <w:p w14:paraId="6787C803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type_id</w:t>
      </w:r>
      <w:proofErr w:type="spellEnd"/>
      <w:r>
        <w:t>, Node&gt;</w:t>
      </w:r>
    </w:p>
    <w:p w14:paraId="5F11190B" w14:textId="77777777" w:rsidR="00F915C2" w:rsidRDefault="00F915C2" w:rsidP="00F915C2">
      <w:pPr>
        <w:pStyle w:val="code"/>
      </w:pPr>
      <w:r>
        <w:t>. | * . | * . | &lt;270, void, -1&gt;</w:t>
      </w:r>
    </w:p>
    <w:p w14:paraId="2DFAA1CD" w14:textId="77777777" w:rsidR="00F915C2" w:rsidRDefault="00F915C2" w:rsidP="00F915C2">
      <w:pPr>
        <w:pStyle w:val="code"/>
      </w:pPr>
      <w:r>
        <w:t>. | * . | * . | &lt;Identifier, node&gt;</w:t>
      </w:r>
    </w:p>
    <w:p w14:paraId="031DF10B" w14:textId="77777777" w:rsidR="00F915C2" w:rsidRDefault="00F915C2" w:rsidP="00F915C2">
      <w:pPr>
        <w:pStyle w:val="code"/>
      </w:pPr>
      <w:r>
        <w:t>. | * . | * . &lt;282, void&gt;</w:t>
      </w:r>
    </w:p>
    <w:p w14:paraId="2EB4F5FC" w14:textId="77777777" w:rsidR="00F915C2" w:rsidRDefault="00F915C2" w:rsidP="00F915C2">
      <w:pPr>
        <w:pStyle w:val="code"/>
      </w:pPr>
      <w:r>
        <w:t>. | * . | * . &lt;</w:t>
      </w:r>
      <w:proofErr w:type="spellStart"/>
      <w:r>
        <w:t>TypedVariable</w:t>
      </w:r>
      <w:proofErr w:type="spellEnd"/>
      <w:r>
        <w:t>&gt;</w:t>
      </w:r>
    </w:p>
    <w:p w14:paraId="6F4D86DC" w14:textId="77777777" w:rsidR="00F915C2" w:rsidRDefault="00F915C2" w:rsidP="00F915C2">
      <w:pPr>
        <w:pStyle w:val="code"/>
      </w:pPr>
      <w:r>
        <w:t>. | * . | * . | &lt;265, Node&gt;</w:t>
      </w:r>
    </w:p>
    <w:p w14:paraId="0C3B8D40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type_id</w:t>
      </w:r>
      <w:proofErr w:type="spellEnd"/>
      <w:r>
        <w:t>, Node&gt;</w:t>
      </w:r>
    </w:p>
    <w:p w14:paraId="63A6964E" w14:textId="77777777" w:rsidR="00F915C2" w:rsidRDefault="00F915C2" w:rsidP="00F915C2">
      <w:pPr>
        <w:pStyle w:val="code"/>
      </w:pPr>
      <w:r>
        <w:t>. | * . | * . | &lt;270, void, -1&gt;</w:t>
      </w:r>
    </w:p>
    <w:p w14:paraId="08E1282C" w14:textId="77777777" w:rsidR="00F915C2" w:rsidRDefault="00F915C2" w:rsidP="00F915C2">
      <w:pPr>
        <w:pStyle w:val="code"/>
      </w:pPr>
      <w:r>
        <w:t xml:space="preserve">. | * . | * . | &lt;Identifier, </w:t>
      </w:r>
      <w:proofErr w:type="spellStart"/>
      <w:r>
        <w:t>iter</w:t>
      </w:r>
      <w:proofErr w:type="spellEnd"/>
      <w:r>
        <w:t>&gt;</w:t>
      </w:r>
    </w:p>
    <w:p w14:paraId="40CEE0CC" w14:textId="77777777" w:rsidR="00F915C2" w:rsidRDefault="00F915C2" w:rsidP="00F915C2">
      <w:pPr>
        <w:pStyle w:val="code"/>
      </w:pPr>
      <w:r>
        <w:t>. | * . | * . &lt;282, void&gt;</w:t>
      </w:r>
    </w:p>
    <w:p w14:paraId="5B92D085" w14:textId="77777777" w:rsidR="00F915C2" w:rsidRDefault="00F915C2" w:rsidP="00F915C2">
      <w:pPr>
        <w:pStyle w:val="code"/>
      </w:pPr>
      <w:r>
        <w:t>. | * . | * . &lt;</w:t>
      </w:r>
      <w:proofErr w:type="spellStart"/>
      <w:r>
        <w:t>TypedVariable</w:t>
      </w:r>
      <w:proofErr w:type="spellEnd"/>
      <w:r>
        <w:t>&gt;</w:t>
      </w:r>
    </w:p>
    <w:p w14:paraId="2A565310" w14:textId="77777777" w:rsidR="00F915C2" w:rsidRDefault="00F915C2" w:rsidP="00F915C2">
      <w:pPr>
        <w:pStyle w:val="code"/>
      </w:pPr>
      <w:r>
        <w:t>. | * . | * . | &lt;240, int&gt;</w:t>
      </w:r>
    </w:p>
    <w:p w14:paraId="4CBD50FF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TypeBase</w:t>
      </w:r>
      <w:proofErr w:type="spellEnd"/>
      <w:r>
        <w:t>, int&gt;</w:t>
      </w:r>
    </w:p>
    <w:p w14:paraId="15D92BB8" w14:textId="77777777" w:rsidR="00F915C2" w:rsidRDefault="00F915C2" w:rsidP="00F915C2">
      <w:pPr>
        <w:pStyle w:val="code"/>
      </w:pPr>
      <w:r>
        <w:t>. | * . | * . | &lt;270, void, -1&gt;</w:t>
      </w:r>
    </w:p>
    <w:p w14:paraId="476EE698" w14:textId="77777777" w:rsidR="00F915C2" w:rsidRDefault="00F915C2" w:rsidP="00F915C2">
      <w:pPr>
        <w:pStyle w:val="code"/>
      </w:pPr>
      <w:r>
        <w:t xml:space="preserve">. | * . | * . | &lt;Identifier, </w:t>
      </w:r>
      <w:proofErr w:type="spellStart"/>
      <w:r>
        <w:t>i</w:t>
      </w:r>
      <w:proofErr w:type="spellEnd"/>
      <w:r>
        <w:t>&gt;</w:t>
      </w:r>
    </w:p>
    <w:p w14:paraId="04912A44" w14:textId="77777777" w:rsidR="00F915C2" w:rsidRDefault="00F915C2" w:rsidP="00F915C2">
      <w:pPr>
        <w:pStyle w:val="code"/>
      </w:pPr>
      <w:r>
        <w:t>. | * . | * . &lt;282, void&gt;</w:t>
      </w:r>
    </w:p>
    <w:p w14:paraId="500F2C66" w14:textId="77777777" w:rsidR="00F915C2" w:rsidRDefault="00F915C2" w:rsidP="00F915C2">
      <w:pPr>
        <w:pStyle w:val="code"/>
      </w:pPr>
      <w:r>
        <w:t>. | * . | * . &lt;</w:t>
      </w:r>
      <w:proofErr w:type="spellStart"/>
      <w:r>
        <w:t>TypedVariable</w:t>
      </w:r>
      <w:proofErr w:type="spellEnd"/>
      <w:r>
        <w:t>&gt;</w:t>
      </w:r>
    </w:p>
    <w:p w14:paraId="712719A5" w14:textId="77777777" w:rsidR="00F915C2" w:rsidRDefault="00F915C2" w:rsidP="00F915C2">
      <w:pPr>
        <w:pStyle w:val="code"/>
      </w:pPr>
      <w:r>
        <w:t xml:space="preserve">. | * . | * . | &lt;265, </w:t>
      </w:r>
      <w:proofErr w:type="spellStart"/>
      <w:r>
        <w:t>NodeExt</w:t>
      </w:r>
      <w:proofErr w:type="spellEnd"/>
      <w:r>
        <w:t>&gt;</w:t>
      </w:r>
    </w:p>
    <w:p w14:paraId="040FD1EC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type_id</w:t>
      </w:r>
      <w:proofErr w:type="spellEnd"/>
      <w:r>
        <w:t xml:space="preserve">, </w:t>
      </w:r>
      <w:proofErr w:type="spellStart"/>
      <w:r>
        <w:t>NodeExt</w:t>
      </w:r>
      <w:proofErr w:type="spellEnd"/>
      <w:r>
        <w:t>&gt;</w:t>
      </w:r>
    </w:p>
    <w:p w14:paraId="6DF4EB53" w14:textId="77777777" w:rsidR="00F915C2" w:rsidRDefault="00F915C2" w:rsidP="00F915C2">
      <w:pPr>
        <w:pStyle w:val="code"/>
      </w:pPr>
      <w:r>
        <w:t>. | * . | * . | &lt;270, void, -1&gt;</w:t>
      </w:r>
    </w:p>
    <w:p w14:paraId="67F4CFE1" w14:textId="77777777" w:rsidR="00F915C2" w:rsidRDefault="00F915C2" w:rsidP="00F915C2">
      <w:pPr>
        <w:pStyle w:val="code"/>
      </w:pPr>
      <w:r>
        <w:t xml:space="preserve">. | * . | * . | &lt;Identifier, </w:t>
      </w:r>
      <w:proofErr w:type="spellStart"/>
      <w:r>
        <w:t>ext</w:t>
      </w:r>
      <w:proofErr w:type="spellEnd"/>
      <w:r>
        <w:t>&gt;</w:t>
      </w:r>
    </w:p>
    <w:p w14:paraId="35D7C6FA" w14:textId="77777777" w:rsidR="00F915C2" w:rsidRDefault="00F915C2" w:rsidP="00F915C2">
      <w:pPr>
        <w:pStyle w:val="code"/>
      </w:pPr>
      <w:r>
        <w:t>. | * . | * . &lt;275, Node&gt;</w:t>
      </w:r>
    </w:p>
    <w:p w14:paraId="31F92F4D" w14:textId="77777777" w:rsidR="00F915C2" w:rsidRDefault="00F915C2" w:rsidP="00F915C2">
      <w:pPr>
        <w:pStyle w:val="code"/>
      </w:pPr>
      <w:r>
        <w:t>. | * . | * . &lt;Assign&gt;</w:t>
      </w:r>
    </w:p>
    <w:p w14:paraId="3F986594" w14:textId="77777777" w:rsidR="00F915C2" w:rsidRDefault="00F915C2" w:rsidP="00F915C2">
      <w:pPr>
        <w:pStyle w:val="code"/>
      </w:pPr>
      <w:r>
        <w:t>. | * . | * . | &lt;270, Node, 0&gt;</w:t>
      </w:r>
    </w:p>
    <w:p w14:paraId="547DB8FA" w14:textId="77777777" w:rsidR="00F915C2" w:rsidRDefault="00F915C2" w:rsidP="00F915C2">
      <w:pPr>
        <w:pStyle w:val="code"/>
      </w:pPr>
      <w:r>
        <w:t>. | * . | * . | &lt;Identifier, list&gt;</w:t>
      </w:r>
    </w:p>
    <w:p w14:paraId="762E4355" w14:textId="77777777" w:rsidR="00F915C2" w:rsidRDefault="00F915C2" w:rsidP="00F915C2">
      <w:pPr>
        <w:pStyle w:val="code"/>
      </w:pPr>
      <w:r>
        <w:t xml:space="preserve">. | * . | * . | &lt;24, </w:t>
      </w:r>
      <w:proofErr w:type="spellStart"/>
      <w:r>
        <w:t>nullptr</w:t>
      </w:r>
      <w:proofErr w:type="spellEnd"/>
      <w:r>
        <w:t>&gt;</w:t>
      </w:r>
    </w:p>
    <w:p w14:paraId="67D9FF06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NullPointer</w:t>
      </w:r>
      <w:proofErr w:type="spellEnd"/>
      <w:r>
        <w:t>&gt;</w:t>
      </w:r>
    </w:p>
    <w:p w14:paraId="31197FCB" w14:textId="77777777" w:rsidR="00F915C2" w:rsidRDefault="00F915C2" w:rsidP="00F915C2">
      <w:pPr>
        <w:pStyle w:val="code"/>
      </w:pPr>
      <w:r>
        <w:t>. | * . | * . &lt;167, void&gt;</w:t>
      </w:r>
    </w:p>
    <w:p w14:paraId="3A4856D4" w14:textId="77777777" w:rsidR="00F915C2" w:rsidRDefault="00F915C2" w:rsidP="00F915C2">
      <w:pPr>
        <w:pStyle w:val="code"/>
      </w:pPr>
      <w:r>
        <w:t>. | * . | * . &lt;Block&gt;</w:t>
      </w:r>
    </w:p>
    <w:p w14:paraId="0437D2D1" w14:textId="77777777" w:rsidR="00F915C2" w:rsidRDefault="00F915C2" w:rsidP="00F915C2">
      <w:pPr>
        <w:pStyle w:val="code"/>
      </w:pPr>
      <w:r>
        <w:t>. | * . | * . | &lt;151, void&gt;</w:t>
      </w:r>
    </w:p>
    <w:p w14:paraId="6C9F608F" w14:textId="77777777" w:rsidR="00F915C2" w:rsidRDefault="00F915C2" w:rsidP="00F915C2">
      <w:pPr>
        <w:pStyle w:val="code"/>
      </w:pPr>
      <w:r>
        <w:t>. | * . | * . | &lt;For&gt;</w:t>
      </w:r>
    </w:p>
    <w:p w14:paraId="3948367A" w14:textId="77777777" w:rsidR="00F915C2" w:rsidRDefault="00F915C2" w:rsidP="00F915C2">
      <w:pPr>
        <w:pStyle w:val="code"/>
      </w:pPr>
      <w:r>
        <w:t>. | * . | * . | * &lt;275, int&gt;</w:t>
      </w:r>
    </w:p>
    <w:p w14:paraId="225EA8C9" w14:textId="77777777" w:rsidR="00F915C2" w:rsidRDefault="00F915C2" w:rsidP="00F915C2">
      <w:pPr>
        <w:pStyle w:val="code"/>
      </w:pPr>
      <w:r>
        <w:t>. | * . | * . | * &lt;Assign&gt;</w:t>
      </w:r>
    </w:p>
    <w:p w14:paraId="247DDEEB" w14:textId="77777777" w:rsidR="00F915C2" w:rsidRDefault="00F915C2" w:rsidP="00F915C2">
      <w:pPr>
        <w:pStyle w:val="code"/>
      </w:pPr>
      <w:r>
        <w:t>. | * . | * . | * . &lt;270, int, 3&gt;</w:t>
      </w:r>
    </w:p>
    <w:p w14:paraId="0BDDA42F" w14:textId="77777777" w:rsidR="00F915C2" w:rsidRDefault="00F915C2" w:rsidP="00F915C2">
      <w:pPr>
        <w:pStyle w:val="code"/>
      </w:pPr>
      <w:r>
        <w:t xml:space="preserve">. | * . | * . | * . &lt;Identifier, </w:t>
      </w:r>
      <w:proofErr w:type="spellStart"/>
      <w:r>
        <w:t>i</w:t>
      </w:r>
      <w:proofErr w:type="spellEnd"/>
      <w:r>
        <w:t>&gt;</w:t>
      </w:r>
    </w:p>
    <w:p w14:paraId="50F04523" w14:textId="77777777" w:rsidR="00F915C2" w:rsidRDefault="00F915C2" w:rsidP="00F915C2">
      <w:pPr>
        <w:pStyle w:val="code"/>
      </w:pPr>
      <w:r>
        <w:t>. | * . | * . | * . &lt;14, int&gt;</w:t>
      </w:r>
    </w:p>
    <w:p w14:paraId="2C99340C" w14:textId="77777777" w:rsidR="00F915C2" w:rsidRDefault="00F915C2" w:rsidP="00F915C2">
      <w:pPr>
        <w:pStyle w:val="code"/>
      </w:pPr>
      <w:r>
        <w:t>. | * . | * . | * . &lt;Integer, 0&gt;</w:t>
      </w:r>
    </w:p>
    <w:p w14:paraId="0C6E6C28" w14:textId="77777777" w:rsidR="00F915C2" w:rsidRDefault="00F915C2" w:rsidP="00F915C2">
      <w:pPr>
        <w:pStyle w:val="code"/>
      </w:pPr>
      <w:r>
        <w:t>. | * . | * . | * &lt;86, bool&gt;</w:t>
      </w:r>
    </w:p>
    <w:p w14:paraId="0337EC10" w14:textId="77777777" w:rsidR="00F915C2" w:rsidRDefault="00F915C2" w:rsidP="00F915C2">
      <w:pPr>
        <w:pStyle w:val="code"/>
      </w:pPr>
      <w:r>
        <w:t>. | * . | * . | * &lt;</w:t>
      </w:r>
      <w:proofErr w:type="spellStart"/>
      <w:r>
        <w:t>BinaryExpr</w:t>
      </w:r>
      <w:proofErr w:type="spellEnd"/>
      <w:r>
        <w:t>, "&lt;"&gt;</w:t>
      </w:r>
    </w:p>
    <w:p w14:paraId="1367D7C4" w14:textId="77777777" w:rsidR="00F915C2" w:rsidRDefault="00F915C2" w:rsidP="00F915C2">
      <w:pPr>
        <w:pStyle w:val="code"/>
      </w:pPr>
      <w:r>
        <w:t>. | * . | * . | * . &lt;270, int, 3&gt;</w:t>
      </w:r>
    </w:p>
    <w:p w14:paraId="11CD254B" w14:textId="77777777" w:rsidR="00F915C2" w:rsidRDefault="00F915C2" w:rsidP="00F915C2">
      <w:pPr>
        <w:pStyle w:val="code"/>
      </w:pPr>
      <w:r>
        <w:t xml:space="preserve">. | * . | * . | * . &lt;Identifier, </w:t>
      </w:r>
      <w:proofErr w:type="spellStart"/>
      <w:r>
        <w:t>i</w:t>
      </w:r>
      <w:proofErr w:type="spellEnd"/>
      <w:r>
        <w:t>&gt;</w:t>
      </w:r>
    </w:p>
    <w:p w14:paraId="061C6360" w14:textId="77777777" w:rsidR="00F915C2" w:rsidRDefault="00F915C2" w:rsidP="00F915C2">
      <w:pPr>
        <w:pStyle w:val="code"/>
      </w:pPr>
      <w:r>
        <w:t>. | * . | * . | * . &lt;14, int&gt;</w:t>
      </w:r>
    </w:p>
    <w:p w14:paraId="0A1D050A" w14:textId="77777777" w:rsidR="00F915C2" w:rsidRDefault="00F915C2" w:rsidP="00F915C2">
      <w:pPr>
        <w:pStyle w:val="code"/>
      </w:pPr>
      <w:r>
        <w:t>. | * . | * . | * . &lt;Integer, 100&gt;</w:t>
      </w:r>
    </w:p>
    <w:p w14:paraId="1656F5BA" w14:textId="77777777" w:rsidR="00F915C2" w:rsidRDefault="00F915C2" w:rsidP="00F915C2">
      <w:pPr>
        <w:pStyle w:val="code"/>
      </w:pPr>
      <w:r>
        <w:t>. | * . | * . | * &lt;275, int&gt;</w:t>
      </w:r>
    </w:p>
    <w:p w14:paraId="211D90AD" w14:textId="77777777" w:rsidR="00F915C2" w:rsidRDefault="00F915C2" w:rsidP="00F915C2">
      <w:pPr>
        <w:pStyle w:val="code"/>
      </w:pPr>
      <w:r>
        <w:t>. | * . | * . | * &lt;Assign&gt;</w:t>
      </w:r>
    </w:p>
    <w:p w14:paraId="064407DB" w14:textId="77777777" w:rsidR="00F915C2" w:rsidRDefault="00F915C2" w:rsidP="00F915C2">
      <w:pPr>
        <w:pStyle w:val="code"/>
      </w:pPr>
      <w:r>
        <w:t>. | * . | * . | * . &lt;270, int, 3&gt;</w:t>
      </w:r>
    </w:p>
    <w:p w14:paraId="7AEE0936" w14:textId="77777777" w:rsidR="00F915C2" w:rsidRDefault="00F915C2" w:rsidP="00F915C2">
      <w:pPr>
        <w:pStyle w:val="code"/>
      </w:pPr>
      <w:r>
        <w:t xml:space="preserve">. | * . | * . | * . &lt;Identifier, </w:t>
      </w:r>
      <w:proofErr w:type="spellStart"/>
      <w:r>
        <w:t>i</w:t>
      </w:r>
      <w:proofErr w:type="spellEnd"/>
      <w:r>
        <w:t>&gt;</w:t>
      </w:r>
    </w:p>
    <w:p w14:paraId="18E466B6" w14:textId="77777777" w:rsidR="00F915C2" w:rsidRDefault="00F915C2" w:rsidP="00F915C2">
      <w:pPr>
        <w:pStyle w:val="code"/>
      </w:pPr>
      <w:r>
        <w:t>. | * . | * . | * . &lt;86, int&gt;</w:t>
      </w:r>
    </w:p>
    <w:p w14:paraId="0D4524F8" w14:textId="77777777" w:rsidR="00F915C2" w:rsidRDefault="00F915C2" w:rsidP="00F915C2">
      <w:pPr>
        <w:pStyle w:val="code"/>
      </w:pPr>
      <w:r>
        <w:t>. | * . | * . | * . &lt;</w:t>
      </w:r>
      <w:proofErr w:type="spellStart"/>
      <w:r>
        <w:t>BinaryExpr</w:t>
      </w:r>
      <w:proofErr w:type="spellEnd"/>
      <w:r>
        <w:t>, "+"&gt;</w:t>
      </w:r>
    </w:p>
    <w:p w14:paraId="30A7F132" w14:textId="77777777" w:rsidR="00F915C2" w:rsidRDefault="00F915C2" w:rsidP="00F915C2">
      <w:pPr>
        <w:pStyle w:val="code"/>
      </w:pPr>
      <w:r>
        <w:t>. | * . | * . | * . | &lt;270, int, 3&gt;</w:t>
      </w:r>
    </w:p>
    <w:p w14:paraId="35DCE05C" w14:textId="77777777" w:rsidR="00F915C2" w:rsidRDefault="00F915C2" w:rsidP="00F915C2">
      <w:pPr>
        <w:pStyle w:val="code"/>
      </w:pPr>
      <w:r>
        <w:t xml:space="preserve">. | * . | * . | * . | &lt;Identifier, </w:t>
      </w:r>
      <w:proofErr w:type="spellStart"/>
      <w:r>
        <w:t>i</w:t>
      </w:r>
      <w:proofErr w:type="spellEnd"/>
      <w:r>
        <w:t>&gt;</w:t>
      </w:r>
    </w:p>
    <w:p w14:paraId="7597F10D" w14:textId="77777777" w:rsidR="00F915C2" w:rsidRDefault="00F915C2" w:rsidP="00F915C2">
      <w:pPr>
        <w:pStyle w:val="code"/>
      </w:pPr>
      <w:r>
        <w:t>. | * . | * . | * . | &lt;14, int&gt;</w:t>
      </w:r>
    </w:p>
    <w:p w14:paraId="61077270" w14:textId="77777777" w:rsidR="00F915C2" w:rsidRDefault="00F915C2" w:rsidP="00F915C2">
      <w:pPr>
        <w:pStyle w:val="code"/>
      </w:pPr>
      <w:r>
        <w:lastRenderedPageBreak/>
        <w:t>. | * . | * . | * . | &lt;Integer, 1&gt;</w:t>
      </w:r>
    </w:p>
    <w:p w14:paraId="75BE101F" w14:textId="77777777" w:rsidR="00F915C2" w:rsidRDefault="00F915C2" w:rsidP="00F915C2">
      <w:pPr>
        <w:pStyle w:val="code"/>
      </w:pPr>
      <w:r>
        <w:t>. | * . | * . | * &lt;167, void&gt;</w:t>
      </w:r>
    </w:p>
    <w:p w14:paraId="177D6283" w14:textId="77777777" w:rsidR="00F915C2" w:rsidRDefault="00F915C2" w:rsidP="00F915C2">
      <w:pPr>
        <w:pStyle w:val="code"/>
      </w:pPr>
      <w:r>
        <w:t>. | * . | * . | * &lt;Block&gt;</w:t>
      </w:r>
    </w:p>
    <w:p w14:paraId="4038E8C6" w14:textId="77777777" w:rsidR="00F915C2" w:rsidRDefault="00F915C2" w:rsidP="00F915C2">
      <w:pPr>
        <w:pStyle w:val="code"/>
      </w:pPr>
      <w:r>
        <w:t>. | * . | * . | * . &lt;131, void&gt;</w:t>
      </w:r>
    </w:p>
    <w:p w14:paraId="6246BBB6" w14:textId="77777777" w:rsidR="00F915C2" w:rsidRDefault="00F915C2" w:rsidP="00F915C2">
      <w:pPr>
        <w:pStyle w:val="code"/>
      </w:pPr>
      <w:r>
        <w:t>. | * . | * . | * . &lt;</w:t>
      </w:r>
      <w:proofErr w:type="spellStart"/>
      <w:r>
        <w:t>ListItems</w:t>
      </w:r>
      <w:proofErr w:type="spellEnd"/>
      <w:r>
        <w:t>, block&gt;</w:t>
      </w:r>
    </w:p>
    <w:p w14:paraId="4E9C0F68" w14:textId="77777777" w:rsidR="00F915C2" w:rsidRDefault="00F915C2" w:rsidP="00F915C2">
      <w:pPr>
        <w:pStyle w:val="code"/>
      </w:pPr>
      <w:r>
        <w:t>. | * . | * . | * . | &lt;174, void&gt;</w:t>
      </w:r>
    </w:p>
    <w:p w14:paraId="5407DDE6" w14:textId="77777777" w:rsidR="00F915C2" w:rsidRDefault="00F915C2" w:rsidP="00F915C2">
      <w:pPr>
        <w:pStyle w:val="code"/>
      </w:pPr>
      <w:r>
        <w:t>. | * . | * . | * . | * &lt;86, bool&gt;</w:t>
      </w:r>
    </w:p>
    <w:p w14:paraId="4CD8A795" w14:textId="77777777" w:rsidR="00F915C2" w:rsidRDefault="00F915C2" w:rsidP="00F915C2">
      <w:pPr>
        <w:pStyle w:val="code"/>
      </w:pPr>
      <w:r>
        <w:t>. | * . | * . | * . | * &lt;</w:t>
      </w:r>
      <w:proofErr w:type="spellStart"/>
      <w:r>
        <w:t>BinaryExpr</w:t>
      </w:r>
      <w:proofErr w:type="spellEnd"/>
      <w:r>
        <w:t>, "=="&gt;</w:t>
      </w:r>
    </w:p>
    <w:p w14:paraId="2EA1CF9A" w14:textId="77777777" w:rsidR="00F915C2" w:rsidRDefault="00F915C2" w:rsidP="00F915C2">
      <w:pPr>
        <w:pStyle w:val="code"/>
      </w:pPr>
      <w:r>
        <w:t>. | * . | * . | * . | * . &lt;86, int&gt;</w:t>
      </w:r>
    </w:p>
    <w:p w14:paraId="10A623EF" w14:textId="77777777" w:rsidR="00F915C2" w:rsidRDefault="00F915C2" w:rsidP="00F915C2">
      <w:pPr>
        <w:pStyle w:val="code"/>
      </w:pPr>
      <w:r>
        <w:t>. | * . | * . | * . | * . &lt;</w:t>
      </w:r>
      <w:proofErr w:type="spellStart"/>
      <w:r>
        <w:t>BinaryExpr</w:t>
      </w:r>
      <w:proofErr w:type="spellEnd"/>
      <w:r>
        <w:t>, "%"&gt;</w:t>
      </w:r>
    </w:p>
    <w:p w14:paraId="50BD4B42" w14:textId="77777777" w:rsidR="00F915C2" w:rsidRDefault="00F915C2" w:rsidP="00F915C2">
      <w:pPr>
        <w:pStyle w:val="code"/>
      </w:pPr>
      <w:r>
        <w:t>. | * . | * . | * . | * . | &lt;270, int, 3&gt;</w:t>
      </w:r>
    </w:p>
    <w:p w14:paraId="08FD0F1A" w14:textId="77777777" w:rsidR="00F915C2" w:rsidRDefault="00F915C2" w:rsidP="00F915C2">
      <w:pPr>
        <w:pStyle w:val="code"/>
      </w:pPr>
      <w:r>
        <w:t xml:space="preserve">. | * . | * . | * . | * . | &lt;Identifier, </w:t>
      </w:r>
      <w:proofErr w:type="spellStart"/>
      <w:r>
        <w:t>i</w:t>
      </w:r>
      <w:proofErr w:type="spellEnd"/>
      <w:r>
        <w:t>&gt;</w:t>
      </w:r>
    </w:p>
    <w:p w14:paraId="6F39100A" w14:textId="77777777" w:rsidR="00F915C2" w:rsidRDefault="00F915C2" w:rsidP="00F915C2">
      <w:pPr>
        <w:pStyle w:val="code"/>
      </w:pPr>
      <w:r>
        <w:t>. | * . | * . | * . | * . | &lt;14, int&gt;</w:t>
      </w:r>
    </w:p>
    <w:p w14:paraId="7B29474A" w14:textId="77777777" w:rsidR="00F915C2" w:rsidRDefault="00F915C2" w:rsidP="00F915C2">
      <w:pPr>
        <w:pStyle w:val="code"/>
      </w:pPr>
      <w:r>
        <w:t>. | * . | * . | * . | * . | &lt;Integer, 2&gt;</w:t>
      </w:r>
    </w:p>
    <w:p w14:paraId="79A0E53B" w14:textId="77777777" w:rsidR="00F915C2" w:rsidRDefault="00F915C2" w:rsidP="00F915C2">
      <w:pPr>
        <w:pStyle w:val="code"/>
      </w:pPr>
      <w:r>
        <w:t>. | * . | * . | * . | * . &lt;14, int&gt;</w:t>
      </w:r>
    </w:p>
    <w:p w14:paraId="2C86F24F" w14:textId="77777777" w:rsidR="00F915C2" w:rsidRDefault="00F915C2" w:rsidP="00F915C2">
      <w:pPr>
        <w:pStyle w:val="code"/>
      </w:pPr>
      <w:r>
        <w:t>. | * . | * . | * . | * . &lt;Integer, 0&gt;</w:t>
      </w:r>
    </w:p>
    <w:p w14:paraId="500A8D80" w14:textId="77777777" w:rsidR="00F915C2" w:rsidRDefault="00F915C2" w:rsidP="00F915C2">
      <w:pPr>
        <w:pStyle w:val="code"/>
      </w:pPr>
      <w:r>
        <w:t>. | * . | * . | * . | &lt;275, Node&gt;</w:t>
      </w:r>
    </w:p>
    <w:p w14:paraId="3FE3484F" w14:textId="77777777" w:rsidR="00F915C2" w:rsidRDefault="00F915C2" w:rsidP="00F915C2">
      <w:pPr>
        <w:pStyle w:val="code"/>
      </w:pPr>
      <w:r>
        <w:t>. | * . | * . | * . | &lt;Assign&gt;</w:t>
      </w:r>
    </w:p>
    <w:p w14:paraId="0D59CC41" w14:textId="77777777" w:rsidR="00F915C2" w:rsidRDefault="00F915C2" w:rsidP="00F915C2">
      <w:pPr>
        <w:pStyle w:val="code"/>
      </w:pPr>
      <w:r>
        <w:t>. | * . | * . | * . | * &lt;270, Node, 0&gt;</w:t>
      </w:r>
    </w:p>
    <w:p w14:paraId="48FD8D04" w14:textId="77777777" w:rsidR="00F915C2" w:rsidRDefault="00F915C2" w:rsidP="00F915C2">
      <w:pPr>
        <w:pStyle w:val="code"/>
      </w:pPr>
      <w:r>
        <w:t>. | * . | * . | * . | * &lt;Identifier, list&gt;</w:t>
      </w:r>
    </w:p>
    <w:p w14:paraId="42179D28" w14:textId="77777777" w:rsidR="00F915C2" w:rsidRDefault="00F915C2" w:rsidP="00F915C2">
      <w:pPr>
        <w:pStyle w:val="code"/>
      </w:pPr>
      <w:r>
        <w:t>. | * . | * . | * . | * &lt;270, Node, 1&gt;</w:t>
      </w:r>
    </w:p>
    <w:p w14:paraId="1EF4E50B" w14:textId="77777777" w:rsidR="00F915C2" w:rsidRDefault="00F915C2" w:rsidP="00F915C2">
      <w:pPr>
        <w:pStyle w:val="code"/>
      </w:pPr>
      <w:r>
        <w:t>. | * . | * . | * . | * &lt;Identifier, node&gt;</w:t>
      </w:r>
    </w:p>
    <w:p w14:paraId="3403A4D9" w14:textId="77777777" w:rsidR="00F915C2" w:rsidRDefault="00F915C2" w:rsidP="00F915C2">
      <w:pPr>
        <w:pStyle w:val="code"/>
      </w:pPr>
      <w:r>
        <w:t>. | * . | * . &lt;275, Node&gt;</w:t>
      </w:r>
    </w:p>
    <w:p w14:paraId="0AD7E81C" w14:textId="77777777" w:rsidR="00F915C2" w:rsidRDefault="00F915C2" w:rsidP="00F915C2">
      <w:pPr>
        <w:pStyle w:val="code"/>
      </w:pPr>
      <w:r>
        <w:t>. | * . | * . &lt;Assign&gt;</w:t>
      </w:r>
    </w:p>
    <w:p w14:paraId="17F03465" w14:textId="77777777" w:rsidR="00F915C2" w:rsidRDefault="00F915C2" w:rsidP="00F915C2">
      <w:pPr>
        <w:pStyle w:val="code"/>
      </w:pPr>
      <w:r>
        <w:t>. | * . | * . | &lt;270, Node, 2&gt;</w:t>
      </w:r>
    </w:p>
    <w:p w14:paraId="7516BF56" w14:textId="77777777" w:rsidR="00F915C2" w:rsidRDefault="00F915C2" w:rsidP="00F915C2">
      <w:pPr>
        <w:pStyle w:val="code"/>
      </w:pPr>
      <w:r>
        <w:t xml:space="preserve">. | * . | * . | &lt;Identifier, </w:t>
      </w:r>
      <w:proofErr w:type="spellStart"/>
      <w:r>
        <w:t>iter</w:t>
      </w:r>
      <w:proofErr w:type="spellEnd"/>
      <w:r>
        <w:t>&gt;</w:t>
      </w:r>
    </w:p>
    <w:p w14:paraId="04B72C60" w14:textId="77777777" w:rsidR="00F915C2" w:rsidRDefault="00F915C2" w:rsidP="00F915C2">
      <w:pPr>
        <w:pStyle w:val="code"/>
      </w:pPr>
      <w:r>
        <w:t>. | * . | * . | &lt;270, Node, 0&gt;</w:t>
      </w:r>
    </w:p>
    <w:p w14:paraId="022E022C" w14:textId="77777777" w:rsidR="00F915C2" w:rsidRDefault="00F915C2" w:rsidP="00F915C2">
      <w:pPr>
        <w:pStyle w:val="code"/>
      </w:pPr>
      <w:r>
        <w:t>. | * . | * . | &lt;Identifier, list&gt;</w:t>
      </w:r>
    </w:p>
    <w:p w14:paraId="3A15F44D" w14:textId="77777777" w:rsidR="00F915C2" w:rsidRDefault="00F915C2" w:rsidP="00F915C2">
      <w:pPr>
        <w:pStyle w:val="code"/>
      </w:pPr>
      <w:r>
        <w:t>. | * . | * . &lt;160, void&gt;</w:t>
      </w:r>
    </w:p>
    <w:p w14:paraId="774A0F27" w14:textId="77777777" w:rsidR="00F915C2" w:rsidRDefault="00F915C2" w:rsidP="00F915C2">
      <w:pPr>
        <w:pStyle w:val="code"/>
      </w:pPr>
      <w:r>
        <w:t>. | * . | * . &lt;While&gt;</w:t>
      </w:r>
    </w:p>
    <w:p w14:paraId="6F345290" w14:textId="77777777" w:rsidR="00F915C2" w:rsidRDefault="00F915C2" w:rsidP="00F915C2">
      <w:pPr>
        <w:pStyle w:val="code"/>
      </w:pPr>
      <w:r>
        <w:t>. | * . | * . | &lt;86, bool&gt;</w:t>
      </w:r>
    </w:p>
    <w:p w14:paraId="455040D8" w14:textId="77777777" w:rsidR="00F915C2" w:rsidRDefault="00F915C2" w:rsidP="00F915C2">
      <w:pPr>
        <w:pStyle w:val="code"/>
      </w:pPr>
      <w:r>
        <w:t>. | * . | * . | &lt;</w:t>
      </w:r>
      <w:proofErr w:type="spellStart"/>
      <w:r>
        <w:t>BinaryExpr</w:t>
      </w:r>
      <w:proofErr w:type="spellEnd"/>
      <w:r>
        <w:t xml:space="preserve">, </w:t>
      </w:r>
      <w:proofErr w:type="gramStart"/>
      <w:r>
        <w:t>"!=</w:t>
      </w:r>
      <w:proofErr w:type="gramEnd"/>
      <w:r>
        <w:t>"&gt;</w:t>
      </w:r>
    </w:p>
    <w:p w14:paraId="32D472EA" w14:textId="77777777" w:rsidR="00F915C2" w:rsidRDefault="00F915C2" w:rsidP="00F915C2">
      <w:pPr>
        <w:pStyle w:val="code"/>
      </w:pPr>
      <w:r>
        <w:t>. | * . | * . | * &lt;270, Node, 2&gt;</w:t>
      </w:r>
    </w:p>
    <w:p w14:paraId="1B4949AF" w14:textId="77777777" w:rsidR="00F915C2" w:rsidRDefault="00F915C2" w:rsidP="00F915C2">
      <w:pPr>
        <w:pStyle w:val="code"/>
      </w:pPr>
      <w:r>
        <w:t xml:space="preserve">. | * . | * . | * &lt;Identifier, </w:t>
      </w:r>
      <w:proofErr w:type="spellStart"/>
      <w:r>
        <w:t>iter</w:t>
      </w:r>
      <w:proofErr w:type="spellEnd"/>
      <w:r>
        <w:t>&gt;</w:t>
      </w:r>
    </w:p>
    <w:p w14:paraId="659C8DC5" w14:textId="77777777" w:rsidR="00F915C2" w:rsidRDefault="00F915C2" w:rsidP="00F915C2">
      <w:pPr>
        <w:pStyle w:val="code"/>
      </w:pPr>
      <w:r>
        <w:t xml:space="preserve">. | * . | * . | * &lt;24, </w:t>
      </w:r>
      <w:proofErr w:type="spellStart"/>
      <w:r>
        <w:t>nullptr</w:t>
      </w:r>
      <w:proofErr w:type="spellEnd"/>
      <w:r>
        <w:t>&gt;</w:t>
      </w:r>
    </w:p>
    <w:p w14:paraId="41F7BE8B" w14:textId="77777777" w:rsidR="00F915C2" w:rsidRDefault="00F915C2" w:rsidP="00F915C2">
      <w:pPr>
        <w:pStyle w:val="code"/>
      </w:pPr>
      <w:r>
        <w:t>. | * . | * . | * &lt;</w:t>
      </w:r>
      <w:proofErr w:type="spellStart"/>
      <w:r>
        <w:t>NullPointer</w:t>
      </w:r>
      <w:proofErr w:type="spellEnd"/>
      <w:r>
        <w:t>&gt;</w:t>
      </w:r>
    </w:p>
    <w:p w14:paraId="5855BDA0" w14:textId="77777777" w:rsidR="00F915C2" w:rsidRDefault="00F915C2" w:rsidP="00F915C2">
      <w:pPr>
        <w:pStyle w:val="code"/>
      </w:pPr>
      <w:r>
        <w:t>. | * . | * . | &lt;167, void&gt;</w:t>
      </w:r>
    </w:p>
    <w:p w14:paraId="6C5888E0" w14:textId="77777777" w:rsidR="00F915C2" w:rsidRDefault="00F915C2" w:rsidP="00F915C2">
      <w:pPr>
        <w:pStyle w:val="code"/>
      </w:pPr>
      <w:r>
        <w:t>. | * . | * . | &lt;Block&gt;</w:t>
      </w:r>
    </w:p>
    <w:p w14:paraId="1B87ECD8" w14:textId="77777777" w:rsidR="00F915C2" w:rsidRDefault="00F915C2" w:rsidP="00F915C2">
      <w:pPr>
        <w:pStyle w:val="code"/>
      </w:pPr>
      <w:r>
        <w:t>. | * . | * . | * &lt;167, void&gt;</w:t>
      </w:r>
    </w:p>
    <w:p w14:paraId="4895CA7F" w14:textId="77777777" w:rsidR="00F915C2" w:rsidRDefault="00F915C2" w:rsidP="00F915C2">
      <w:pPr>
        <w:pStyle w:val="code"/>
      </w:pPr>
      <w:r>
        <w:t>. | * . | * . | * &lt;Block&gt;</w:t>
      </w:r>
    </w:p>
    <w:p w14:paraId="35865489" w14:textId="77777777" w:rsidR="00F915C2" w:rsidRDefault="00F915C2" w:rsidP="00F915C2">
      <w:pPr>
        <w:pStyle w:val="code"/>
      </w:pPr>
      <w:r>
        <w:t>. | * . | * . | * . &lt;131, void&gt;</w:t>
      </w:r>
    </w:p>
    <w:p w14:paraId="7D65E2E8" w14:textId="77777777" w:rsidR="00F915C2" w:rsidRDefault="00F915C2" w:rsidP="00F915C2">
      <w:pPr>
        <w:pStyle w:val="code"/>
      </w:pPr>
      <w:r>
        <w:t>. | * . | * . | * . &lt;</w:t>
      </w:r>
      <w:proofErr w:type="spellStart"/>
      <w:r>
        <w:t>ListItems</w:t>
      </w:r>
      <w:proofErr w:type="spellEnd"/>
      <w:r>
        <w:t>, block&gt;</w:t>
      </w:r>
    </w:p>
    <w:p w14:paraId="48BEE800" w14:textId="77777777" w:rsidR="00F915C2" w:rsidRDefault="00F915C2" w:rsidP="00F915C2">
      <w:pPr>
        <w:pStyle w:val="code"/>
      </w:pPr>
      <w:r>
        <w:t>. | * . | * . | * . | &lt;29, void&gt;</w:t>
      </w:r>
    </w:p>
    <w:p w14:paraId="5ED71C71" w14:textId="77777777" w:rsidR="00F915C2" w:rsidRDefault="00F915C2" w:rsidP="00F915C2">
      <w:pPr>
        <w:pStyle w:val="code"/>
      </w:pPr>
      <w:r>
        <w:t>. | * . | * . | * . | &lt;Call&gt;</w:t>
      </w:r>
    </w:p>
    <w:p w14:paraId="7D6B1016" w14:textId="77777777" w:rsidR="00F915C2" w:rsidRDefault="00F915C2" w:rsidP="00F915C2">
      <w:pPr>
        <w:pStyle w:val="code"/>
      </w:pPr>
      <w:r>
        <w:t>. | * . | * . | * . | * &lt;270, Node, 2&gt;</w:t>
      </w:r>
    </w:p>
    <w:p w14:paraId="0F55118F" w14:textId="77777777" w:rsidR="00F915C2" w:rsidRDefault="00F915C2" w:rsidP="00F915C2">
      <w:pPr>
        <w:pStyle w:val="code"/>
      </w:pPr>
      <w:r>
        <w:t xml:space="preserve">. | * . | * . | * . | * &lt;Identifier, </w:t>
      </w:r>
      <w:proofErr w:type="spellStart"/>
      <w:r>
        <w:t>iter</w:t>
      </w:r>
      <w:proofErr w:type="spellEnd"/>
      <w:r>
        <w:t>&gt;</w:t>
      </w:r>
    </w:p>
    <w:p w14:paraId="4D8F4E46" w14:textId="77777777" w:rsidR="00F915C2" w:rsidRDefault="00F915C2" w:rsidP="00F915C2">
      <w:pPr>
        <w:pStyle w:val="code"/>
      </w:pPr>
      <w:r>
        <w:t>. | * . | * . | * . | * &lt;270, void, -1&gt;</w:t>
      </w:r>
    </w:p>
    <w:p w14:paraId="0DBABD88" w14:textId="77777777" w:rsidR="00F915C2" w:rsidRDefault="00F915C2" w:rsidP="00F915C2">
      <w:pPr>
        <w:pStyle w:val="code"/>
      </w:pPr>
      <w:r>
        <w:t>. | * . | * . | * . | * &lt;Identifier, f&gt;</w:t>
      </w:r>
    </w:p>
    <w:p w14:paraId="5005C5AD" w14:textId="77777777" w:rsidR="00F915C2" w:rsidRDefault="00F915C2" w:rsidP="00F915C2">
      <w:pPr>
        <w:pStyle w:val="code"/>
      </w:pPr>
      <w:r>
        <w:t>. | * . | * . | * . | * &lt;131, void&gt;</w:t>
      </w:r>
    </w:p>
    <w:p w14:paraId="087D4B54" w14:textId="77777777" w:rsidR="00F915C2" w:rsidRDefault="00F915C2" w:rsidP="00F915C2">
      <w:pPr>
        <w:pStyle w:val="code"/>
      </w:pPr>
      <w:r>
        <w:t>. | * . | * . | * . | * &lt;</w:t>
      </w:r>
      <w:proofErr w:type="spellStart"/>
      <w:r>
        <w:t>ListItems</w:t>
      </w:r>
      <w:proofErr w:type="spellEnd"/>
      <w:r>
        <w:t>, actuals&gt;</w:t>
      </w:r>
    </w:p>
    <w:p w14:paraId="49BF81F3" w14:textId="77777777" w:rsidR="00F915C2" w:rsidRDefault="00F915C2" w:rsidP="00F915C2">
      <w:pPr>
        <w:pStyle w:val="code"/>
      </w:pPr>
      <w:r>
        <w:t>. | * . | * . | * . | &lt;275, Node&gt;</w:t>
      </w:r>
    </w:p>
    <w:p w14:paraId="52E9161A" w14:textId="77777777" w:rsidR="00F915C2" w:rsidRDefault="00F915C2" w:rsidP="00F915C2">
      <w:pPr>
        <w:pStyle w:val="code"/>
      </w:pPr>
      <w:r>
        <w:t>. | * . | * . | * . | &lt;Assign&gt;</w:t>
      </w:r>
    </w:p>
    <w:p w14:paraId="5301C095" w14:textId="77777777" w:rsidR="00F915C2" w:rsidRDefault="00F915C2" w:rsidP="00F915C2">
      <w:pPr>
        <w:pStyle w:val="code"/>
      </w:pPr>
      <w:r>
        <w:t>. | * . | * . | * . | * &lt;270, Node, 2&gt;</w:t>
      </w:r>
    </w:p>
    <w:p w14:paraId="0545E581" w14:textId="77777777" w:rsidR="00F915C2" w:rsidRDefault="00F915C2" w:rsidP="00F915C2">
      <w:pPr>
        <w:pStyle w:val="code"/>
      </w:pPr>
      <w:r>
        <w:lastRenderedPageBreak/>
        <w:t xml:space="preserve">. | * . | * . | * . | * &lt;Identifier, </w:t>
      </w:r>
      <w:proofErr w:type="spellStart"/>
      <w:r>
        <w:t>iter</w:t>
      </w:r>
      <w:proofErr w:type="spellEnd"/>
      <w:r>
        <w:t>&gt;</w:t>
      </w:r>
    </w:p>
    <w:p w14:paraId="65824361" w14:textId="77777777" w:rsidR="00F915C2" w:rsidRDefault="00F915C2" w:rsidP="00F915C2">
      <w:pPr>
        <w:pStyle w:val="code"/>
      </w:pPr>
      <w:r>
        <w:t>. | * . | * . | * . | * &lt;46, Node&gt;</w:t>
      </w:r>
    </w:p>
    <w:p w14:paraId="515FBEF2" w14:textId="77777777" w:rsidR="00F915C2" w:rsidRDefault="00F915C2" w:rsidP="00F915C2">
      <w:pPr>
        <w:pStyle w:val="code"/>
      </w:pPr>
      <w:r>
        <w:t>. | * . | * . | * . | * &lt;</w:t>
      </w:r>
      <w:proofErr w:type="spellStart"/>
      <w:r>
        <w:t>MemberDot</w:t>
      </w:r>
      <w:proofErr w:type="spellEnd"/>
      <w:r>
        <w:t>&gt;</w:t>
      </w:r>
    </w:p>
    <w:p w14:paraId="612D3A88" w14:textId="77777777" w:rsidR="00F915C2" w:rsidRDefault="00F915C2" w:rsidP="00F915C2">
      <w:pPr>
        <w:pStyle w:val="code"/>
      </w:pPr>
      <w:r>
        <w:t>. | * . | * . | * . | * . &lt;270, Node, 2&gt;</w:t>
      </w:r>
    </w:p>
    <w:p w14:paraId="1F2B4D79" w14:textId="77777777" w:rsidR="00F915C2" w:rsidRDefault="00F915C2" w:rsidP="00F915C2">
      <w:pPr>
        <w:pStyle w:val="code"/>
      </w:pPr>
      <w:r>
        <w:t xml:space="preserve">. | * . | * . | * . | * . &lt;Identifier, </w:t>
      </w:r>
      <w:proofErr w:type="spellStart"/>
      <w:r>
        <w:t>iter</w:t>
      </w:r>
      <w:proofErr w:type="spellEnd"/>
      <w:r>
        <w:t>&gt;</w:t>
      </w:r>
    </w:p>
    <w:p w14:paraId="5B47DB2B" w14:textId="77777777" w:rsidR="00F915C2" w:rsidRDefault="00F915C2" w:rsidP="00F915C2">
      <w:pPr>
        <w:pStyle w:val="code"/>
      </w:pPr>
      <w:r>
        <w:t>. | * . | * . | * . | * . &lt;270, Node, -1&gt;</w:t>
      </w:r>
    </w:p>
    <w:p w14:paraId="6EAFF402" w14:textId="77777777" w:rsidR="00F915C2" w:rsidRDefault="00F915C2" w:rsidP="00F915C2">
      <w:pPr>
        <w:pStyle w:val="code"/>
      </w:pPr>
      <w:r>
        <w:t>. | * . | * . | * . | * . &lt;Identifier, next&gt;</w:t>
      </w:r>
    </w:p>
    <w:p w14:paraId="6F30E670" w14:textId="77777777" w:rsidR="00F915C2" w:rsidRDefault="00F915C2" w:rsidP="00F915C2">
      <w:pPr>
        <w:pStyle w:val="code"/>
      </w:pPr>
      <w:r>
        <w:t>. | * . | * . &lt;145, void&gt;</w:t>
      </w:r>
    </w:p>
    <w:p w14:paraId="42053E50" w14:textId="77777777" w:rsidR="00F915C2" w:rsidRDefault="00F915C2" w:rsidP="00F915C2">
      <w:pPr>
        <w:pStyle w:val="code"/>
      </w:pPr>
      <w:r>
        <w:t>. | * . | * . &lt;Return&gt;</w:t>
      </w:r>
    </w:p>
    <w:p w14:paraId="5E3464FE" w14:textId="77777777" w:rsidR="00F915C2" w:rsidRDefault="00F915C2" w:rsidP="00F915C2">
      <w:pPr>
        <w:pStyle w:val="code"/>
      </w:pPr>
      <w:r>
        <w:t>. | * . | * . | &lt;14, int&gt;</w:t>
      </w:r>
    </w:p>
    <w:p w14:paraId="1B134DA0" w14:textId="77777777" w:rsidR="00F915C2" w:rsidRDefault="00F915C2" w:rsidP="00F915C2">
      <w:pPr>
        <w:pStyle w:val="code"/>
      </w:pPr>
      <w:r>
        <w:t>. | * . | * . | &lt;Integer, 0&gt;</w:t>
      </w:r>
    </w:p>
    <w:p w14:paraId="197D80DE" w14:textId="77777777" w:rsidR="00F915C2" w:rsidRPr="00153311" w:rsidRDefault="00F915C2" w:rsidP="00F915C2">
      <w:pPr>
        <w:pStyle w:val="a0"/>
        <w:ind w:firstLineChars="0" w:firstLine="0"/>
      </w:pPr>
    </w:p>
    <w:p w14:paraId="15999D86" w14:textId="3E0A3467" w:rsidR="000162B5" w:rsidRDefault="00912DA2" w:rsidP="00765A76">
      <w:pPr>
        <w:pStyle w:val="1"/>
      </w:pPr>
      <w:bookmarkStart w:id="44" w:name="_Toc518231689"/>
      <w:bookmarkStart w:id="45" w:name="_Toc518417039"/>
      <w:bookmarkStart w:id="46" w:name="_Toc518417088"/>
      <w:r>
        <w:rPr>
          <w:rFonts w:hint="eastAsia"/>
        </w:rPr>
        <w:lastRenderedPageBreak/>
        <w:t>中间代码生成</w:t>
      </w:r>
      <w:bookmarkEnd w:id="44"/>
      <w:bookmarkEnd w:id="45"/>
      <w:bookmarkEnd w:id="46"/>
    </w:p>
    <w:p w14:paraId="413CD4D4" w14:textId="6B2EDBA2" w:rsidR="000162B5" w:rsidRDefault="00912DA2" w:rsidP="003A01B2">
      <w:pPr>
        <w:pStyle w:val="2"/>
      </w:pPr>
      <w:bookmarkStart w:id="47" w:name="_Toc518231690"/>
      <w:bookmarkStart w:id="48" w:name="_Toc518417089"/>
      <w:r>
        <w:rPr>
          <w:rFonts w:hint="eastAsia"/>
        </w:rPr>
        <w:t>中间代码格式定义</w:t>
      </w:r>
      <w:bookmarkEnd w:id="47"/>
      <w:bookmarkEnd w:id="48"/>
    </w:p>
    <w:p w14:paraId="7FACBB60" w14:textId="273DF3EF" w:rsidR="00E27FA7" w:rsidRP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LLVM</w:t>
      </w:r>
      <w:r>
        <w:rPr>
          <w:rFonts w:hint="eastAsia"/>
        </w:rPr>
        <w:t>的中间码</w:t>
      </w:r>
    </w:p>
    <w:p w14:paraId="55BD96DD" w14:textId="0EC3E18F" w:rsidR="000162B5" w:rsidRDefault="00912DA2" w:rsidP="003A01B2">
      <w:pPr>
        <w:pStyle w:val="2"/>
      </w:pPr>
      <w:bookmarkStart w:id="49" w:name="_Toc518231691"/>
      <w:bookmarkStart w:id="50" w:name="_Toc518417090"/>
      <w:r>
        <w:rPr>
          <w:rFonts w:hint="eastAsia"/>
        </w:rPr>
        <w:t>中间代码生成规则定义</w:t>
      </w:r>
      <w:bookmarkEnd w:id="49"/>
      <w:bookmarkEnd w:id="50"/>
    </w:p>
    <w:p w14:paraId="0BB0D43D" w14:textId="5623B6AD" w:rsidR="00E27FA7" w:rsidRP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LLVM</w:t>
      </w:r>
      <w:r>
        <w:t xml:space="preserve"> </w:t>
      </w:r>
      <w:r>
        <w:rPr>
          <w:rFonts w:hint="eastAsia"/>
        </w:rPr>
        <w:t>Builder</w:t>
      </w:r>
      <w:r>
        <w:rPr>
          <w:rFonts w:hint="eastAsia"/>
        </w:rPr>
        <w:t>工具，只需要处理</w:t>
      </w:r>
      <w:r>
        <w:rPr>
          <w:rFonts w:hint="eastAsia"/>
        </w:rPr>
        <w:t>LLVM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调用即可</w:t>
      </w:r>
    </w:p>
    <w:p w14:paraId="655191EC" w14:textId="3323E5BD" w:rsidR="000162B5" w:rsidRDefault="00912DA2" w:rsidP="003A01B2">
      <w:pPr>
        <w:pStyle w:val="2"/>
      </w:pPr>
      <w:bookmarkStart w:id="51" w:name="_Toc518231692"/>
      <w:bookmarkStart w:id="52" w:name="_Toc518417091"/>
      <w:r>
        <w:rPr>
          <w:rFonts w:hint="eastAsia"/>
        </w:rPr>
        <w:t>中间代码生成过程</w:t>
      </w:r>
      <w:bookmarkEnd w:id="51"/>
      <w:bookmarkEnd w:id="52"/>
    </w:p>
    <w:p w14:paraId="16414425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我们使用了</w:t>
      </w:r>
      <w:r>
        <w:rPr>
          <w:rFonts w:hint="eastAsia"/>
        </w:rPr>
        <w:t>LLVM Builder</w:t>
      </w:r>
      <w:r>
        <w:rPr>
          <w:rFonts w:hint="eastAsia"/>
        </w:rPr>
        <w:t>进行中间代码生成。</w:t>
      </w:r>
    </w:p>
    <w:p w14:paraId="60DFEA99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其核心代码为</w:t>
      </w:r>
      <w:proofErr w:type="spellStart"/>
      <w:r>
        <w:rPr>
          <w:rFonts w:hint="eastAsia"/>
        </w:rPr>
        <w:t>llvm_driver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 xml:space="preserve">llvm.cpp, </w:t>
      </w:r>
      <w:proofErr w:type="spellStart"/>
      <w:r>
        <w:rPr>
          <w:rFonts w:hint="eastAsia"/>
        </w:rPr>
        <w:t>llvm.h</w:t>
      </w:r>
      <w:proofErr w:type="spellEnd"/>
      <w:r>
        <w:rPr>
          <w:rFonts w:hint="eastAsia"/>
        </w:rPr>
        <w:t>, llvm_driver.cpp</w:t>
      </w:r>
      <w:r>
        <w:rPr>
          <w:rFonts w:hint="eastAsia"/>
        </w:rPr>
        <w:t>以及</w:t>
      </w:r>
      <w:r>
        <w:rPr>
          <w:rFonts w:hint="eastAsia"/>
        </w:rPr>
        <w:t>CodegenVisitor.cpp</w:t>
      </w:r>
    </w:p>
    <w:p w14:paraId="0937E167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首先，</w:t>
      </w:r>
      <w:proofErr w:type="spellStart"/>
      <w:r>
        <w:rPr>
          <w:rFonts w:hint="eastAsia"/>
        </w:rPr>
        <w:t>llvm.h</w:t>
      </w:r>
      <w:proofErr w:type="spellEnd"/>
      <w:r>
        <w:rPr>
          <w:rFonts w:hint="eastAsia"/>
        </w:rPr>
        <w:t>定义了</w:t>
      </w:r>
      <w:proofErr w:type="spellStart"/>
      <w:r>
        <w:rPr>
          <w:rFonts w:hint="eastAsia"/>
        </w:rPr>
        <w:t>LLVMEngine</w:t>
      </w:r>
      <w:proofErr w:type="spellEnd"/>
      <w:r>
        <w:rPr>
          <w:rFonts w:hint="eastAsia"/>
        </w:rPr>
        <w:t>类，包含了绝大多数需要记录的中间代码生成所需要的数据</w:t>
      </w:r>
      <w:r>
        <w:rPr>
          <w:rFonts w:hint="eastAsia"/>
        </w:rPr>
        <w:t xml:space="preserve">.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CodegenVisitor</w:t>
      </w:r>
      <w:proofErr w:type="spellEnd"/>
      <w:r>
        <w:rPr>
          <w:rFonts w:hint="eastAsia"/>
        </w:rPr>
        <w:t>中，也定义了部分变量，但是都是和语法</w:t>
      </w:r>
      <w:proofErr w:type="gramStart"/>
      <w:r>
        <w:rPr>
          <w:rFonts w:hint="eastAsia"/>
        </w:rPr>
        <w:t>树访问</w:t>
      </w:r>
      <w:proofErr w:type="gramEnd"/>
      <w:r>
        <w:rPr>
          <w:rFonts w:hint="eastAsia"/>
        </w:rPr>
        <w:t>过程紧密相关的临时变量。</w:t>
      </w:r>
      <w:r>
        <w:rPr>
          <w:rFonts w:hint="eastAsia"/>
        </w:rPr>
        <w:t xml:space="preserve"> </w:t>
      </w:r>
    </w:p>
    <w:p w14:paraId="3FCEDC86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main.cpp</w:t>
      </w:r>
      <w:r>
        <w:rPr>
          <w:rFonts w:hint="eastAsia"/>
        </w:rPr>
        <w:t>函数中，完成静态分析后启动</w:t>
      </w:r>
      <w:proofErr w:type="spellStart"/>
      <w:r>
        <w:rPr>
          <w:rFonts w:hint="eastAsia"/>
        </w:rPr>
        <w:t>llvm_driver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codegen</w:t>
      </w:r>
      <w:proofErr w:type="spellEnd"/>
      <w:r>
        <w:rPr>
          <w:rFonts w:hint="eastAsia"/>
        </w:rPr>
        <w:t>函数。</w:t>
      </w:r>
    </w:p>
    <w:p w14:paraId="7DEECBAE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首先在</w:t>
      </w:r>
      <w:proofErr w:type="spellStart"/>
      <w:r>
        <w:rPr>
          <w:rFonts w:hint="eastAsia"/>
        </w:rPr>
        <w:t>LLVMEngine</w:t>
      </w:r>
      <w:proofErr w:type="spellEnd"/>
      <w:r>
        <w:rPr>
          <w:rFonts w:hint="eastAsia"/>
        </w:rPr>
        <w:t>的构造函数中，初始化</w:t>
      </w:r>
      <w:r>
        <w:rPr>
          <w:rFonts w:hint="eastAsia"/>
        </w:rPr>
        <w:t>LLVM</w:t>
      </w:r>
      <w:r>
        <w:rPr>
          <w:rFonts w:hint="eastAsia"/>
        </w:rPr>
        <w:t>所需要的环境变量，定义基本类型，同时加载</w:t>
      </w:r>
      <w:proofErr w:type="spellStart"/>
      <w:r>
        <w:rPr>
          <w:rFonts w:hint="eastAsia"/>
        </w:rPr>
        <w:t>runtime.c</w:t>
      </w:r>
      <w:proofErr w:type="spellEnd"/>
      <w:r>
        <w:rPr>
          <w:rFonts w:hint="eastAsia"/>
        </w:rPr>
        <w:t>中的函数和类型。</w:t>
      </w:r>
    </w:p>
    <w:p w14:paraId="4D08CB98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codegen</w:t>
      </w:r>
      <w:proofErr w:type="spellEnd"/>
      <w:r>
        <w:rPr>
          <w:rFonts w:hint="eastAsia"/>
        </w:rPr>
        <w:t>中，为所有的</w:t>
      </w:r>
      <w:r>
        <w:rPr>
          <w:rFonts w:hint="eastAsia"/>
        </w:rPr>
        <w:t>class</w:t>
      </w:r>
      <w:r>
        <w:rPr>
          <w:rFonts w:hint="eastAsia"/>
        </w:rPr>
        <w:t>添加声明</w:t>
      </w:r>
    </w:p>
    <w:p w14:paraId="657769F2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对于符号表中的元素，如果是</w:t>
      </w:r>
      <w:r>
        <w:rPr>
          <w:rFonts w:hint="eastAsia"/>
        </w:rPr>
        <w:t>interface</w:t>
      </w:r>
      <w:r>
        <w:rPr>
          <w:rFonts w:hint="eastAsia"/>
        </w:rPr>
        <w:t>，使用</w:t>
      </w:r>
      <w:proofErr w:type="spellStart"/>
      <w:proofErr w:type="gramStart"/>
      <w:r>
        <w:rPr>
          <w:rFonts w:hint="eastAsia"/>
        </w:rPr>
        <w:t>eng.decare</w:t>
      </w:r>
      <w:proofErr w:type="gramEnd"/>
      <w:r>
        <w:rPr>
          <w:rFonts w:hint="eastAsia"/>
        </w:rPr>
        <w:t>_func</w:t>
      </w:r>
      <w:proofErr w:type="spellEnd"/>
      <w:r>
        <w:rPr>
          <w:rFonts w:hint="eastAsia"/>
        </w:rPr>
        <w:t>生成其对应函数签名；如果是类型，在类型声明的基础上补充其定义（成员变量），生成函数签名</w:t>
      </w:r>
    </w:p>
    <w:p w14:paraId="3128600D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调用</w:t>
      </w:r>
      <w:proofErr w:type="spellStart"/>
      <w:proofErr w:type="gramStart"/>
      <w:r>
        <w:rPr>
          <w:rFonts w:hint="eastAsia"/>
        </w:rPr>
        <w:t>eng.create</w:t>
      </w:r>
      <w:proofErr w:type="gramEnd"/>
      <w:r>
        <w:rPr>
          <w:rFonts w:hint="eastAsia"/>
        </w:rPr>
        <w:t>_call_table</w:t>
      </w:r>
      <w:proofErr w:type="spellEnd"/>
      <w:r>
        <w:rPr>
          <w:rFonts w:hint="eastAsia"/>
        </w:rPr>
        <w:t>生成面向对象关键数据虚表</w:t>
      </w:r>
      <w:r>
        <w:rPr>
          <w:rFonts w:hint="eastAsia"/>
        </w:rPr>
        <w:t xml:space="preserve">. </w:t>
      </w:r>
    </w:p>
    <w:p w14:paraId="74F9A537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遍历所有类的函数声明，为其生成相应的代码</w:t>
      </w:r>
    </w:p>
    <w:p w14:paraId="28442EA9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输出生成好的中间代码。</w:t>
      </w:r>
    </w:p>
    <w:p w14:paraId="5ABED0A6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在第一步中，我们加载了</w:t>
      </w:r>
      <w:proofErr w:type="spellStart"/>
      <w:r>
        <w:rPr>
          <w:rFonts w:hint="eastAsia"/>
        </w:rPr>
        <w:t>runtime.c</w:t>
      </w:r>
      <w:proofErr w:type="spellEnd"/>
      <w:r>
        <w:rPr>
          <w:rFonts w:hint="eastAsia"/>
        </w:rPr>
        <w:t>的大量辅助函数，主要是读入数据，打印数据，内存分配，字符串拼接，与虚表查询。我们还加载了和虚表紧密相关的</w:t>
      </w:r>
      <w:r>
        <w:rPr>
          <w:rFonts w:hint="eastAsia"/>
        </w:rPr>
        <w:t>__entry/__</w:t>
      </w:r>
      <w:proofErr w:type="spellStart"/>
      <w:r>
        <w:rPr>
          <w:rFonts w:hint="eastAsia"/>
        </w:rPr>
        <w:t>vtable</w:t>
      </w:r>
      <w:proofErr w:type="spellEnd"/>
    </w:p>
    <w:p w14:paraId="6557668A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两种类型。</w:t>
      </w:r>
    </w:p>
    <w:p w14:paraId="6505AE19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在第三步生成函数签名的过程中，我们需要考虑面向对象的设计，为所有的函数签名添加</w:t>
      </w:r>
      <w:r>
        <w:rPr>
          <w:rFonts w:hint="eastAsia"/>
        </w:rPr>
        <w:t>this</w:t>
      </w:r>
      <w:r>
        <w:rPr>
          <w:rFonts w:hint="eastAsia"/>
        </w:rPr>
        <w:t>指针。</w:t>
      </w:r>
      <w:r>
        <w:rPr>
          <w:rFonts w:hint="eastAsia"/>
        </w:rPr>
        <w:t>LLVM</w:t>
      </w:r>
      <w:r>
        <w:rPr>
          <w:rFonts w:hint="eastAsia"/>
        </w:rPr>
        <w:t>是强类型语言，不同类型的指针相互转化是需要</w:t>
      </w:r>
      <w:r>
        <w:rPr>
          <w:rFonts w:hint="eastAsia"/>
        </w:rPr>
        <w:t>cast</w:t>
      </w:r>
      <w:r>
        <w:rPr>
          <w:rFonts w:hint="eastAsia"/>
        </w:rPr>
        <w:t>，但是同一个函数会被其子类甚至</w:t>
      </w:r>
      <w:r>
        <w:rPr>
          <w:rFonts w:hint="eastAsia"/>
        </w:rPr>
        <w:t>interface</w:t>
      </w:r>
      <w:r>
        <w:rPr>
          <w:rFonts w:hint="eastAsia"/>
        </w:rPr>
        <w:t>调用。为了方便起见，我们在签名中给</w:t>
      </w:r>
      <w:r>
        <w:rPr>
          <w:rFonts w:hint="eastAsia"/>
        </w:rPr>
        <w:t>this</w:t>
      </w:r>
      <w:r>
        <w:rPr>
          <w:rFonts w:hint="eastAsia"/>
        </w:rPr>
        <w:t>的位置设置为</w:t>
      </w:r>
      <w:r>
        <w:rPr>
          <w:rFonts w:hint="eastAsia"/>
        </w:rPr>
        <w:t>void*</w:t>
      </w:r>
      <w:r>
        <w:rPr>
          <w:rFonts w:hint="eastAsia"/>
        </w:rPr>
        <w:t>，</w:t>
      </w:r>
      <w:r>
        <w:rPr>
          <w:rFonts w:hint="eastAsia"/>
        </w:rPr>
        <w:lastRenderedPageBreak/>
        <w:t>使用前后都需要进行统一的</w:t>
      </w:r>
      <w:r>
        <w:rPr>
          <w:rFonts w:hint="eastAsia"/>
        </w:rPr>
        <w:t>cast</w:t>
      </w:r>
      <w:r>
        <w:rPr>
          <w:rFonts w:hint="eastAsia"/>
        </w:rPr>
        <w:t>，简化了虚函数调用的设计。</w:t>
      </w:r>
    </w:p>
    <w:p w14:paraId="25F4D97D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在第四步中需要设计合理的</w:t>
      </w:r>
      <w:proofErr w:type="spellStart"/>
      <w:r>
        <w:rPr>
          <w:rFonts w:hint="eastAsia"/>
        </w:rPr>
        <w:t>vtable</w:t>
      </w:r>
      <w:proofErr w:type="spellEnd"/>
      <w:r>
        <w:rPr>
          <w:rFonts w:hint="eastAsia"/>
        </w:rPr>
        <w:t>结构。我们的最终设计如下</w:t>
      </w:r>
    </w:p>
    <w:p w14:paraId="3D48532C" w14:textId="77777777" w:rsidR="00E27FA7" w:rsidRDefault="00E27FA7" w:rsidP="00E27FA7">
      <w:pPr>
        <w:pStyle w:val="code"/>
      </w:pPr>
      <w:r>
        <w:t>typedef struct __entry {</w:t>
      </w:r>
    </w:p>
    <w:p w14:paraId="1AAB92C2" w14:textId="77777777" w:rsidR="00E27FA7" w:rsidRDefault="00E27FA7" w:rsidP="00E27FA7">
      <w:pPr>
        <w:pStyle w:val="code"/>
      </w:pPr>
      <w:r>
        <w:t xml:space="preserve">  unsigned long </w:t>
      </w:r>
      <w:proofErr w:type="spellStart"/>
      <w:r>
        <w:t>long</w:t>
      </w:r>
      <w:proofErr w:type="spellEnd"/>
      <w:r>
        <w:t xml:space="preserve"> fid;</w:t>
      </w:r>
    </w:p>
    <w:p w14:paraId="4329D2CD" w14:textId="77777777" w:rsidR="00E27FA7" w:rsidRDefault="00E27FA7" w:rsidP="00E27FA7">
      <w:pPr>
        <w:pStyle w:val="code"/>
      </w:pPr>
      <w:r>
        <w:t xml:space="preserve">  void* </w:t>
      </w:r>
      <w:proofErr w:type="spellStart"/>
      <w:r>
        <w:t>fptr</w:t>
      </w:r>
      <w:proofErr w:type="spellEnd"/>
      <w:r>
        <w:t>;</w:t>
      </w:r>
    </w:p>
    <w:p w14:paraId="3688D066" w14:textId="77777777" w:rsidR="00E27FA7" w:rsidRDefault="00E27FA7" w:rsidP="00E27FA7">
      <w:pPr>
        <w:pStyle w:val="code"/>
      </w:pPr>
      <w:r>
        <w:t>} __entry;</w:t>
      </w:r>
    </w:p>
    <w:p w14:paraId="39AFAF4C" w14:textId="77777777" w:rsidR="00E27FA7" w:rsidRDefault="00E27FA7" w:rsidP="00E27FA7">
      <w:pPr>
        <w:pStyle w:val="code"/>
      </w:pPr>
    </w:p>
    <w:p w14:paraId="23E4D313" w14:textId="77777777" w:rsidR="00E27FA7" w:rsidRDefault="00E27FA7" w:rsidP="00E27FA7">
      <w:pPr>
        <w:pStyle w:val="code"/>
      </w:pPr>
      <w:r>
        <w:t>typedef struct __</w:t>
      </w:r>
      <w:proofErr w:type="spellStart"/>
      <w:r>
        <w:t>vtable</w:t>
      </w:r>
      <w:proofErr w:type="spellEnd"/>
      <w:r>
        <w:t xml:space="preserve"> {</w:t>
      </w:r>
    </w:p>
    <w:p w14:paraId="1C8238ED" w14:textId="77777777" w:rsidR="00E27FA7" w:rsidRDefault="00E27FA7" w:rsidP="00E27FA7">
      <w:pPr>
        <w:pStyle w:val="code"/>
      </w:pPr>
      <w:r>
        <w:t xml:space="preserve"> 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14:paraId="4ACE9857" w14:textId="77777777" w:rsidR="00E27FA7" w:rsidRDefault="00E27FA7" w:rsidP="00E27FA7">
      <w:pPr>
        <w:pStyle w:val="code"/>
      </w:pPr>
      <w:r>
        <w:t xml:space="preserve">  __entry </w:t>
      </w:r>
      <w:proofErr w:type="gramStart"/>
      <w:r>
        <w:t>table[</w:t>
      </w:r>
      <w:proofErr w:type="gramEnd"/>
      <w:r>
        <w:t>1];</w:t>
      </w:r>
    </w:p>
    <w:p w14:paraId="72B71CF1" w14:textId="77777777" w:rsidR="00E27FA7" w:rsidRDefault="00E27FA7" w:rsidP="00E27FA7">
      <w:pPr>
        <w:pStyle w:val="code"/>
      </w:pPr>
      <w:r>
        <w:t>} __</w:t>
      </w:r>
      <w:proofErr w:type="spellStart"/>
      <w:r>
        <w:t>vtable</w:t>
      </w:r>
      <w:proofErr w:type="spellEnd"/>
      <w:r>
        <w:t>;</w:t>
      </w:r>
    </w:p>
    <w:p w14:paraId="75DE337F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__entry</w:t>
      </w:r>
      <w:r>
        <w:rPr>
          <w:rFonts w:hint="eastAsia"/>
        </w:rPr>
        <w:t>是虚表的一条记录，包含全局唯一的函数签名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，以及对应函数指针。</w:t>
      </w:r>
    </w:p>
    <w:p w14:paraId="686A8958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__</w:t>
      </w:r>
      <w:proofErr w:type="spellStart"/>
      <w:r>
        <w:rPr>
          <w:rFonts w:hint="eastAsia"/>
        </w:rPr>
        <w:t>vtable</w:t>
      </w:r>
      <w:proofErr w:type="spellEnd"/>
      <w:r>
        <w:rPr>
          <w:rFonts w:hint="eastAsia"/>
        </w:rPr>
        <w:t>中包含虚表的长度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，以及函数记录表</w:t>
      </w:r>
      <w:proofErr w:type="gramStart"/>
      <w:r>
        <w:rPr>
          <w:rFonts w:hint="eastAsia"/>
        </w:rPr>
        <w:t>table[</w:t>
      </w:r>
      <w:proofErr w:type="gramEnd"/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表中的</w:t>
      </w:r>
      <w:r>
        <w:rPr>
          <w:rFonts w:hint="eastAsia"/>
        </w:rPr>
        <w:t>1</w:t>
      </w:r>
      <w:r>
        <w:rPr>
          <w:rFonts w:hint="eastAsia"/>
        </w:rPr>
        <w:t>仅仅起到占位的作用，其实际长度由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决定</w:t>
      </w:r>
    </w:p>
    <w:p w14:paraId="5A23D8B2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步是代码生成的关键步骤，使用</w:t>
      </w:r>
      <w:proofErr w:type="spellStart"/>
      <w:r>
        <w:rPr>
          <w:rFonts w:hint="eastAsia"/>
        </w:rPr>
        <w:t>LLVMEngine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CodegenVisitor</w:t>
      </w:r>
      <w:proofErr w:type="spellEnd"/>
      <w:r>
        <w:rPr>
          <w:rFonts w:hint="eastAsia"/>
        </w:rPr>
        <w:t>共同完成。</w:t>
      </w:r>
    </w:p>
    <w:p w14:paraId="2C3D1BCD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生成函数定义时，我们规定</w:t>
      </w:r>
      <w:r>
        <w:rPr>
          <w:rFonts w:hint="eastAsia"/>
        </w:rPr>
        <w:t>Main</w:t>
      </w:r>
      <w:proofErr w:type="gramStart"/>
      <w:r>
        <w:rPr>
          <w:rFonts w:hint="eastAsia"/>
        </w:rPr>
        <w:t>类下必须</w:t>
      </w:r>
      <w:proofErr w:type="gramEnd"/>
      <w:r>
        <w:rPr>
          <w:rFonts w:hint="eastAsia"/>
        </w:rPr>
        <w:t>有一个</w:t>
      </w:r>
      <w:r>
        <w:rPr>
          <w:rFonts w:hint="eastAsia"/>
        </w:rPr>
        <w:t>main(void)</w:t>
      </w:r>
      <w:r>
        <w:rPr>
          <w:rFonts w:hint="eastAsia"/>
        </w:rPr>
        <w:t>函数作为程序的</w:t>
      </w:r>
      <w:proofErr w:type="spellStart"/>
      <w:r>
        <w:rPr>
          <w:rFonts w:hint="eastAsia"/>
        </w:rPr>
        <w:t>entry_point</w:t>
      </w:r>
      <w:proofErr w:type="spellEnd"/>
      <w:r>
        <w:rPr>
          <w:rFonts w:hint="eastAsia"/>
        </w:rPr>
        <w:t>，同时</w:t>
      </w:r>
      <w:r>
        <w:rPr>
          <w:rFonts w:hint="eastAsia"/>
        </w:rPr>
        <w:t>Main</w:t>
      </w:r>
      <w:proofErr w:type="gramStart"/>
      <w:r>
        <w:rPr>
          <w:rFonts w:hint="eastAsia"/>
        </w:rPr>
        <w:t>类下不</w:t>
      </w:r>
      <w:proofErr w:type="gramEnd"/>
      <w:r>
        <w:rPr>
          <w:rFonts w:hint="eastAsia"/>
        </w:rPr>
        <w:t>允许有成员变量或者其他函数。因此，我们只需要声明</w:t>
      </w:r>
      <w:r>
        <w:rPr>
          <w:rFonts w:hint="eastAsia"/>
        </w:rPr>
        <w:t>main</w:t>
      </w:r>
      <w:r>
        <w:rPr>
          <w:rFonts w:hint="eastAsia"/>
        </w:rPr>
        <w:t>函数类型，设置基本块插入点，清空变量引用表，即可开始使用</w:t>
      </w:r>
      <w:proofErr w:type="spellStart"/>
      <w:r>
        <w:rPr>
          <w:rFonts w:hint="eastAsia"/>
        </w:rPr>
        <w:t>CodegenVisitor</w:t>
      </w:r>
      <w:proofErr w:type="spellEnd"/>
      <w:r>
        <w:rPr>
          <w:rFonts w:hint="eastAsia"/>
        </w:rPr>
        <w:t>遍历语法子树生成</w:t>
      </w:r>
      <w:r>
        <w:rPr>
          <w:rFonts w:hint="eastAsia"/>
        </w:rPr>
        <w:t>main</w:t>
      </w:r>
      <w:r>
        <w:rPr>
          <w:rFonts w:hint="eastAsia"/>
        </w:rPr>
        <w:t>函数的具体代码</w:t>
      </w:r>
    </w:p>
    <w:p w14:paraId="3F6059F8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而对于普通函数，则还需要处理形参，</w:t>
      </w:r>
      <w:r>
        <w:rPr>
          <w:rFonts w:hint="eastAsia"/>
        </w:rPr>
        <w:t>this</w:t>
      </w:r>
      <w:r>
        <w:rPr>
          <w:rFonts w:hint="eastAsia"/>
        </w:rPr>
        <w:t>与类成员变量的访问。在静态检查的过程中，我们已经生成了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，所以需要将</w:t>
      </w:r>
      <w:r>
        <w:rPr>
          <w:rFonts w:hint="eastAsia"/>
        </w:rPr>
        <w:t>this</w:t>
      </w:r>
      <w:r>
        <w:rPr>
          <w:rFonts w:hint="eastAsia"/>
        </w:rPr>
        <w:t>和类成员变量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局部表的相应位置。函数的形参也需要</w:t>
      </w:r>
      <w:proofErr w:type="spellStart"/>
      <w:r>
        <w:rPr>
          <w:rFonts w:hint="eastAsia"/>
        </w:rPr>
        <w:t>CreateAlloca</w:t>
      </w:r>
      <w:proofErr w:type="spellEnd"/>
      <w:r>
        <w:rPr>
          <w:rFonts w:hint="eastAsia"/>
        </w:rPr>
        <w:t>得到可以修改</w:t>
      </w:r>
      <w:proofErr w:type="gramStart"/>
      <w:r>
        <w:rPr>
          <w:rFonts w:hint="eastAsia"/>
        </w:rPr>
        <w:t>的左值副本</w:t>
      </w:r>
      <w:proofErr w:type="gramEnd"/>
      <w:r>
        <w:rPr>
          <w:rFonts w:hint="eastAsia"/>
        </w:rPr>
        <w:t>后，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变量引用表。接下来，同样开始使用</w:t>
      </w:r>
      <w:proofErr w:type="spellStart"/>
      <w:r>
        <w:rPr>
          <w:rFonts w:hint="eastAsia"/>
        </w:rPr>
        <w:t>CodegenVisitor</w:t>
      </w:r>
      <w:proofErr w:type="spellEnd"/>
      <w:r>
        <w:rPr>
          <w:rFonts w:hint="eastAsia"/>
        </w:rPr>
        <w:t>遍历语法子树，生成函数的具体代码。</w:t>
      </w:r>
    </w:p>
    <w:p w14:paraId="6E685868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CodegenVisitor</w:t>
      </w:r>
      <w:proofErr w:type="spellEnd"/>
      <w:r>
        <w:rPr>
          <w:rFonts w:hint="eastAsia"/>
        </w:rPr>
        <w:t>中，进行了实际的代码生成动作。</w:t>
      </w:r>
    </w:p>
    <w:p w14:paraId="34147B67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每当语句块</w:t>
      </w:r>
      <w:r>
        <w:rPr>
          <w:rFonts w:hint="eastAsia"/>
        </w:rPr>
        <w:t>Block</w:t>
      </w:r>
      <w:r>
        <w:rPr>
          <w:rFonts w:hint="eastAsia"/>
        </w:rPr>
        <w:t>后，需要定义语句块中出现的局部变量，随后逐句翻译。</w:t>
      </w:r>
    </w:p>
    <w:p w14:paraId="10CEEE5F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翻译到表达式语句时，需要递归分析。叶子节点一般是常量或者变量，前者可以直接生成，后者查找变量引用表得到地址，使用</w:t>
      </w:r>
      <w:r>
        <w:rPr>
          <w:rFonts w:hint="eastAsia"/>
        </w:rPr>
        <w:t>load</w:t>
      </w:r>
      <w:r>
        <w:rPr>
          <w:rFonts w:hint="eastAsia"/>
        </w:rPr>
        <w:t>语句读入即可。而内部节点，可能是各</w:t>
      </w:r>
      <w:proofErr w:type="gramStart"/>
      <w:r>
        <w:rPr>
          <w:rFonts w:hint="eastAsia"/>
        </w:rPr>
        <w:t>类简单</w:t>
      </w:r>
      <w:proofErr w:type="gramEnd"/>
      <w:r>
        <w:rPr>
          <w:rFonts w:hint="eastAsia"/>
        </w:rPr>
        <w:t>表达式，如加减乘除，可以直接翻译为对应的语句；还有可能是赋值语句，此时我们需要</w:t>
      </w:r>
      <w:proofErr w:type="gramStart"/>
      <w:r>
        <w:rPr>
          <w:rFonts w:hint="eastAsia"/>
        </w:rPr>
        <w:t>区分左值和</w:t>
      </w:r>
      <w:proofErr w:type="gramEnd"/>
      <w:r>
        <w:rPr>
          <w:rFonts w:hint="eastAsia"/>
        </w:rPr>
        <w:t>右值：等号左边类型是</w:t>
      </w:r>
      <w:r>
        <w:rPr>
          <w:rFonts w:hint="eastAsia"/>
        </w:rPr>
        <w:t>store</w:t>
      </w:r>
      <w:r>
        <w:rPr>
          <w:rFonts w:hint="eastAsia"/>
        </w:rPr>
        <w:t>语句的地址，等号右边是</w:t>
      </w:r>
      <w:r>
        <w:rPr>
          <w:rFonts w:hint="eastAsia"/>
        </w:rPr>
        <w:t>store</w:t>
      </w:r>
      <w:r>
        <w:rPr>
          <w:rFonts w:hint="eastAsia"/>
        </w:rPr>
        <w:t>语句的值，通过</w:t>
      </w:r>
      <w:proofErr w:type="spellStart"/>
      <w:r>
        <w:rPr>
          <w:rFonts w:hint="eastAsia"/>
        </w:rPr>
        <w:t>right_value</w:t>
      </w:r>
      <w:proofErr w:type="spellEnd"/>
      <w:r>
        <w:rPr>
          <w:rFonts w:hint="eastAsia"/>
        </w:rPr>
        <w:t>状态在解析过程中处理。</w:t>
      </w:r>
    </w:p>
    <w:p w14:paraId="6D9B5EB8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此外，我们需要处理控制流语句，主要有</w:t>
      </w:r>
      <w:r>
        <w:rPr>
          <w:rFonts w:hint="eastAsia"/>
        </w:rPr>
        <w:t xml:space="preserve">if, for, while. </w:t>
      </w:r>
      <w:r>
        <w:rPr>
          <w:rFonts w:hint="eastAsia"/>
        </w:rPr>
        <w:t>以最麻烦的</w:t>
      </w:r>
      <w:r>
        <w:rPr>
          <w:rFonts w:hint="eastAsia"/>
        </w:rPr>
        <w:t>for</w:t>
      </w:r>
      <w:r>
        <w:rPr>
          <w:rFonts w:hint="eastAsia"/>
        </w:rPr>
        <w:t>语句为例，我们首先处理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表达式，随后定义</w:t>
      </w:r>
      <w:proofErr w:type="spellStart"/>
      <w:r>
        <w:rPr>
          <w:rFonts w:hint="eastAsia"/>
        </w:rPr>
        <w:t>condBB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loopBB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nextBB</w:t>
      </w:r>
      <w:proofErr w:type="spellEnd"/>
      <w:r>
        <w:rPr>
          <w:rFonts w:hint="eastAsia"/>
        </w:rPr>
        <w:t>三种基本块。首先，从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结束点跳转进入</w:t>
      </w:r>
      <w:proofErr w:type="spellStart"/>
      <w:r>
        <w:rPr>
          <w:rFonts w:hint="eastAsia"/>
        </w:rPr>
        <w:t>condBB</w:t>
      </w:r>
      <w:proofErr w:type="spellEnd"/>
      <w:r>
        <w:rPr>
          <w:rFonts w:hint="eastAsia"/>
        </w:rPr>
        <w:t>；在</w:t>
      </w:r>
      <w:proofErr w:type="spellStart"/>
      <w:r>
        <w:rPr>
          <w:rFonts w:hint="eastAsia"/>
        </w:rPr>
        <w:t>condBB</w:t>
      </w:r>
      <w:proofErr w:type="spellEnd"/>
      <w:r>
        <w:rPr>
          <w:rFonts w:hint="eastAsia"/>
        </w:rPr>
        <w:t>中，插入比较分支语句，分别跳转至</w:t>
      </w:r>
      <w:proofErr w:type="spellStart"/>
      <w:r>
        <w:rPr>
          <w:rFonts w:hint="eastAsia"/>
        </w:rPr>
        <w:t>loopBB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nextBB</w:t>
      </w:r>
      <w:proofErr w:type="spellEnd"/>
      <w:r>
        <w:rPr>
          <w:rFonts w:hint="eastAsia"/>
        </w:rPr>
        <w:t>；在</w:t>
      </w:r>
      <w:proofErr w:type="spellStart"/>
      <w:r>
        <w:rPr>
          <w:rFonts w:hint="eastAsia"/>
        </w:rPr>
        <w:t>loopBB</w:t>
      </w:r>
      <w:proofErr w:type="spellEnd"/>
      <w:r>
        <w:rPr>
          <w:rFonts w:hint="eastAsia"/>
        </w:rPr>
        <w:t>中，解析循环体本身，再插入</w:t>
      </w:r>
      <w:r>
        <w:rPr>
          <w:rFonts w:hint="eastAsia"/>
        </w:rPr>
        <w:t>step</w:t>
      </w:r>
      <w:r>
        <w:rPr>
          <w:rFonts w:hint="eastAsia"/>
        </w:rPr>
        <w:t>语句，跳转至</w:t>
      </w:r>
      <w:proofErr w:type="spellStart"/>
      <w:r>
        <w:rPr>
          <w:rFonts w:hint="eastAsia"/>
        </w:rPr>
        <w:t>condBB</w:t>
      </w:r>
      <w:proofErr w:type="spellEnd"/>
      <w:r>
        <w:rPr>
          <w:rFonts w:hint="eastAsia"/>
        </w:rPr>
        <w:t>；最后</w:t>
      </w:r>
      <w:proofErr w:type="spellStart"/>
      <w:r>
        <w:rPr>
          <w:rFonts w:hint="eastAsia"/>
        </w:rPr>
        <w:t>nextBB</w:t>
      </w:r>
      <w:proofErr w:type="spellEnd"/>
      <w:r>
        <w:rPr>
          <w:rFonts w:hint="eastAsia"/>
        </w:rPr>
        <w:t>设置插入点，</w:t>
      </w:r>
      <w:r>
        <w:rPr>
          <w:rFonts w:hint="eastAsia"/>
        </w:rPr>
        <w:lastRenderedPageBreak/>
        <w:t>继续以后的代码生成。</w:t>
      </w:r>
    </w:p>
    <w:p w14:paraId="7C8D9920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return</w:t>
      </w:r>
      <w:r>
        <w:rPr>
          <w:rFonts w:hint="eastAsia"/>
        </w:rPr>
        <w:t>，由于其本身对应一条汇编指令，直接作为普通语句处理即可。</w:t>
      </w:r>
    </w:p>
    <w:p w14:paraId="5F384A33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而对于</w:t>
      </w:r>
      <w:r>
        <w:rPr>
          <w:rFonts w:hint="eastAsia"/>
        </w:rPr>
        <w:t>break</w:t>
      </w:r>
      <w:r>
        <w:rPr>
          <w:rFonts w:hint="eastAsia"/>
        </w:rPr>
        <w:t>语句，需要利用</w:t>
      </w:r>
      <w:r>
        <w:rPr>
          <w:rFonts w:hint="eastAsia"/>
        </w:rPr>
        <w:t>for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中记录好的地址，跳转到相应的</w:t>
      </w:r>
      <w:proofErr w:type="spellStart"/>
      <w:r>
        <w:rPr>
          <w:rFonts w:hint="eastAsia"/>
        </w:rPr>
        <w:t>nextBB</w:t>
      </w:r>
      <w:proofErr w:type="spellEnd"/>
      <w:r>
        <w:rPr>
          <w:rFonts w:hint="eastAsia"/>
        </w:rPr>
        <w:t>处。</w:t>
      </w:r>
    </w:p>
    <w:p w14:paraId="0D835DD2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对于输入</w:t>
      </w:r>
      <w:proofErr w:type="spellStart"/>
      <w:r>
        <w:rPr>
          <w:rFonts w:hint="eastAsia"/>
        </w:rPr>
        <w:t>ReadXXX</w:t>
      </w:r>
      <w:proofErr w:type="spellEnd"/>
      <w:r>
        <w:rPr>
          <w:rFonts w:hint="eastAsia"/>
        </w:rPr>
        <w:t>和打印</w:t>
      </w:r>
      <w:r>
        <w:rPr>
          <w:rFonts w:hint="eastAsia"/>
        </w:rPr>
        <w:t>Print</w:t>
      </w:r>
      <w:r>
        <w:rPr>
          <w:rFonts w:hint="eastAsia"/>
        </w:rPr>
        <w:t>，我们直接根据类型调用</w:t>
      </w:r>
      <w:r>
        <w:rPr>
          <w:rFonts w:hint="eastAsia"/>
        </w:rPr>
        <w:t>runtime</w:t>
      </w:r>
      <w:r>
        <w:rPr>
          <w:rFonts w:hint="eastAsia"/>
        </w:rPr>
        <w:t>中预定义的函数即可。</w:t>
      </w:r>
    </w:p>
    <w:p w14:paraId="03B30C39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New</w:t>
      </w:r>
      <w:r>
        <w:rPr>
          <w:rFonts w:hint="eastAsia"/>
        </w:rPr>
        <w:t>语句，我们计算类型所需要占用的内存空间，通过</w:t>
      </w:r>
      <w:r>
        <w:rPr>
          <w:rFonts w:hint="eastAsia"/>
        </w:rPr>
        <w:t>runtime</w:t>
      </w:r>
      <w:r>
        <w:rPr>
          <w:rFonts w:hint="eastAsia"/>
        </w:rPr>
        <w:t>中预定义的</w:t>
      </w:r>
      <w:proofErr w:type="spellStart"/>
      <w:r>
        <w:rPr>
          <w:rFonts w:hint="eastAsia"/>
        </w:rPr>
        <w:t>dog_malloc</w:t>
      </w:r>
      <w:proofErr w:type="spellEnd"/>
      <w:r>
        <w:rPr>
          <w:rFonts w:hint="eastAsia"/>
        </w:rPr>
        <w:t>获取需要的空间，然后初始化其虚表地址。</w:t>
      </w:r>
    </w:p>
    <w:p w14:paraId="06E88C66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最后，我们还需要处理成员函数调用语句。</w:t>
      </w:r>
    </w:p>
    <w:p w14:paraId="225EE68B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首先，我们已经在</w:t>
      </w:r>
      <w:proofErr w:type="spellStart"/>
      <w:r>
        <w:rPr>
          <w:rFonts w:hint="eastAsia"/>
        </w:rPr>
        <w:t>eng.create_call_table</w:t>
      </w:r>
      <w:proofErr w:type="spellEnd"/>
      <w:r>
        <w:rPr>
          <w:rFonts w:hint="eastAsia"/>
        </w:rPr>
        <w:t>中，生成了每一个类对应的虚表。</w:t>
      </w:r>
    </w:p>
    <w:p w14:paraId="2DBF32E5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举例说明。假设我们有以下代码</w:t>
      </w:r>
    </w:p>
    <w:p w14:paraId="1B105136" w14:textId="77777777" w:rsidR="00E27FA7" w:rsidRDefault="00E27FA7" w:rsidP="00E27FA7">
      <w:pPr>
        <w:pStyle w:val="code"/>
      </w:pPr>
      <w:r>
        <w:t xml:space="preserve">class </w:t>
      </w:r>
      <w:proofErr w:type="gramStart"/>
      <w:r>
        <w:t>Node{</w:t>
      </w:r>
      <w:proofErr w:type="gramEnd"/>
    </w:p>
    <w:p w14:paraId="5C084C2C" w14:textId="0545DF1F" w:rsidR="00E27FA7" w:rsidRDefault="00E27FA7" w:rsidP="00E27FA7">
      <w:pPr>
        <w:pStyle w:val="code"/>
      </w:pPr>
      <w:r>
        <w:t xml:space="preserve">  void </w:t>
      </w:r>
      <w:proofErr w:type="gramStart"/>
      <w:r>
        <w:t>f(</w:t>
      </w:r>
      <w:proofErr w:type="gramEnd"/>
      <w:r>
        <w:t>){}</w:t>
      </w:r>
    </w:p>
    <w:p w14:paraId="455F1FBB" w14:textId="1DE2B4E3" w:rsidR="00E27FA7" w:rsidRDefault="00E27FA7" w:rsidP="00E27FA7">
      <w:pPr>
        <w:pStyle w:val="code"/>
      </w:pPr>
      <w:r>
        <w:t xml:space="preserve">  void </w:t>
      </w:r>
      <w:proofErr w:type="gramStart"/>
      <w:r>
        <w:t>g(</w:t>
      </w:r>
      <w:proofErr w:type="gramEnd"/>
      <w:r>
        <w:t>){}</w:t>
      </w:r>
    </w:p>
    <w:p w14:paraId="6D512A6A" w14:textId="77777777" w:rsidR="00E27FA7" w:rsidRDefault="00E27FA7" w:rsidP="00E27FA7">
      <w:pPr>
        <w:pStyle w:val="code"/>
      </w:pPr>
      <w:r>
        <w:t>}</w:t>
      </w:r>
    </w:p>
    <w:p w14:paraId="5DD50A69" w14:textId="77777777" w:rsidR="00E27FA7" w:rsidRDefault="00E27FA7" w:rsidP="00E27FA7">
      <w:pPr>
        <w:pStyle w:val="code"/>
      </w:pPr>
      <w:r>
        <w:t xml:space="preserve">class </w:t>
      </w:r>
      <w:proofErr w:type="spellStart"/>
      <w:r>
        <w:t>NodeExt</w:t>
      </w:r>
      <w:proofErr w:type="spellEnd"/>
      <w:r>
        <w:t xml:space="preserve"> extends </w:t>
      </w:r>
      <w:proofErr w:type="gramStart"/>
      <w:r>
        <w:t>Node{</w:t>
      </w:r>
      <w:proofErr w:type="gramEnd"/>
    </w:p>
    <w:p w14:paraId="50FD392F" w14:textId="0DCEEBDD" w:rsidR="00E27FA7" w:rsidRDefault="00E27FA7" w:rsidP="00E27FA7">
      <w:pPr>
        <w:pStyle w:val="code"/>
      </w:pPr>
      <w:r>
        <w:t xml:space="preserve">  void </w:t>
      </w:r>
      <w:proofErr w:type="gramStart"/>
      <w:r>
        <w:t>g(</w:t>
      </w:r>
      <w:proofErr w:type="gramEnd"/>
      <w:r>
        <w:t>){}</w:t>
      </w:r>
    </w:p>
    <w:p w14:paraId="1D878E27" w14:textId="36438C1A" w:rsidR="00E27FA7" w:rsidRDefault="00E27FA7" w:rsidP="00E27FA7">
      <w:pPr>
        <w:pStyle w:val="code"/>
      </w:pPr>
      <w:r>
        <w:t xml:space="preserve">  void </w:t>
      </w:r>
      <w:proofErr w:type="gramStart"/>
      <w:r>
        <w:t>h(</w:t>
      </w:r>
      <w:proofErr w:type="gramEnd"/>
      <w:r>
        <w:t>){}</w:t>
      </w:r>
    </w:p>
    <w:p w14:paraId="74652BFB" w14:textId="77777777" w:rsidR="00E27FA7" w:rsidRDefault="00E27FA7" w:rsidP="00E27FA7">
      <w:pPr>
        <w:pStyle w:val="code"/>
      </w:pPr>
      <w:r>
        <w:t>}</w:t>
      </w:r>
    </w:p>
    <w:p w14:paraId="685536C4" w14:textId="77777777" w:rsidR="00E27FA7" w:rsidRDefault="00E27FA7" w:rsidP="00E27FA7">
      <w:pPr>
        <w:pStyle w:val="code"/>
      </w:pPr>
      <w:r>
        <w:t xml:space="preserve">class </w:t>
      </w:r>
      <w:proofErr w:type="gramStart"/>
      <w:r>
        <w:t>Main{</w:t>
      </w:r>
      <w:proofErr w:type="gramEnd"/>
    </w:p>
    <w:p w14:paraId="2822DD57" w14:textId="579BEBD5" w:rsidR="00E27FA7" w:rsidRDefault="00E27FA7" w:rsidP="00E27FA7">
      <w:pPr>
        <w:pStyle w:val="code"/>
      </w:pPr>
      <w:r>
        <w:t xml:space="preserve">  int </w:t>
      </w:r>
      <w:proofErr w:type="gramStart"/>
      <w:r>
        <w:t>main(</w:t>
      </w:r>
      <w:proofErr w:type="gramEnd"/>
      <w:r>
        <w:t>){</w:t>
      </w:r>
    </w:p>
    <w:p w14:paraId="5C9207CE" w14:textId="6D037CDC" w:rsidR="00E27FA7" w:rsidRDefault="00E27FA7" w:rsidP="00E27FA7">
      <w:pPr>
        <w:pStyle w:val="code"/>
      </w:pPr>
      <w:r>
        <w:t xml:space="preserve">    Node obj = New </w:t>
      </w:r>
      <w:proofErr w:type="spellStart"/>
      <w:r>
        <w:t>NodeExt</w:t>
      </w:r>
      <w:proofErr w:type="spellEnd"/>
      <w:r>
        <w:t>;</w:t>
      </w:r>
    </w:p>
    <w:p w14:paraId="69424253" w14:textId="59C25F6D" w:rsidR="00E27FA7" w:rsidRDefault="00E27FA7" w:rsidP="00E27FA7">
      <w:pPr>
        <w:pStyle w:val="code"/>
      </w:pPr>
      <w:r>
        <w:t xml:space="preserve">    </w:t>
      </w:r>
      <w:proofErr w:type="spellStart"/>
      <w:proofErr w:type="gramStart"/>
      <w:r>
        <w:t>obj.g</w:t>
      </w:r>
      <w:proofErr w:type="spellEnd"/>
      <w:proofErr w:type="gramEnd"/>
      <w:r>
        <w:t>();</w:t>
      </w:r>
    </w:p>
    <w:p w14:paraId="2DF757D9" w14:textId="2534BB91" w:rsidR="00E27FA7" w:rsidRDefault="00E27FA7" w:rsidP="00E27FA7">
      <w:pPr>
        <w:pStyle w:val="code"/>
      </w:pPr>
      <w:r>
        <w:t xml:space="preserve">  }</w:t>
      </w:r>
    </w:p>
    <w:p w14:paraId="04F1F6AE" w14:textId="77777777" w:rsidR="00E27FA7" w:rsidRDefault="00E27FA7" w:rsidP="00E27FA7">
      <w:pPr>
        <w:pStyle w:val="code"/>
      </w:pPr>
      <w:r>
        <w:t>}</w:t>
      </w:r>
    </w:p>
    <w:p w14:paraId="51911254" w14:textId="0AAE2A45" w:rsidR="00E27FA7" w:rsidRDefault="00E27FA7" w:rsidP="00E27FA7">
      <w:pPr>
        <w:pStyle w:val="a0"/>
        <w:ind w:firstLine="420"/>
      </w:pPr>
      <w:r>
        <w:rPr>
          <w:rFonts w:hint="eastAsia"/>
        </w:rPr>
        <w:t>不妨设我们有一张函数唯一编码表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27FA7" w:rsidRPr="00E27FA7" w14:paraId="31D32B84" w14:textId="77777777" w:rsidTr="00E27FA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005" w14:textId="77777777" w:rsidR="00E27FA7" w:rsidRPr="00E27FA7" w:rsidRDefault="00E27FA7" w:rsidP="00E27FA7">
            <w:pPr>
              <w:widowControl/>
              <w:spacing w:after="0"/>
              <w:rPr>
                <w:rFonts w:eastAsia="Times New Roman"/>
                <w:color w:val="000000"/>
                <w:kern w:val="0"/>
                <w:szCs w:val="21"/>
              </w:rPr>
            </w:pPr>
            <w:r w:rsidRPr="00E27FA7">
              <w:rPr>
                <w:rFonts w:eastAsia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46C7" w14:textId="77777777" w:rsidR="00E27FA7" w:rsidRPr="00E27FA7" w:rsidRDefault="00E27FA7" w:rsidP="00E27FA7">
            <w:pPr>
              <w:widowControl/>
              <w:spacing w:after="0"/>
              <w:rPr>
                <w:rFonts w:eastAsia="Times New Roman"/>
                <w:color w:val="000000"/>
                <w:kern w:val="0"/>
                <w:szCs w:val="21"/>
              </w:rPr>
            </w:pPr>
            <w:r w:rsidRPr="00E27FA7">
              <w:rPr>
                <w:rFonts w:eastAsia="Times New Roman"/>
                <w:color w:val="000000"/>
                <w:kern w:val="0"/>
                <w:szCs w:val="21"/>
              </w:rPr>
              <w:t>f</w:t>
            </w:r>
          </w:p>
        </w:tc>
      </w:tr>
      <w:tr w:rsidR="00E27FA7" w:rsidRPr="00E27FA7" w14:paraId="5AE5FD4E" w14:textId="77777777" w:rsidTr="00E27FA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3E06" w14:textId="77777777" w:rsidR="00E27FA7" w:rsidRPr="00E27FA7" w:rsidRDefault="00E27FA7" w:rsidP="00E27FA7">
            <w:pPr>
              <w:widowControl/>
              <w:spacing w:after="0"/>
              <w:rPr>
                <w:rFonts w:eastAsia="Times New Roman"/>
                <w:color w:val="000000"/>
                <w:kern w:val="0"/>
                <w:szCs w:val="21"/>
              </w:rPr>
            </w:pPr>
            <w:r w:rsidRPr="00E27FA7">
              <w:rPr>
                <w:rFonts w:eastAsia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2233" w14:textId="77777777" w:rsidR="00E27FA7" w:rsidRPr="00E27FA7" w:rsidRDefault="00E27FA7" w:rsidP="00E27FA7">
            <w:pPr>
              <w:widowControl/>
              <w:spacing w:after="0"/>
              <w:rPr>
                <w:rFonts w:eastAsia="Times New Roman"/>
                <w:color w:val="000000"/>
                <w:kern w:val="0"/>
                <w:szCs w:val="21"/>
              </w:rPr>
            </w:pPr>
            <w:proofErr w:type="spellStart"/>
            <w:r w:rsidRPr="00E27FA7">
              <w:rPr>
                <w:rFonts w:eastAsia="Times New Roman"/>
                <w:color w:val="000000"/>
                <w:kern w:val="0"/>
                <w:szCs w:val="21"/>
              </w:rPr>
              <w:t>fun_a</w:t>
            </w:r>
            <w:proofErr w:type="spellEnd"/>
          </w:p>
        </w:tc>
      </w:tr>
      <w:tr w:rsidR="00E27FA7" w:rsidRPr="00E27FA7" w14:paraId="45245966" w14:textId="77777777" w:rsidTr="00E27FA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8010" w14:textId="77777777" w:rsidR="00E27FA7" w:rsidRPr="00E27FA7" w:rsidRDefault="00E27FA7" w:rsidP="00E27FA7">
            <w:pPr>
              <w:widowControl/>
              <w:spacing w:after="0"/>
              <w:rPr>
                <w:rFonts w:eastAsia="Times New Roman"/>
                <w:color w:val="000000"/>
                <w:kern w:val="0"/>
                <w:szCs w:val="21"/>
              </w:rPr>
            </w:pPr>
            <w:r w:rsidRPr="00E27FA7">
              <w:rPr>
                <w:rFonts w:eastAsia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4C0C7" w14:textId="77777777" w:rsidR="00E27FA7" w:rsidRPr="00E27FA7" w:rsidRDefault="00E27FA7" w:rsidP="00E27FA7">
            <w:pPr>
              <w:widowControl/>
              <w:spacing w:after="0"/>
              <w:rPr>
                <w:rFonts w:eastAsia="Times New Roman"/>
                <w:color w:val="000000"/>
                <w:kern w:val="0"/>
                <w:szCs w:val="21"/>
              </w:rPr>
            </w:pPr>
            <w:r w:rsidRPr="00E27FA7">
              <w:rPr>
                <w:rFonts w:eastAsia="Times New Roman"/>
                <w:color w:val="000000"/>
                <w:kern w:val="0"/>
                <w:szCs w:val="21"/>
              </w:rPr>
              <w:t>g</w:t>
            </w:r>
          </w:p>
        </w:tc>
      </w:tr>
      <w:tr w:rsidR="00E27FA7" w:rsidRPr="00E27FA7" w14:paraId="23DD9593" w14:textId="77777777" w:rsidTr="00E27FA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865B" w14:textId="77777777" w:rsidR="00E27FA7" w:rsidRPr="00E27FA7" w:rsidRDefault="00E27FA7" w:rsidP="00E27FA7">
            <w:pPr>
              <w:widowControl/>
              <w:spacing w:after="0"/>
              <w:rPr>
                <w:rFonts w:eastAsia="Times New Roman"/>
                <w:color w:val="000000"/>
                <w:kern w:val="0"/>
                <w:szCs w:val="21"/>
              </w:rPr>
            </w:pPr>
            <w:r w:rsidRPr="00E27FA7">
              <w:rPr>
                <w:rFonts w:eastAsia="Times New Roman"/>
                <w:color w:val="000000"/>
                <w:kern w:val="0"/>
                <w:szCs w:val="21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24E8" w14:textId="77777777" w:rsidR="00E27FA7" w:rsidRPr="00E27FA7" w:rsidRDefault="00E27FA7" w:rsidP="00E27FA7">
            <w:pPr>
              <w:widowControl/>
              <w:spacing w:after="0"/>
              <w:rPr>
                <w:rFonts w:eastAsia="Times New Roman"/>
                <w:color w:val="000000"/>
                <w:kern w:val="0"/>
                <w:szCs w:val="21"/>
              </w:rPr>
            </w:pPr>
            <w:r w:rsidRPr="00E27FA7">
              <w:rPr>
                <w:rFonts w:eastAsia="Times New Roman"/>
                <w:color w:val="000000"/>
                <w:kern w:val="0"/>
                <w:szCs w:val="21"/>
              </w:rPr>
              <w:t>...</w:t>
            </w:r>
          </w:p>
        </w:tc>
      </w:tr>
      <w:tr w:rsidR="00E27FA7" w:rsidRPr="00E27FA7" w14:paraId="17A390F4" w14:textId="77777777" w:rsidTr="00E27FA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F236" w14:textId="77777777" w:rsidR="00E27FA7" w:rsidRPr="00E27FA7" w:rsidRDefault="00E27FA7" w:rsidP="00E27FA7">
            <w:pPr>
              <w:widowControl/>
              <w:spacing w:after="0"/>
              <w:rPr>
                <w:rFonts w:eastAsia="Times New Roman"/>
                <w:color w:val="000000"/>
                <w:kern w:val="0"/>
                <w:szCs w:val="21"/>
              </w:rPr>
            </w:pPr>
            <w:r w:rsidRPr="00E27FA7">
              <w:rPr>
                <w:rFonts w:eastAsia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B1E0" w14:textId="77777777" w:rsidR="00E27FA7" w:rsidRPr="00E27FA7" w:rsidRDefault="00E27FA7" w:rsidP="00E27FA7">
            <w:pPr>
              <w:widowControl/>
              <w:spacing w:after="0"/>
              <w:rPr>
                <w:rFonts w:eastAsia="Times New Roman"/>
                <w:color w:val="000000"/>
                <w:kern w:val="0"/>
                <w:szCs w:val="21"/>
              </w:rPr>
            </w:pPr>
            <w:r w:rsidRPr="00E27FA7">
              <w:rPr>
                <w:rFonts w:eastAsia="Times New Roman"/>
                <w:color w:val="000000"/>
                <w:kern w:val="0"/>
                <w:szCs w:val="21"/>
              </w:rPr>
              <w:t>h</w:t>
            </w:r>
          </w:p>
        </w:tc>
      </w:tr>
    </w:tbl>
    <w:p w14:paraId="56985DD9" w14:textId="77777777" w:rsidR="00E27FA7" w:rsidRDefault="00E27FA7" w:rsidP="00E27FA7">
      <w:pPr>
        <w:pStyle w:val="a0"/>
        <w:ind w:firstLine="420"/>
        <w:rPr>
          <w:rFonts w:hint="eastAsia"/>
        </w:rPr>
      </w:pPr>
    </w:p>
    <w:p w14:paraId="1562B798" w14:textId="77777777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则</w:t>
      </w:r>
      <w:proofErr w:type="spellStart"/>
      <w:r>
        <w:rPr>
          <w:rFonts w:hint="eastAsia"/>
        </w:rPr>
        <w:t>NodeExt</w:t>
      </w:r>
      <w:proofErr w:type="spellEnd"/>
      <w:r>
        <w:rPr>
          <w:rFonts w:hint="eastAsia"/>
        </w:rPr>
        <w:t>的虚表结构如下：</w:t>
      </w:r>
    </w:p>
    <w:p w14:paraId="69892859" w14:textId="77777777" w:rsidR="00E27FA7" w:rsidRPr="00E27FA7" w:rsidRDefault="00E27FA7" w:rsidP="00E27FA7">
      <w:pPr>
        <w:pStyle w:val="a0"/>
        <w:ind w:firstLine="420"/>
        <w:rPr>
          <w:b/>
        </w:rPr>
      </w:pPr>
      <w:r>
        <w:tab/>
      </w:r>
    </w:p>
    <w:tbl>
      <w:tblPr>
        <w:tblW w:w="2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160"/>
      </w:tblGrid>
      <w:tr w:rsidR="00E27FA7" w:rsidRPr="00E27FA7" w14:paraId="252EB848" w14:textId="77777777" w:rsidTr="00E27FA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D2FF" w14:textId="77777777" w:rsidR="00E27FA7" w:rsidRPr="00E27FA7" w:rsidRDefault="00E27FA7" w:rsidP="00E27FA7">
            <w:pPr>
              <w:widowControl/>
              <w:spacing w:after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E27FA7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535B" w14:textId="77777777" w:rsidR="00E27FA7" w:rsidRPr="00E27FA7" w:rsidRDefault="00E27FA7" w:rsidP="00E27FA7">
            <w:pPr>
              <w:widowControl/>
              <w:spacing w:after="0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E27FA7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Node.f</w:t>
            </w:r>
            <w:proofErr w:type="spellEnd"/>
          </w:p>
        </w:tc>
      </w:tr>
      <w:tr w:rsidR="00E27FA7" w:rsidRPr="00E27FA7" w14:paraId="5FC9563E" w14:textId="77777777" w:rsidTr="00E27FA7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5D0E" w14:textId="77777777" w:rsidR="00E27FA7" w:rsidRPr="00E27FA7" w:rsidRDefault="00E27FA7" w:rsidP="00E27FA7">
            <w:pPr>
              <w:widowControl/>
              <w:spacing w:after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E27FA7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8CB8" w14:textId="77777777" w:rsidR="00E27FA7" w:rsidRPr="00E27FA7" w:rsidRDefault="00E27FA7" w:rsidP="00E27FA7">
            <w:pPr>
              <w:widowControl/>
              <w:spacing w:after="0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E27FA7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NodeExt.g</w:t>
            </w:r>
            <w:proofErr w:type="spellEnd"/>
          </w:p>
        </w:tc>
      </w:tr>
      <w:tr w:rsidR="00E27FA7" w:rsidRPr="00E27FA7" w14:paraId="671613B7" w14:textId="77777777" w:rsidTr="00E27FA7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7BD6" w14:textId="77777777" w:rsidR="00E27FA7" w:rsidRPr="00E27FA7" w:rsidRDefault="00E27FA7" w:rsidP="00E27FA7">
            <w:pPr>
              <w:widowControl/>
              <w:spacing w:after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E27FA7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AF7D" w14:textId="77777777" w:rsidR="00E27FA7" w:rsidRPr="00E27FA7" w:rsidRDefault="00E27FA7" w:rsidP="00E27FA7">
            <w:pPr>
              <w:widowControl/>
              <w:spacing w:after="0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E27FA7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NodeExt.h</w:t>
            </w:r>
            <w:proofErr w:type="spellEnd"/>
          </w:p>
        </w:tc>
      </w:tr>
    </w:tbl>
    <w:p w14:paraId="25FB0E24" w14:textId="3881E05D" w:rsidR="00E27FA7" w:rsidRPr="00E27FA7" w:rsidRDefault="00E27FA7" w:rsidP="00E27FA7">
      <w:pPr>
        <w:pStyle w:val="a0"/>
        <w:ind w:firstLine="422"/>
        <w:rPr>
          <w:b/>
        </w:rPr>
      </w:pPr>
    </w:p>
    <w:p w14:paraId="033143CE" w14:textId="2B5A3899" w:rsidR="00E27FA7" w:rsidRPr="00E27FA7" w:rsidRDefault="00E27FA7" w:rsidP="00E27FA7">
      <w:pPr>
        <w:pStyle w:val="a0"/>
        <w:ind w:firstLine="420"/>
      </w:pPr>
      <w:r>
        <w:rPr>
          <w:rFonts w:hint="eastAsia"/>
        </w:rPr>
        <w:t>我们来分析</w:t>
      </w:r>
      <w:r>
        <w:rPr>
          <w:rFonts w:hint="eastAsia"/>
        </w:rPr>
        <w:t>main</w:t>
      </w:r>
      <w:r>
        <w:rPr>
          <w:rFonts w:hint="eastAsia"/>
        </w:rPr>
        <w:t>函数语句的调用过程。在</w:t>
      </w:r>
      <w:r>
        <w:rPr>
          <w:rFonts w:hint="eastAsia"/>
        </w:rPr>
        <w:t>New</w:t>
      </w:r>
      <w:r>
        <w:rPr>
          <w:rFonts w:hint="eastAsia"/>
        </w:rPr>
        <w:t>中，我们将</w:t>
      </w:r>
      <w:proofErr w:type="spellStart"/>
      <w:r>
        <w:rPr>
          <w:rFonts w:hint="eastAsia"/>
        </w:rPr>
        <w:t>NodeExt</w:t>
      </w:r>
      <w:proofErr w:type="spellEnd"/>
      <w:r>
        <w:rPr>
          <w:rFonts w:hint="eastAsia"/>
        </w:rPr>
        <w:t>的虚表首地址写入</w:t>
      </w:r>
      <w:r>
        <w:rPr>
          <w:rFonts w:hint="eastAsia"/>
        </w:rPr>
        <w:lastRenderedPageBreak/>
        <w:t>了第一个成员变量。函数调用</w:t>
      </w:r>
      <w:proofErr w:type="spellStart"/>
      <w:r>
        <w:rPr>
          <w:rFonts w:hint="eastAsia"/>
        </w:rPr>
        <w:t>obj.</w:t>
      </w:r>
      <w:proofErr w:type="gramStart"/>
      <w:r>
        <w:rPr>
          <w:rFonts w:hint="eastAsia"/>
        </w:rPr>
        <w:t>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中，我们首先找到当前函数</w:t>
      </w:r>
      <w:r>
        <w:rPr>
          <w:rFonts w:hint="eastAsia"/>
        </w:rPr>
        <w:t>g</w:t>
      </w:r>
      <w:r>
        <w:rPr>
          <w:rFonts w:hint="eastAsia"/>
        </w:rPr>
        <w:t>所对应的唯一编号</w:t>
      </w:r>
      <w:r>
        <w:rPr>
          <w:rFonts w:hint="eastAsia"/>
        </w:rPr>
        <w:t>fid=2</w:t>
      </w:r>
      <w:r>
        <w:rPr>
          <w:rFonts w:hint="eastAsia"/>
        </w:rPr>
        <w:t>，随后加载被调用对象</w:t>
      </w:r>
      <w:r>
        <w:rPr>
          <w:rFonts w:hint="eastAsia"/>
        </w:rPr>
        <w:t>obj</w:t>
      </w:r>
      <w:r>
        <w:rPr>
          <w:rFonts w:hint="eastAsia"/>
        </w:rPr>
        <w:t>的第一个成员变量将虚表首地址加载出来（这里为</w:t>
      </w:r>
      <w:proofErr w:type="spellStart"/>
      <w:r>
        <w:rPr>
          <w:rFonts w:hint="eastAsia"/>
        </w:rPr>
        <w:t>NodeExt</w:t>
      </w:r>
      <w:proofErr w:type="spellEnd"/>
      <w:r>
        <w:rPr>
          <w:rFonts w:hint="eastAsia"/>
        </w:rPr>
        <w:t>的虚表地址）。使用</w:t>
      </w:r>
      <w:r>
        <w:rPr>
          <w:rFonts w:hint="eastAsia"/>
        </w:rPr>
        <w:t>runtime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load_ptr</w:t>
      </w:r>
      <w:proofErr w:type="spellEnd"/>
      <w:r>
        <w:rPr>
          <w:rFonts w:hint="eastAsia"/>
        </w:rPr>
        <w:t>函数，我们通过虚表和</w:t>
      </w:r>
      <w:r>
        <w:rPr>
          <w:rFonts w:hint="eastAsia"/>
        </w:rPr>
        <w:t>fid</w:t>
      </w:r>
      <w:r>
        <w:rPr>
          <w:rFonts w:hint="eastAsia"/>
        </w:rPr>
        <w:t>，二分查找找到成员函数入口地址</w:t>
      </w:r>
      <w:proofErr w:type="spellStart"/>
      <w:r>
        <w:rPr>
          <w:rFonts w:hint="eastAsia"/>
        </w:rPr>
        <w:t>NodeExt.g</w:t>
      </w:r>
      <w:proofErr w:type="spellEnd"/>
      <w:r>
        <w:rPr>
          <w:rFonts w:hint="eastAsia"/>
        </w:rPr>
        <w:t>，即为我们需要调用的函数。找到函数后，将</w:t>
      </w:r>
      <w:r>
        <w:rPr>
          <w:rFonts w:hint="eastAsia"/>
        </w:rPr>
        <w:t>this</w:t>
      </w:r>
      <w:r>
        <w:rPr>
          <w:rFonts w:hint="eastAsia"/>
        </w:rPr>
        <w:t>指针和形参传入并调用即可。</w:t>
      </w:r>
    </w:p>
    <w:p w14:paraId="18EB6170" w14:textId="307A9BE4" w:rsidR="000162B5" w:rsidRDefault="00912DA2" w:rsidP="003A01B2">
      <w:pPr>
        <w:pStyle w:val="2"/>
      </w:pPr>
      <w:bookmarkStart w:id="53" w:name="_Toc518231694"/>
      <w:bookmarkStart w:id="54" w:name="_Toc518417092"/>
      <w:r>
        <w:rPr>
          <w:rFonts w:hint="eastAsia"/>
        </w:rPr>
        <w:t>中间代码生成结果展示</w:t>
      </w:r>
      <w:bookmarkEnd w:id="53"/>
      <w:bookmarkEnd w:id="54"/>
    </w:p>
    <w:p w14:paraId="7FA7CB10" w14:textId="77777777" w:rsidR="00E27FA7" w:rsidRDefault="00E27FA7" w:rsidP="00E27FA7">
      <w:pPr>
        <w:pStyle w:val="code"/>
      </w:pPr>
      <w:r>
        <w:t xml:space="preserve">; </w:t>
      </w:r>
      <w:proofErr w:type="spellStart"/>
      <w:r>
        <w:t>ModuleID</w:t>
      </w:r>
      <w:proofErr w:type="spellEnd"/>
      <w:r>
        <w:t xml:space="preserve"> = 'dog-decaf'</w:t>
      </w:r>
    </w:p>
    <w:p w14:paraId="6326120E" w14:textId="77777777" w:rsidR="00E27FA7" w:rsidRDefault="00E27FA7" w:rsidP="00E27FA7">
      <w:pPr>
        <w:pStyle w:val="code"/>
      </w:pPr>
      <w:proofErr w:type="spellStart"/>
      <w:r>
        <w:t>source_filename</w:t>
      </w:r>
      <w:proofErr w:type="spellEnd"/>
      <w:r>
        <w:t xml:space="preserve"> = "dog-decaf"</w:t>
      </w:r>
    </w:p>
    <w:p w14:paraId="468F9CFF" w14:textId="77777777" w:rsidR="00E27FA7" w:rsidRDefault="00E27FA7" w:rsidP="00E27FA7">
      <w:pPr>
        <w:pStyle w:val="code"/>
      </w:pPr>
    </w:p>
    <w:p w14:paraId="0E86AA6C" w14:textId="77777777" w:rsidR="00E27FA7" w:rsidRDefault="00E27FA7" w:rsidP="00E27FA7">
      <w:pPr>
        <w:pStyle w:val="code"/>
      </w:pPr>
      <w:r>
        <w:t>%</w:t>
      </w:r>
      <w:proofErr w:type="spellStart"/>
      <w:proofErr w:type="gramStart"/>
      <w:r>
        <w:t>struct._</w:t>
      </w:r>
      <w:proofErr w:type="gramEnd"/>
      <w:r>
        <w:t>_entry</w:t>
      </w:r>
      <w:proofErr w:type="spellEnd"/>
      <w:r>
        <w:t xml:space="preserve"> = type { i64, i8* }</w:t>
      </w:r>
    </w:p>
    <w:p w14:paraId="5F44A528" w14:textId="77777777" w:rsidR="00E27FA7" w:rsidRDefault="00E27FA7" w:rsidP="00E27FA7">
      <w:pPr>
        <w:pStyle w:val="code"/>
      </w:pPr>
      <w:r>
        <w:t>%</w:t>
      </w:r>
      <w:proofErr w:type="spellStart"/>
      <w:proofErr w:type="gramStart"/>
      <w:r>
        <w:t>struct.string</w:t>
      </w:r>
      <w:proofErr w:type="spellEnd"/>
      <w:proofErr w:type="gramEnd"/>
      <w:r>
        <w:t xml:space="preserve"> = type { i32, i8* }</w:t>
      </w:r>
    </w:p>
    <w:p w14:paraId="6780EB03" w14:textId="77777777" w:rsidR="00E27FA7" w:rsidRDefault="00E27FA7" w:rsidP="00E27FA7">
      <w:pPr>
        <w:pStyle w:val="code"/>
      </w:pPr>
      <w:r>
        <w:t>%</w:t>
      </w:r>
      <w:proofErr w:type="gramStart"/>
      <w:r>
        <w:t>struct._</w:t>
      </w:r>
      <w:proofErr w:type="gramEnd"/>
      <w:r>
        <w:t>_</w:t>
      </w:r>
      <w:proofErr w:type="spellStart"/>
      <w:r>
        <w:t>vtable</w:t>
      </w:r>
      <w:proofErr w:type="spellEnd"/>
      <w:r>
        <w:t xml:space="preserve"> = type { i64, [1 x %</w:t>
      </w:r>
      <w:proofErr w:type="spellStart"/>
      <w:r>
        <w:t>struct.__entry</w:t>
      </w:r>
      <w:proofErr w:type="spellEnd"/>
      <w:r>
        <w:t>] }</w:t>
      </w:r>
    </w:p>
    <w:p w14:paraId="57C4B91D" w14:textId="77777777" w:rsidR="00E27FA7" w:rsidRDefault="00E27FA7" w:rsidP="00E27FA7">
      <w:pPr>
        <w:pStyle w:val="code"/>
      </w:pPr>
      <w:r>
        <w:t>%</w:t>
      </w:r>
      <w:proofErr w:type="spellStart"/>
      <w:r>
        <w:t>NodeExt</w:t>
      </w:r>
      <w:proofErr w:type="spellEnd"/>
      <w:r>
        <w:t xml:space="preserve"> = type </w:t>
      </w:r>
      <w:proofErr w:type="gramStart"/>
      <w:r>
        <w:t>{ %</w:t>
      </w:r>
      <w:proofErr w:type="gramEnd"/>
      <w:r>
        <w:t>struct.__</w:t>
      </w:r>
      <w:proofErr w:type="spellStart"/>
      <w:r>
        <w:t>vtable</w:t>
      </w:r>
      <w:proofErr w:type="spellEnd"/>
      <w:r>
        <w:t>*, i32, %Node*, i32 }</w:t>
      </w:r>
    </w:p>
    <w:p w14:paraId="30FE845F" w14:textId="77777777" w:rsidR="00E27FA7" w:rsidRDefault="00E27FA7" w:rsidP="00E27FA7">
      <w:pPr>
        <w:pStyle w:val="code"/>
      </w:pPr>
      <w:r>
        <w:t xml:space="preserve">%Node = type </w:t>
      </w:r>
      <w:proofErr w:type="gramStart"/>
      <w:r>
        <w:t>{ %</w:t>
      </w:r>
      <w:proofErr w:type="gramEnd"/>
      <w:r>
        <w:t>struct.__</w:t>
      </w:r>
      <w:proofErr w:type="spellStart"/>
      <w:r>
        <w:t>vtable</w:t>
      </w:r>
      <w:proofErr w:type="spellEnd"/>
      <w:r>
        <w:t>*, i32, %Node* }</w:t>
      </w:r>
    </w:p>
    <w:p w14:paraId="2F290D80" w14:textId="77777777" w:rsidR="00E27FA7" w:rsidRDefault="00E27FA7" w:rsidP="00E27FA7">
      <w:pPr>
        <w:pStyle w:val="code"/>
      </w:pPr>
    </w:p>
    <w:p w14:paraId="54F7AAEF" w14:textId="77777777" w:rsidR="00E27FA7" w:rsidRDefault="00E27FA7" w:rsidP="00E27FA7">
      <w:pPr>
        <w:pStyle w:val="code"/>
      </w:pPr>
      <w:r>
        <w:t>@__</w:t>
      </w:r>
      <w:proofErr w:type="spellStart"/>
      <w:r>
        <w:t>vtable_Node</w:t>
      </w:r>
      <w:proofErr w:type="spellEnd"/>
      <w:r>
        <w:t xml:space="preserve"> = private constant </w:t>
      </w:r>
      <w:proofErr w:type="gramStart"/>
      <w:r>
        <w:t>{ i</w:t>
      </w:r>
      <w:proofErr w:type="gramEnd"/>
      <w:r>
        <w:t>64, [1 x %</w:t>
      </w:r>
      <w:proofErr w:type="spellStart"/>
      <w:r>
        <w:t>struct.__entry</w:t>
      </w:r>
      <w:proofErr w:type="spellEnd"/>
      <w:r>
        <w:t>] } { i64 1, [1 x %</w:t>
      </w:r>
      <w:proofErr w:type="spellStart"/>
      <w:r>
        <w:t>struct.__entry</w:t>
      </w:r>
      <w:proofErr w:type="spellEnd"/>
      <w:r>
        <w:t>] [%</w:t>
      </w:r>
      <w:proofErr w:type="spellStart"/>
      <w:r>
        <w:t>struct.__entry</w:t>
      </w:r>
      <w:proofErr w:type="spellEnd"/>
      <w:r>
        <w:t xml:space="preserve"> { i64 0, i8* </w:t>
      </w:r>
      <w:proofErr w:type="spellStart"/>
      <w:r>
        <w:t>bitcast</w:t>
      </w:r>
      <w:proofErr w:type="spellEnd"/>
      <w:r>
        <w:t xml:space="preserve"> (void (i8*)* @</w:t>
      </w:r>
      <w:proofErr w:type="spellStart"/>
      <w:r>
        <w:t>Node__f</w:t>
      </w:r>
      <w:proofErr w:type="spellEnd"/>
      <w:r>
        <w:t xml:space="preserve"> to i8*) }] }</w:t>
      </w:r>
    </w:p>
    <w:p w14:paraId="3C657EF2" w14:textId="77777777" w:rsidR="00E27FA7" w:rsidRDefault="00E27FA7" w:rsidP="00E27FA7">
      <w:pPr>
        <w:pStyle w:val="code"/>
      </w:pPr>
      <w:r>
        <w:t>@__</w:t>
      </w:r>
      <w:proofErr w:type="spellStart"/>
      <w:r>
        <w:t>vtable_NodeExt</w:t>
      </w:r>
      <w:proofErr w:type="spellEnd"/>
      <w:r>
        <w:t xml:space="preserve"> = private constant </w:t>
      </w:r>
      <w:proofErr w:type="gramStart"/>
      <w:r>
        <w:t>{ i</w:t>
      </w:r>
      <w:proofErr w:type="gramEnd"/>
      <w:r>
        <w:t>64, [1 x %</w:t>
      </w:r>
      <w:proofErr w:type="spellStart"/>
      <w:r>
        <w:t>struct.__entry</w:t>
      </w:r>
      <w:proofErr w:type="spellEnd"/>
      <w:r>
        <w:t>] } { i64 1, [1 x %</w:t>
      </w:r>
      <w:proofErr w:type="spellStart"/>
      <w:r>
        <w:t>struct.__entry</w:t>
      </w:r>
      <w:proofErr w:type="spellEnd"/>
      <w:r>
        <w:t>] [%</w:t>
      </w:r>
      <w:proofErr w:type="spellStart"/>
      <w:r>
        <w:t>struct.__entry</w:t>
      </w:r>
      <w:proofErr w:type="spellEnd"/>
      <w:r>
        <w:t xml:space="preserve"> { i64 0, i8* </w:t>
      </w:r>
      <w:proofErr w:type="spellStart"/>
      <w:r>
        <w:t>bitcast</w:t>
      </w:r>
      <w:proofErr w:type="spellEnd"/>
      <w:r>
        <w:t xml:space="preserve"> (void (i8*)* @</w:t>
      </w:r>
      <w:proofErr w:type="spellStart"/>
      <w:r>
        <w:t>NodeExt</w:t>
      </w:r>
      <w:proofErr w:type="spellEnd"/>
      <w:r>
        <w:t>__f to i8*) }] }</w:t>
      </w:r>
    </w:p>
    <w:p w14:paraId="1CC3E7E0" w14:textId="77777777" w:rsidR="00E27FA7" w:rsidRDefault="00E27FA7" w:rsidP="00E27FA7">
      <w:pPr>
        <w:pStyle w:val="code"/>
      </w:pPr>
    </w:p>
    <w:p w14:paraId="22A34DAD" w14:textId="77777777" w:rsidR="00E27FA7" w:rsidRDefault="00E27FA7" w:rsidP="00E27FA7">
      <w:pPr>
        <w:pStyle w:val="code"/>
      </w:pPr>
      <w:r>
        <w:t>declare i32 @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14:paraId="6DE79C65" w14:textId="77777777" w:rsidR="00E27FA7" w:rsidRDefault="00E27FA7" w:rsidP="00E27FA7">
      <w:pPr>
        <w:pStyle w:val="code"/>
      </w:pPr>
    </w:p>
    <w:p w14:paraId="6967B185" w14:textId="77777777" w:rsidR="00E27FA7" w:rsidRDefault="00E27FA7" w:rsidP="00E27FA7">
      <w:pPr>
        <w:pStyle w:val="code"/>
      </w:pPr>
      <w:r>
        <w:t>declare %</w:t>
      </w:r>
      <w:proofErr w:type="spellStart"/>
      <w:proofErr w:type="gramStart"/>
      <w:r>
        <w:t>struct.string</w:t>
      </w:r>
      <w:proofErr w:type="spellEnd"/>
      <w:proofErr w:type="gramEnd"/>
      <w:r>
        <w:t>* @</w:t>
      </w:r>
      <w:proofErr w:type="spellStart"/>
      <w:r>
        <w:t>readline</w:t>
      </w:r>
      <w:proofErr w:type="spellEnd"/>
      <w:r>
        <w:t>()</w:t>
      </w:r>
    </w:p>
    <w:p w14:paraId="4A122BA2" w14:textId="77777777" w:rsidR="00E27FA7" w:rsidRDefault="00E27FA7" w:rsidP="00E27FA7">
      <w:pPr>
        <w:pStyle w:val="code"/>
      </w:pPr>
    </w:p>
    <w:p w14:paraId="3620CA68" w14:textId="77777777" w:rsidR="00E27FA7" w:rsidRDefault="00E27FA7" w:rsidP="00E27FA7">
      <w:pPr>
        <w:pStyle w:val="code"/>
      </w:pPr>
      <w:r>
        <w:t>declare void @</w:t>
      </w:r>
      <w:proofErr w:type="spellStart"/>
      <w:r>
        <w:t>printint</w:t>
      </w:r>
      <w:proofErr w:type="spellEnd"/>
      <w:r>
        <w:t>(i32)</w:t>
      </w:r>
    </w:p>
    <w:p w14:paraId="2301C87B" w14:textId="77777777" w:rsidR="00E27FA7" w:rsidRDefault="00E27FA7" w:rsidP="00E27FA7">
      <w:pPr>
        <w:pStyle w:val="code"/>
      </w:pPr>
    </w:p>
    <w:p w14:paraId="1674E237" w14:textId="77777777" w:rsidR="00E27FA7" w:rsidRDefault="00E27FA7" w:rsidP="00E27FA7">
      <w:pPr>
        <w:pStyle w:val="code"/>
      </w:pPr>
      <w:r>
        <w:t>declare void @</w:t>
      </w:r>
      <w:proofErr w:type="spellStart"/>
      <w:r>
        <w:t>printdouble</w:t>
      </w:r>
      <w:proofErr w:type="spellEnd"/>
      <w:r>
        <w:t>(double)</w:t>
      </w:r>
    </w:p>
    <w:p w14:paraId="1D170F0E" w14:textId="77777777" w:rsidR="00E27FA7" w:rsidRDefault="00E27FA7" w:rsidP="00E27FA7">
      <w:pPr>
        <w:pStyle w:val="code"/>
      </w:pPr>
    </w:p>
    <w:p w14:paraId="18A952F9" w14:textId="77777777" w:rsidR="00E27FA7" w:rsidRDefault="00E27FA7" w:rsidP="00E27FA7">
      <w:pPr>
        <w:pStyle w:val="code"/>
      </w:pPr>
      <w:r>
        <w:t>declare void @</w:t>
      </w:r>
      <w:proofErr w:type="spellStart"/>
      <w:r>
        <w:t>printbool</w:t>
      </w:r>
      <w:proofErr w:type="spellEnd"/>
      <w:r>
        <w:t>(i1)</w:t>
      </w:r>
    </w:p>
    <w:p w14:paraId="32E0C77D" w14:textId="77777777" w:rsidR="00E27FA7" w:rsidRDefault="00E27FA7" w:rsidP="00E27FA7">
      <w:pPr>
        <w:pStyle w:val="code"/>
      </w:pPr>
    </w:p>
    <w:p w14:paraId="7451E69D" w14:textId="77777777" w:rsidR="00E27FA7" w:rsidRDefault="00E27FA7" w:rsidP="00E27FA7">
      <w:pPr>
        <w:pStyle w:val="code"/>
      </w:pPr>
      <w:r>
        <w:t>declare void @</w:t>
      </w:r>
      <w:proofErr w:type="spellStart"/>
      <w:r>
        <w:t>printstring</w:t>
      </w:r>
      <w:proofErr w:type="spellEnd"/>
      <w:r>
        <w:t>(%</w:t>
      </w:r>
      <w:proofErr w:type="spellStart"/>
      <w:proofErr w:type="gramStart"/>
      <w:r>
        <w:t>struct.string</w:t>
      </w:r>
      <w:proofErr w:type="spellEnd"/>
      <w:proofErr w:type="gramEnd"/>
      <w:r>
        <w:t>*)</w:t>
      </w:r>
    </w:p>
    <w:p w14:paraId="05091DEF" w14:textId="77777777" w:rsidR="00E27FA7" w:rsidRDefault="00E27FA7" w:rsidP="00E27FA7">
      <w:pPr>
        <w:pStyle w:val="code"/>
      </w:pPr>
    </w:p>
    <w:p w14:paraId="49CE07E8" w14:textId="77777777" w:rsidR="00E27FA7" w:rsidRDefault="00E27FA7" w:rsidP="00E27FA7">
      <w:pPr>
        <w:pStyle w:val="code"/>
      </w:pPr>
      <w:r>
        <w:t>declare %</w:t>
      </w:r>
      <w:proofErr w:type="spellStart"/>
      <w:proofErr w:type="gramStart"/>
      <w:r>
        <w:t>struct.string</w:t>
      </w:r>
      <w:proofErr w:type="spellEnd"/>
      <w:proofErr w:type="gramEnd"/>
      <w:r>
        <w:t>* @</w:t>
      </w:r>
      <w:proofErr w:type="spellStart"/>
      <w:r>
        <w:t>string_cat</w:t>
      </w:r>
      <w:proofErr w:type="spellEnd"/>
      <w:r>
        <w:t>(%</w:t>
      </w:r>
      <w:proofErr w:type="spellStart"/>
      <w:r>
        <w:t>struct.string</w:t>
      </w:r>
      <w:proofErr w:type="spellEnd"/>
      <w:r>
        <w:t>*, %</w:t>
      </w:r>
      <w:proofErr w:type="spellStart"/>
      <w:r>
        <w:t>struct.string</w:t>
      </w:r>
      <w:proofErr w:type="spellEnd"/>
      <w:r>
        <w:t>*)</w:t>
      </w:r>
    </w:p>
    <w:p w14:paraId="00121DF6" w14:textId="77777777" w:rsidR="00E27FA7" w:rsidRDefault="00E27FA7" w:rsidP="00E27FA7">
      <w:pPr>
        <w:pStyle w:val="code"/>
      </w:pPr>
    </w:p>
    <w:p w14:paraId="52140F34" w14:textId="77777777" w:rsidR="00E27FA7" w:rsidRDefault="00E27FA7" w:rsidP="00E27FA7">
      <w:pPr>
        <w:pStyle w:val="code"/>
      </w:pPr>
      <w:r>
        <w:t>declare i8* @</w:t>
      </w:r>
      <w:proofErr w:type="spellStart"/>
      <w:r>
        <w:t>dog_malloc</w:t>
      </w:r>
      <w:proofErr w:type="spellEnd"/>
      <w:r>
        <w:t>(i32)</w:t>
      </w:r>
    </w:p>
    <w:p w14:paraId="66981781" w14:textId="77777777" w:rsidR="00E27FA7" w:rsidRDefault="00E27FA7" w:rsidP="00E27FA7">
      <w:pPr>
        <w:pStyle w:val="code"/>
      </w:pPr>
    </w:p>
    <w:p w14:paraId="73CAA0A1" w14:textId="77777777" w:rsidR="00E27FA7" w:rsidRDefault="00E27FA7" w:rsidP="00E27FA7">
      <w:pPr>
        <w:pStyle w:val="code"/>
      </w:pPr>
      <w:r>
        <w:t>declare i8* @</w:t>
      </w:r>
      <w:proofErr w:type="spellStart"/>
      <w:r>
        <w:t>load_</w:t>
      </w:r>
      <w:proofErr w:type="gramStart"/>
      <w:r>
        <w:t>ptr</w:t>
      </w:r>
      <w:proofErr w:type="spellEnd"/>
      <w:r>
        <w:t>(</w:t>
      </w:r>
      <w:proofErr w:type="gramEnd"/>
      <w:r>
        <w:t>%struct.__</w:t>
      </w:r>
      <w:proofErr w:type="spellStart"/>
      <w:r>
        <w:t>vtable</w:t>
      </w:r>
      <w:proofErr w:type="spellEnd"/>
      <w:r>
        <w:t>*, i32)</w:t>
      </w:r>
    </w:p>
    <w:p w14:paraId="3F81287D" w14:textId="77777777" w:rsidR="00E27FA7" w:rsidRDefault="00E27FA7" w:rsidP="00E27FA7">
      <w:pPr>
        <w:pStyle w:val="code"/>
      </w:pPr>
    </w:p>
    <w:p w14:paraId="58FB21BE" w14:textId="77777777" w:rsidR="00E27FA7" w:rsidRDefault="00E27FA7" w:rsidP="00E27FA7">
      <w:pPr>
        <w:pStyle w:val="code"/>
      </w:pPr>
      <w:r>
        <w:t>define void @</w:t>
      </w:r>
      <w:proofErr w:type="spellStart"/>
      <w:r>
        <w:t>NodeExt</w:t>
      </w:r>
      <w:proofErr w:type="spellEnd"/>
      <w:r>
        <w:t>__f(i8*) {</w:t>
      </w:r>
    </w:p>
    <w:p w14:paraId="354A6A2A" w14:textId="77777777" w:rsidR="00E27FA7" w:rsidRDefault="00E27FA7" w:rsidP="00E27FA7">
      <w:pPr>
        <w:pStyle w:val="code"/>
      </w:pPr>
      <w:r>
        <w:t>entry:</w:t>
      </w:r>
    </w:p>
    <w:p w14:paraId="02D79591" w14:textId="77777777" w:rsidR="00E27FA7" w:rsidRDefault="00E27FA7" w:rsidP="00E27FA7">
      <w:pPr>
        <w:pStyle w:val="code"/>
      </w:pPr>
      <w:r>
        <w:t xml:space="preserve">  %1 = </w:t>
      </w:r>
      <w:proofErr w:type="spellStart"/>
      <w:r>
        <w:t>bitcast</w:t>
      </w:r>
      <w:proofErr w:type="spellEnd"/>
      <w:r>
        <w:t xml:space="preserve"> i8* %0 to %</w:t>
      </w:r>
      <w:proofErr w:type="spellStart"/>
      <w:r>
        <w:t>NodeExt</w:t>
      </w:r>
      <w:proofErr w:type="spellEnd"/>
      <w:r>
        <w:t>*</w:t>
      </w:r>
    </w:p>
    <w:p w14:paraId="23919A05" w14:textId="77777777" w:rsidR="00E27FA7" w:rsidRDefault="00E27FA7" w:rsidP="00E27FA7">
      <w:pPr>
        <w:pStyle w:val="code"/>
      </w:pPr>
      <w:r>
        <w:t xml:space="preserve">  %2 = </w:t>
      </w:r>
      <w:proofErr w:type="spellStart"/>
      <w:r>
        <w:t>getelementptr</w:t>
      </w:r>
      <w:proofErr w:type="spellEnd"/>
      <w:r>
        <w:t xml:space="preserve"> %</w:t>
      </w:r>
      <w:proofErr w:type="spellStart"/>
      <w:r>
        <w:t>NodeExt</w:t>
      </w:r>
      <w:proofErr w:type="spellEnd"/>
      <w:r>
        <w:t>, %</w:t>
      </w:r>
      <w:proofErr w:type="spellStart"/>
      <w:r>
        <w:t>NodeExt</w:t>
      </w:r>
      <w:proofErr w:type="spellEnd"/>
      <w:r>
        <w:t>* %1, i32 0, i32 1</w:t>
      </w:r>
    </w:p>
    <w:p w14:paraId="23CE6A18" w14:textId="77777777" w:rsidR="00E27FA7" w:rsidRDefault="00E27FA7" w:rsidP="00E27FA7">
      <w:pPr>
        <w:pStyle w:val="code"/>
      </w:pPr>
      <w:r>
        <w:t xml:space="preserve">  %3 = </w:t>
      </w:r>
      <w:proofErr w:type="spellStart"/>
      <w:r>
        <w:t>getelementptr</w:t>
      </w:r>
      <w:proofErr w:type="spellEnd"/>
      <w:r>
        <w:t xml:space="preserve"> %</w:t>
      </w:r>
      <w:proofErr w:type="spellStart"/>
      <w:r>
        <w:t>NodeExt</w:t>
      </w:r>
      <w:proofErr w:type="spellEnd"/>
      <w:r>
        <w:t>, %</w:t>
      </w:r>
      <w:proofErr w:type="spellStart"/>
      <w:r>
        <w:t>NodeExt</w:t>
      </w:r>
      <w:proofErr w:type="spellEnd"/>
      <w:r>
        <w:t>* %1, i32 0, i32 2</w:t>
      </w:r>
    </w:p>
    <w:p w14:paraId="40C8CEA5" w14:textId="77777777" w:rsidR="00E27FA7" w:rsidRDefault="00E27FA7" w:rsidP="00E27FA7">
      <w:pPr>
        <w:pStyle w:val="code"/>
      </w:pPr>
      <w:r>
        <w:t xml:space="preserve">  %4 = </w:t>
      </w:r>
      <w:proofErr w:type="spellStart"/>
      <w:r>
        <w:t>getelementptr</w:t>
      </w:r>
      <w:proofErr w:type="spellEnd"/>
      <w:r>
        <w:t xml:space="preserve"> %</w:t>
      </w:r>
      <w:proofErr w:type="spellStart"/>
      <w:r>
        <w:t>NodeExt</w:t>
      </w:r>
      <w:proofErr w:type="spellEnd"/>
      <w:r>
        <w:t>, %</w:t>
      </w:r>
      <w:proofErr w:type="spellStart"/>
      <w:r>
        <w:t>NodeExt</w:t>
      </w:r>
      <w:proofErr w:type="spellEnd"/>
      <w:r>
        <w:t>* %1, i32 0, i32 3</w:t>
      </w:r>
    </w:p>
    <w:p w14:paraId="72AC650F" w14:textId="77777777" w:rsidR="00E27FA7" w:rsidRDefault="00E27FA7" w:rsidP="00E27FA7">
      <w:pPr>
        <w:pStyle w:val="code"/>
      </w:pPr>
      <w:r>
        <w:t xml:space="preserve">  %</w:t>
      </w:r>
      <w:proofErr w:type="spellStart"/>
      <w:r>
        <w:t>ld</w:t>
      </w:r>
      <w:proofErr w:type="spellEnd"/>
      <w:r>
        <w:t xml:space="preserve"> = load i32, i32* %4</w:t>
      </w:r>
    </w:p>
    <w:p w14:paraId="5AADD779" w14:textId="77777777" w:rsidR="00E27FA7" w:rsidRDefault="00E27FA7" w:rsidP="00E27FA7">
      <w:pPr>
        <w:pStyle w:val="code"/>
      </w:pPr>
      <w:r>
        <w:lastRenderedPageBreak/>
        <w:t xml:space="preserve">  call void @</w:t>
      </w:r>
      <w:proofErr w:type="spellStart"/>
      <w:proofErr w:type="gramStart"/>
      <w:r>
        <w:t>printint</w:t>
      </w:r>
      <w:proofErr w:type="spellEnd"/>
      <w:r>
        <w:t>(</w:t>
      </w:r>
      <w:proofErr w:type="gramEnd"/>
      <w:r>
        <w:t>i32 %</w:t>
      </w:r>
      <w:proofErr w:type="spellStart"/>
      <w:r>
        <w:t>ld</w:t>
      </w:r>
      <w:proofErr w:type="spellEnd"/>
      <w:r>
        <w:t>)</w:t>
      </w:r>
    </w:p>
    <w:p w14:paraId="5A3033DE" w14:textId="77777777" w:rsidR="00E27FA7" w:rsidRDefault="00E27FA7" w:rsidP="00E27FA7">
      <w:pPr>
        <w:pStyle w:val="code"/>
      </w:pPr>
      <w:r>
        <w:t xml:space="preserve">  ret void</w:t>
      </w:r>
    </w:p>
    <w:p w14:paraId="0642AF9B" w14:textId="77777777" w:rsidR="00E27FA7" w:rsidRDefault="00E27FA7" w:rsidP="00E27FA7">
      <w:pPr>
        <w:pStyle w:val="code"/>
      </w:pPr>
      <w:r>
        <w:t>}</w:t>
      </w:r>
    </w:p>
    <w:p w14:paraId="47578C9F" w14:textId="77777777" w:rsidR="00E27FA7" w:rsidRDefault="00E27FA7" w:rsidP="00E27FA7">
      <w:pPr>
        <w:pStyle w:val="code"/>
      </w:pPr>
    </w:p>
    <w:p w14:paraId="04BA9C43" w14:textId="77777777" w:rsidR="00E27FA7" w:rsidRDefault="00E27FA7" w:rsidP="00E27FA7">
      <w:pPr>
        <w:pStyle w:val="code"/>
      </w:pPr>
      <w:r>
        <w:t>define void @</w:t>
      </w:r>
      <w:proofErr w:type="spellStart"/>
      <w:r>
        <w:t>Node__f</w:t>
      </w:r>
      <w:proofErr w:type="spellEnd"/>
      <w:r>
        <w:t>(i8*) {</w:t>
      </w:r>
    </w:p>
    <w:p w14:paraId="06096A6B" w14:textId="77777777" w:rsidR="00E27FA7" w:rsidRDefault="00E27FA7" w:rsidP="00E27FA7">
      <w:pPr>
        <w:pStyle w:val="code"/>
      </w:pPr>
      <w:r>
        <w:t>entry:</w:t>
      </w:r>
    </w:p>
    <w:p w14:paraId="32444790" w14:textId="77777777" w:rsidR="00E27FA7" w:rsidRDefault="00E27FA7" w:rsidP="00E27FA7">
      <w:pPr>
        <w:pStyle w:val="code"/>
      </w:pPr>
      <w:r>
        <w:t xml:space="preserve">  %1 = </w:t>
      </w:r>
      <w:proofErr w:type="spellStart"/>
      <w:r>
        <w:t>bitcast</w:t>
      </w:r>
      <w:proofErr w:type="spellEnd"/>
      <w:r>
        <w:t xml:space="preserve"> i8* %0 to %Node*</w:t>
      </w:r>
    </w:p>
    <w:p w14:paraId="007A3E1A" w14:textId="77777777" w:rsidR="00E27FA7" w:rsidRDefault="00E27FA7" w:rsidP="00E27FA7">
      <w:pPr>
        <w:pStyle w:val="code"/>
      </w:pPr>
      <w:r>
        <w:t xml:space="preserve">  %2 = </w:t>
      </w:r>
      <w:proofErr w:type="spellStart"/>
      <w:r>
        <w:t>getelementptr</w:t>
      </w:r>
      <w:proofErr w:type="spellEnd"/>
      <w:r>
        <w:t xml:space="preserve"> %Node, %Node* %1, i32 0, i32 1</w:t>
      </w:r>
    </w:p>
    <w:p w14:paraId="6CAD164D" w14:textId="77777777" w:rsidR="00E27FA7" w:rsidRDefault="00E27FA7" w:rsidP="00E27FA7">
      <w:pPr>
        <w:pStyle w:val="code"/>
      </w:pPr>
      <w:r>
        <w:t xml:space="preserve">  %3 = </w:t>
      </w:r>
      <w:proofErr w:type="spellStart"/>
      <w:r>
        <w:t>getelementptr</w:t>
      </w:r>
      <w:proofErr w:type="spellEnd"/>
      <w:r>
        <w:t xml:space="preserve"> %Node, %Node* %1, i32 0, i32 2</w:t>
      </w:r>
    </w:p>
    <w:p w14:paraId="473D8448" w14:textId="77777777" w:rsidR="00E27FA7" w:rsidRDefault="00E27FA7" w:rsidP="00E27FA7">
      <w:pPr>
        <w:pStyle w:val="code"/>
      </w:pPr>
      <w:r>
        <w:t xml:space="preserve">  %</w:t>
      </w:r>
      <w:proofErr w:type="spellStart"/>
      <w:r>
        <w:t>ld</w:t>
      </w:r>
      <w:proofErr w:type="spellEnd"/>
      <w:r>
        <w:t xml:space="preserve"> = load i32, i32* %2</w:t>
      </w:r>
    </w:p>
    <w:p w14:paraId="1E088A5C" w14:textId="77777777" w:rsidR="00E27FA7" w:rsidRDefault="00E27FA7" w:rsidP="00E27FA7">
      <w:pPr>
        <w:pStyle w:val="code"/>
      </w:pPr>
      <w:r>
        <w:t xml:space="preserve">  call void @</w:t>
      </w:r>
      <w:proofErr w:type="spellStart"/>
      <w:proofErr w:type="gramStart"/>
      <w:r>
        <w:t>printint</w:t>
      </w:r>
      <w:proofErr w:type="spellEnd"/>
      <w:r>
        <w:t>(</w:t>
      </w:r>
      <w:proofErr w:type="gramEnd"/>
      <w:r>
        <w:t>i32 %</w:t>
      </w:r>
      <w:proofErr w:type="spellStart"/>
      <w:r>
        <w:t>ld</w:t>
      </w:r>
      <w:proofErr w:type="spellEnd"/>
      <w:r>
        <w:t>)</w:t>
      </w:r>
    </w:p>
    <w:p w14:paraId="48B0BAD8" w14:textId="77777777" w:rsidR="00E27FA7" w:rsidRDefault="00E27FA7" w:rsidP="00E27FA7">
      <w:pPr>
        <w:pStyle w:val="code"/>
      </w:pPr>
      <w:r>
        <w:t xml:space="preserve">  ret void</w:t>
      </w:r>
    </w:p>
    <w:p w14:paraId="3EFCDEFD" w14:textId="77777777" w:rsidR="00E27FA7" w:rsidRDefault="00E27FA7" w:rsidP="00E27FA7">
      <w:pPr>
        <w:pStyle w:val="code"/>
      </w:pPr>
      <w:r>
        <w:t>}</w:t>
      </w:r>
    </w:p>
    <w:p w14:paraId="060366AE" w14:textId="77777777" w:rsidR="00E27FA7" w:rsidRDefault="00E27FA7" w:rsidP="00E27FA7">
      <w:pPr>
        <w:pStyle w:val="code"/>
      </w:pPr>
    </w:p>
    <w:p w14:paraId="4B86E1B9" w14:textId="77777777" w:rsidR="00E27FA7" w:rsidRDefault="00E27FA7" w:rsidP="00E27FA7">
      <w:pPr>
        <w:pStyle w:val="code"/>
      </w:pPr>
      <w:r>
        <w:t>define i32 @</w:t>
      </w:r>
      <w:proofErr w:type="gramStart"/>
      <w:r>
        <w:t>main(</w:t>
      </w:r>
      <w:proofErr w:type="gramEnd"/>
      <w:r>
        <w:t>) {</w:t>
      </w:r>
    </w:p>
    <w:p w14:paraId="108E5F1C" w14:textId="77777777" w:rsidR="00E27FA7" w:rsidRDefault="00E27FA7" w:rsidP="00E27FA7">
      <w:pPr>
        <w:pStyle w:val="code"/>
      </w:pPr>
      <w:r>
        <w:t>entry:</w:t>
      </w:r>
    </w:p>
    <w:p w14:paraId="40E37409" w14:textId="77777777" w:rsidR="00E27FA7" w:rsidRDefault="00E27FA7" w:rsidP="00E27FA7">
      <w:pPr>
        <w:pStyle w:val="code"/>
      </w:pPr>
      <w:r>
        <w:t xml:space="preserve">  %</w:t>
      </w:r>
      <w:proofErr w:type="spellStart"/>
      <w:r>
        <w:t>local_decl</w:t>
      </w:r>
      <w:proofErr w:type="spellEnd"/>
      <w:r>
        <w:t xml:space="preserve"> = </w:t>
      </w:r>
      <w:proofErr w:type="spellStart"/>
      <w:r>
        <w:t>alloca</w:t>
      </w:r>
      <w:proofErr w:type="spellEnd"/>
      <w:r>
        <w:t xml:space="preserve"> %</w:t>
      </w:r>
      <w:proofErr w:type="spellStart"/>
      <w:r>
        <w:t>NodeExt</w:t>
      </w:r>
      <w:proofErr w:type="spellEnd"/>
      <w:r>
        <w:t>*</w:t>
      </w:r>
    </w:p>
    <w:p w14:paraId="70E76651" w14:textId="77777777" w:rsidR="00E27FA7" w:rsidRDefault="00E27FA7" w:rsidP="00E27FA7">
      <w:pPr>
        <w:pStyle w:val="code"/>
      </w:pPr>
      <w:r>
        <w:t xml:space="preserve">  %local_decl1 = </w:t>
      </w:r>
      <w:proofErr w:type="spellStart"/>
      <w:r>
        <w:t>alloca</w:t>
      </w:r>
      <w:proofErr w:type="spellEnd"/>
      <w:r>
        <w:t xml:space="preserve"> i32</w:t>
      </w:r>
    </w:p>
    <w:p w14:paraId="784D2496" w14:textId="77777777" w:rsidR="00E27FA7" w:rsidRDefault="00E27FA7" w:rsidP="00E27FA7">
      <w:pPr>
        <w:pStyle w:val="code"/>
      </w:pPr>
      <w:r>
        <w:t xml:space="preserve">  %local_decl2 = </w:t>
      </w:r>
      <w:proofErr w:type="spellStart"/>
      <w:r>
        <w:t>alloca</w:t>
      </w:r>
      <w:proofErr w:type="spellEnd"/>
      <w:r>
        <w:t xml:space="preserve"> %Node*</w:t>
      </w:r>
    </w:p>
    <w:p w14:paraId="428195BD" w14:textId="77777777" w:rsidR="00E27FA7" w:rsidRDefault="00E27FA7" w:rsidP="00E27FA7">
      <w:pPr>
        <w:pStyle w:val="code"/>
      </w:pPr>
      <w:r>
        <w:t xml:space="preserve">  %local_decl3 = </w:t>
      </w:r>
      <w:proofErr w:type="spellStart"/>
      <w:r>
        <w:t>alloca</w:t>
      </w:r>
      <w:proofErr w:type="spellEnd"/>
      <w:r>
        <w:t xml:space="preserve"> %Node*</w:t>
      </w:r>
    </w:p>
    <w:p w14:paraId="005A4842" w14:textId="77777777" w:rsidR="00E27FA7" w:rsidRDefault="00E27FA7" w:rsidP="00E27FA7">
      <w:pPr>
        <w:pStyle w:val="code"/>
      </w:pPr>
      <w:r>
        <w:t xml:space="preserve">  %local_decl4 = </w:t>
      </w:r>
      <w:proofErr w:type="spellStart"/>
      <w:r>
        <w:t>alloca</w:t>
      </w:r>
      <w:proofErr w:type="spellEnd"/>
      <w:r>
        <w:t xml:space="preserve"> %Node*</w:t>
      </w:r>
    </w:p>
    <w:p w14:paraId="2292C23A" w14:textId="77777777" w:rsidR="00E27FA7" w:rsidRDefault="00E27FA7" w:rsidP="00E27FA7">
      <w:pPr>
        <w:pStyle w:val="code"/>
      </w:pPr>
      <w:r>
        <w:t xml:space="preserve">  store %Node* null, %Node** %local_decl3</w:t>
      </w:r>
    </w:p>
    <w:p w14:paraId="7331F207" w14:textId="77777777" w:rsidR="00E27FA7" w:rsidRDefault="00E27FA7" w:rsidP="00E27FA7">
      <w:pPr>
        <w:pStyle w:val="code"/>
      </w:pPr>
      <w:r>
        <w:t xml:space="preserve">  store i32 0, i32* %local_decl1</w:t>
      </w:r>
    </w:p>
    <w:p w14:paraId="5E1EDF4B" w14:textId="77777777" w:rsidR="00E27FA7" w:rsidRDefault="00E27FA7" w:rsidP="00E27FA7">
      <w:pPr>
        <w:pStyle w:val="code"/>
      </w:pPr>
      <w:r>
        <w:t xml:space="preserve">  </w:t>
      </w:r>
      <w:proofErr w:type="spellStart"/>
      <w:r>
        <w:t>br</w:t>
      </w:r>
      <w:proofErr w:type="spellEnd"/>
      <w:r>
        <w:t xml:space="preserve"> label %</w:t>
      </w:r>
      <w:proofErr w:type="spellStart"/>
      <w:r>
        <w:t>cond</w:t>
      </w:r>
      <w:proofErr w:type="spellEnd"/>
    </w:p>
    <w:p w14:paraId="616917B0" w14:textId="77777777" w:rsidR="00E27FA7" w:rsidRDefault="00E27FA7" w:rsidP="00E27FA7">
      <w:pPr>
        <w:pStyle w:val="code"/>
      </w:pPr>
    </w:p>
    <w:p w14:paraId="17BE93CE" w14:textId="77777777" w:rsidR="00E27FA7" w:rsidRDefault="00E27FA7" w:rsidP="00E27FA7">
      <w:pPr>
        <w:pStyle w:val="code"/>
      </w:pPr>
      <w:proofErr w:type="spellStart"/>
      <w:r>
        <w:t>cond</w:t>
      </w:r>
      <w:proofErr w:type="spellEnd"/>
      <w:r>
        <w:t xml:space="preserve">:                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preds</w:t>
      </w:r>
      <w:proofErr w:type="spellEnd"/>
      <w:r>
        <w:t xml:space="preserve"> = %</w:t>
      </w:r>
      <w:proofErr w:type="spellStart"/>
      <w:r>
        <w:t>cont</w:t>
      </w:r>
      <w:proofErr w:type="spellEnd"/>
      <w:r>
        <w:t>, %entry</w:t>
      </w:r>
    </w:p>
    <w:p w14:paraId="053909A6" w14:textId="77777777" w:rsidR="00E27FA7" w:rsidRDefault="00E27FA7" w:rsidP="00E27FA7">
      <w:pPr>
        <w:pStyle w:val="code"/>
      </w:pPr>
      <w:r>
        <w:t xml:space="preserve">  %</w:t>
      </w:r>
      <w:proofErr w:type="spellStart"/>
      <w:r>
        <w:t>ld</w:t>
      </w:r>
      <w:proofErr w:type="spellEnd"/>
      <w:r>
        <w:t xml:space="preserve"> = load i32, i32* %local_decl1</w:t>
      </w:r>
    </w:p>
    <w:p w14:paraId="7833E78A" w14:textId="77777777" w:rsidR="00E27FA7" w:rsidRDefault="00E27FA7" w:rsidP="00E27FA7">
      <w:pPr>
        <w:pStyle w:val="code"/>
      </w:pPr>
      <w:r>
        <w:t xml:space="preserve">  %0 = </w:t>
      </w:r>
      <w:proofErr w:type="spellStart"/>
      <w:r>
        <w:t>icmp</w:t>
      </w:r>
      <w:proofErr w:type="spellEnd"/>
      <w:r>
        <w:t xml:space="preserve"> </w:t>
      </w:r>
      <w:proofErr w:type="spellStart"/>
      <w:r>
        <w:t>slt</w:t>
      </w:r>
      <w:proofErr w:type="spellEnd"/>
      <w:r>
        <w:t xml:space="preserve"> i32 %</w:t>
      </w:r>
      <w:proofErr w:type="spellStart"/>
      <w:r>
        <w:t>ld</w:t>
      </w:r>
      <w:proofErr w:type="spellEnd"/>
      <w:r>
        <w:t>, 100</w:t>
      </w:r>
    </w:p>
    <w:p w14:paraId="7A4688D9" w14:textId="77777777" w:rsidR="00E27FA7" w:rsidRDefault="00E27FA7" w:rsidP="00E27FA7">
      <w:pPr>
        <w:pStyle w:val="code"/>
      </w:pPr>
      <w:r>
        <w:t xml:space="preserve">  </w:t>
      </w:r>
      <w:proofErr w:type="spellStart"/>
      <w:r>
        <w:t>br</w:t>
      </w:r>
      <w:proofErr w:type="spellEnd"/>
      <w:r>
        <w:t xml:space="preserve"> i1 %0, label %</w:t>
      </w:r>
      <w:proofErr w:type="spellStart"/>
      <w:r>
        <w:t>whileloop</w:t>
      </w:r>
      <w:proofErr w:type="spellEnd"/>
      <w:r>
        <w:t>, label %next</w:t>
      </w:r>
    </w:p>
    <w:p w14:paraId="7EFCE670" w14:textId="77777777" w:rsidR="00E27FA7" w:rsidRDefault="00E27FA7" w:rsidP="00E27FA7">
      <w:pPr>
        <w:pStyle w:val="code"/>
      </w:pPr>
    </w:p>
    <w:p w14:paraId="47214F66" w14:textId="77777777" w:rsidR="00E27FA7" w:rsidRDefault="00E27FA7" w:rsidP="00E27FA7">
      <w:pPr>
        <w:pStyle w:val="code"/>
      </w:pPr>
      <w:proofErr w:type="spellStart"/>
      <w:r>
        <w:t>whileloop</w:t>
      </w:r>
      <w:proofErr w:type="spellEnd"/>
      <w:r>
        <w:t xml:space="preserve">:           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preds</w:t>
      </w:r>
      <w:proofErr w:type="spellEnd"/>
      <w:r>
        <w:t xml:space="preserve"> = %</w:t>
      </w:r>
      <w:proofErr w:type="spellStart"/>
      <w:r>
        <w:t>cond</w:t>
      </w:r>
      <w:proofErr w:type="spellEnd"/>
    </w:p>
    <w:p w14:paraId="63EFC781" w14:textId="77777777" w:rsidR="00E27FA7" w:rsidRDefault="00E27FA7" w:rsidP="00E27FA7">
      <w:pPr>
        <w:pStyle w:val="code"/>
      </w:pPr>
      <w:r>
        <w:t xml:space="preserve">  %ld5 = load i32, i32* %local_decl1</w:t>
      </w:r>
    </w:p>
    <w:p w14:paraId="00C59CB3" w14:textId="77777777" w:rsidR="00E27FA7" w:rsidRDefault="00E27FA7" w:rsidP="00E27FA7">
      <w:pPr>
        <w:pStyle w:val="code"/>
      </w:pPr>
      <w:r>
        <w:t xml:space="preserve">  %1 = </w:t>
      </w:r>
      <w:proofErr w:type="spellStart"/>
      <w:r>
        <w:t>srem</w:t>
      </w:r>
      <w:proofErr w:type="spellEnd"/>
      <w:r>
        <w:t xml:space="preserve"> i32 %ld5, 2</w:t>
      </w:r>
    </w:p>
    <w:p w14:paraId="381923AB" w14:textId="77777777" w:rsidR="00E27FA7" w:rsidRDefault="00E27FA7" w:rsidP="00E27FA7">
      <w:pPr>
        <w:pStyle w:val="code"/>
      </w:pPr>
      <w:r>
        <w:t xml:space="preserve">  %2 = </w:t>
      </w:r>
      <w:proofErr w:type="spellStart"/>
      <w:r>
        <w:t>icmp</w:t>
      </w:r>
      <w:proofErr w:type="spellEnd"/>
      <w:r>
        <w:t xml:space="preserve"> eq i32 %1, 0</w:t>
      </w:r>
    </w:p>
    <w:p w14:paraId="377A2A25" w14:textId="77777777" w:rsidR="00E27FA7" w:rsidRDefault="00E27FA7" w:rsidP="00E27FA7">
      <w:pPr>
        <w:pStyle w:val="code"/>
      </w:pPr>
      <w:r>
        <w:t xml:space="preserve">  </w:t>
      </w:r>
      <w:proofErr w:type="spellStart"/>
      <w:r>
        <w:t>br</w:t>
      </w:r>
      <w:proofErr w:type="spellEnd"/>
      <w:r>
        <w:t xml:space="preserve"> i1 %2, label %then, label %else</w:t>
      </w:r>
    </w:p>
    <w:p w14:paraId="64AF9645" w14:textId="77777777" w:rsidR="00E27FA7" w:rsidRDefault="00E27FA7" w:rsidP="00E27FA7">
      <w:pPr>
        <w:pStyle w:val="code"/>
      </w:pPr>
    </w:p>
    <w:p w14:paraId="3F24C42F" w14:textId="77777777" w:rsidR="00E27FA7" w:rsidRDefault="00E27FA7" w:rsidP="00E27FA7">
      <w:pPr>
        <w:pStyle w:val="code"/>
      </w:pPr>
      <w:r>
        <w:t xml:space="preserve">then:                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preds</w:t>
      </w:r>
      <w:proofErr w:type="spellEnd"/>
      <w:r>
        <w:t xml:space="preserve"> = %</w:t>
      </w:r>
      <w:proofErr w:type="spellStart"/>
      <w:r>
        <w:t>whileloop</w:t>
      </w:r>
      <w:proofErr w:type="spellEnd"/>
    </w:p>
    <w:p w14:paraId="0087273B" w14:textId="77777777" w:rsidR="00E27FA7" w:rsidRDefault="00E27FA7" w:rsidP="00E27FA7">
      <w:pPr>
        <w:pStyle w:val="code"/>
      </w:pPr>
      <w:r>
        <w:t xml:space="preserve">  %</w:t>
      </w:r>
      <w:proofErr w:type="spellStart"/>
      <w:r>
        <w:t>dog_malloc</w:t>
      </w:r>
      <w:proofErr w:type="spellEnd"/>
      <w:r>
        <w:t xml:space="preserve"> = call i8* @</w:t>
      </w:r>
      <w:proofErr w:type="spellStart"/>
      <w:r>
        <w:t>dog_</w:t>
      </w:r>
      <w:proofErr w:type="gramStart"/>
      <w:r>
        <w:t>malloc</w:t>
      </w:r>
      <w:proofErr w:type="spellEnd"/>
      <w:r>
        <w:t>(</w:t>
      </w:r>
      <w:proofErr w:type="gramEnd"/>
      <w:r>
        <w:t>i32 32)</w:t>
      </w:r>
    </w:p>
    <w:p w14:paraId="5BF8A1FA" w14:textId="77777777" w:rsidR="00E27FA7" w:rsidRDefault="00E27FA7" w:rsidP="00E27FA7">
      <w:pPr>
        <w:pStyle w:val="code"/>
      </w:pPr>
      <w:r>
        <w:t xml:space="preserve">  %3 = </w:t>
      </w:r>
      <w:proofErr w:type="spellStart"/>
      <w:r>
        <w:t>bitcast</w:t>
      </w:r>
      <w:proofErr w:type="spellEnd"/>
      <w:r>
        <w:t xml:space="preserve"> i8* %</w:t>
      </w:r>
      <w:proofErr w:type="spellStart"/>
      <w:r>
        <w:t>dog_malloc</w:t>
      </w:r>
      <w:proofErr w:type="spellEnd"/>
      <w:r>
        <w:t xml:space="preserve"> to %</w:t>
      </w:r>
      <w:proofErr w:type="spellStart"/>
      <w:r>
        <w:t>NodeExt</w:t>
      </w:r>
      <w:proofErr w:type="spellEnd"/>
      <w:r>
        <w:t>*</w:t>
      </w:r>
    </w:p>
    <w:p w14:paraId="6C6ADFB7" w14:textId="77777777" w:rsidR="00E27FA7" w:rsidRDefault="00E27FA7" w:rsidP="00E27FA7">
      <w:pPr>
        <w:pStyle w:val="code"/>
      </w:pPr>
      <w:r>
        <w:t xml:space="preserve">  %</w:t>
      </w:r>
      <w:proofErr w:type="spellStart"/>
      <w:r>
        <w:t>lenAddr</w:t>
      </w:r>
      <w:proofErr w:type="spellEnd"/>
      <w:r>
        <w:t xml:space="preserve"> = </w:t>
      </w:r>
      <w:proofErr w:type="spellStart"/>
      <w:r>
        <w:t>getelementptr</w:t>
      </w:r>
      <w:proofErr w:type="spellEnd"/>
      <w:r>
        <w:t xml:space="preserve"> %</w:t>
      </w:r>
      <w:proofErr w:type="spellStart"/>
      <w:r>
        <w:t>NodeExt</w:t>
      </w:r>
      <w:proofErr w:type="spellEnd"/>
      <w:r>
        <w:t>, %</w:t>
      </w:r>
      <w:proofErr w:type="spellStart"/>
      <w:r>
        <w:t>NodeExt</w:t>
      </w:r>
      <w:proofErr w:type="spellEnd"/>
      <w:r>
        <w:t>* %3, i32 0, i32 0</w:t>
      </w:r>
    </w:p>
    <w:p w14:paraId="5B156A5D" w14:textId="77777777" w:rsidR="00E27FA7" w:rsidRDefault="00E27FA7" w:rsidP="00E27FA7">
      <w:pPr>
        <w:pStyle w:val="code"/>
      </w:pPr>
      <w:r>
        <w:t xml:space="preserve">  store %</w:t>
      </w:r>
      <w:proofErr w:type="gramStart"/>
      <w:r>
        <w:t>struct._</w:t>
      </w:r>
      <w:proofErr w:type="gramEnd"/>
      <w:r>
        <w:t>_</w:t>
      </w:r>
      <w:proofErr w:type="spellStart"/>
      <w:r>
        <w:t>vtable</w:t>
      </w:r>
      <w:proofErr w:type="spellEnd"/>
      <w:r>
        <w:t xml:space="preserve">* </w:t>
      </w:r>
      <w:proofErr w:type="spellStart"/>
      <w:r>
        <w:t>bitcast</w:t>
      </w:r>
      <w:proofErr w:type="spellEnd"/>
      <w:r>
        <w:t xml:space="preserve"> ({ i64, [1 x %</w:t>
      </w:r>
      <w:proofErr w:type="spellStart"/>
      <w:r>
        <w:t>struct.__entry</w:t>
      </w:r>
      <w:proofErr w:type="spellEnd"/>
      <w:r>
        <w:t>] }* @__</w:t>
      </w:r>
      <w:proofErr w:type="spellStart"/>
      <w:r>
        <w:t>vtable_NodeExt</w:t>
      </w:r>
      <w:proofErr w:type="spellEnd"/>
      <w:r>
        <w:t xml:space="preserve"> to %struct.__</w:t>
      </w:r>
      <w:proofErr w:type="spellStart"/>
      <w:r>
        <w:t>vtable</w:t>
      </w:r>
      <w:proofErr w:type="spellEnd"/>
      <w:r>
        <w:t>*), %struct.__</w:t>
      </w:r>
      <w:proofErr w:type="spellStart"/>
      <w:r>
        <w:t>vtable</w:t>
      </w:r>
      <w:proofErr w:type="spellEnd"/>
      <w:r>
        <w:t>** %</w:t>
      </w:r>
      <w:proofErr w:type="spellStart"/>
      <w:r>
        <w:t>lenAddr</w:t>
      </w:r>
      <w:proofErr w:type="spellEnd"/>
    </w:p>
    <w:p w14:paraId="5F9E476D" w14:textId="77777777" w:rsidR="00E27FA7" w:rsidRDefault="00E27FA7" w:rsidP="00E27FA7">
      <w:pPr>
        <w:pStyle w:val="code"/>
      </w:pPr>
      <w:r>
        <w:t xml:space="preserve">  store %</w:t>
      </w:r>
      <w:proofErr w:type="spellStart"/>
      <w:r>
        <w:t>NodeExt</w:t>
      </w:r>
      <w:proofErr w:type="spellEnd"/>
      <w:r>
        <w:t>* %3, %</w:t>
      </w:r>
      <w:proofErr w:type="spellStart"/>
      <w:r>
        <w:t>NodeExt</w:t>
      </w:r>
      <w:proofErr w:type="spellEnd"/>
      <w:r>
        <w:t>** %</w:t>
      </w:r>
      <w:proofErr w:type="spellStart"/>
      <w:r>
        <w:t>local_decl</w:t>
      </w:r>
      <w:proofErr w:type="spellEnd"/>
    </w:p>
    <w:p w14:paraId="5627120A" w14:textId="77777777" w:rsidR="00E27FA7" w:rsidRDefault="00E27FA7" w:rsidP="00E27FA7">
      <w:pPr>
        <w:pStyle w:val="code"/>
      </w:pPr>
      <w:r>
        <w:t xml:space="preserve">  %ld6 = load i32, i32* %local_decl1</w:t>
      </w:r>
    </w:p>
    <w:p w14:paraId="33EBE39F" w14:textId="77777777" w:rsidR="00E27FA7" w:rsidRDefault="00E27FA7" w:rsidP="00E27FA7">
      <w:pPr>
        <w:pStyle w:val="code"/>
      </w:pPr>
      <w:r>
        <w:t xml:space="preserve">  %4 = sub i32 0, %ld6</w:t>
      </w:r>
    </w:p>
    <w:p w14:paraId="7B882A5E" w14:textId="77777777" w:rsidR="00E27FA7" w:rsidRDefault="00E27FA7" w:rsidP="00E27FA7">
      <w:pPr>
        <w:pStyle w:val="code"/>
      </w:pPr>
      <w:r>
        <w:t xml:space="preserve">  %ld7 = load %</w:t>
      </w:r>
      <w:proofErr w:type="spellStart"/>
      <w:r>
        <w:t>NodeExt</w:t>
      </w:r>
      <w:proofErr w:type="spellEnd"/>
      <w:r>
        <w:t>*, %</w:t>
      </w:r>
      <w:proofErr w:type="spellStart"/>
      <w:r>
        <w:t>NodeExt</w:t>
      </w:r>
      <w:proofErr w:type="spellEnd"/>
      <w:r>
        <w:t>** %</w:t>
      </w:r>
      <w:proofErr w:type="spellStart"/>
      <w:r>
        <w:t>local_decl</w:t>
      </w:r>
      <w:proofErr w:type="spellEnd"/>
    </w:p>
    <w:p w14:paraId="31CE4FA9" w14:textId="77777777" w:rsidR="00E27FA7" w:rsidRDefault="00E27FA7" w:rsidP="00E27FA7">
      <w:pPr>
        <w:pStyle w:val="code"/>
      </w:pPr>
      <w:r>
        <w:t xml:space="preserve">  %5 = </w:t>
      </w:r>
      <w:proofErr w:type="spellStart"/>
      <w:r>
        <w:t>getelementptr</w:t>
      </w:r>
      <w:proofErr w:type="spellEnd"/>
      <w:r>
        <w:t xml:space="preserve"> %</w:t>
      </w:r>
      <w:proofErr w:type="spellStart"/>
      <w:r>
        <w:t>NodeExt</w:t>
      </w:r>
      <w:proofErr w:type="spellEnd"/>
      <w:r>
        <w:t>, %</w:t>
      </w:r>
      <w:proofErr w:type="spellStart"/>
      <w:r>
        <w:t>NodeExt</w:t>
      </w:r>
      <w:proofErr w:type="spellEnd"/>
      <w:r>
        <w:t>* %ld7, i32 0, i32 3</w:t>
      </w:r>
    </w:p>
    <w:p w14:paraId="52D2D571" w14:textId="77777777" w:rsidR="00E27FA7" w:rsidRDefault="00E27FA7" w:rsidP="00E27FA7">
      <w:pPr>
        <w:pStyle w:val="code"/>
      </w:pPr>
      <w:r>
        <w:t xml:space="preserve">  store i32 %4, i32* %5</w:t>
      </w:r>
    </w:p>
    <w:p w14:paraId="7D534217" w14:textId="77777777" w:rsidR="00E27FA7" w:rsidRDefault="00E27FA7" w:rsidP="00E27FA7">
      <w:pPr>
        <w:pStyle w:val="code"/>
      </w:pPr>
      <w:r>
        <w:t xml:space="preserve">  %ld8 = load %</w:t>
      </w:r>
      <w:proofErr w:type="spellStart"/>
      <w:r>
        <w:t>NodeExt</w:t>
      </w:r>
      <w:proofErr w:type="spellEnd"/>
      <w:r>
        <w:t>*, %</w:t>
      </w:r>
      <w:proofErr w:type="spellStart"/>
      <w:r>
        <w:t>NodeExt</w:t>
      </w:r>
      <w:proofErr w:type="spellEnd"/>
      <w:r>
        <w:t>** %</w:t>
      </w:r>
      <w:proofErr w:type="spellStart"/>
      <w:r>
        <w:t>local_decl</w:t>
      </w:r>
      <w:proofErr w:type="spellEnd"/>
    </w:p>
    <w:p w14:paraId="7E1B57B9" w14:textId="77777777" w:rsidR="00E27FA7" w:rsidRDefault="00E27FA7" w:rsidP="00E27FA7">
      <w:pPr>
        <w:pStyle w:val="code"/>
      </w:pPr>
      <w:r>
        <w:t xml:space="preserve">  %6 = </w:t>
      </w:r>
      <w:proofErr w:type="spellStart"/>
      <w:r>
        <w:t>bitcast</w:t>
      </w:r>
      <w:proofErr w:type="spellEnd"/>
      <w:r>
        <w:t xml:space="preserve"> %</w:t>
      </w:r>
      <w:proofErr w:type="spellStart"/>
      <w:r>
        <w:t>NodeExt</w:t>
      </w:r>
      <w:proofErr w:type="spellEnd"/>
      <w:r>
        <w:t>* %ld8 to %Node*</w:t>
      </w:r>
    </w:p>
    <w:p w14:paraId="7A015FA5" w14:textId="77777777" w:rsidR="00E27FA7" w:rsidRDefault="00E27FA7" w:rsidP="00E27FA7">
      <w:pPr>
        <w:pStyle w:val="code"/>
      </w:pPr>
      <w:r>
        <w:t xml:space="preserve">  store %Node* %6, %Node** %local_decl4</w:t>
      </w:r>
    </w:p>
    <w:p w14:paraId="21BF3E7F" w14:textId="77777777" w:rsidR="00E27FA7" w:rsidRDefault="00E27FA7" w:rsidP="00E27FA7">
      <w:pPr>
        <w:pStyle w:val="code"/>
      </w:pPr>
      <w:r>
        <w:lastRenderedPageBreak/>
        <w:t xml:space="preserve">  %ld9 = load %Node*, %Node** %local_decl3</w:t>
      </w:r>
    </w:p>
    <w:p w14:paraId="40CD43DC" w14:textId="77777777" w:rsidR="00E27FA7" w:rsidRDefault="00E27FA7" w:rsidP="00E27FA7">
      <w:pPr>
        <w:pStyle w:val="code"/>
      </w:pPr>
      <w:r>
        <w:t xml:space="preserve">  %ld10 = load %Node*, %Node** %local_decl4</w:t>
      </w:r>
    </w:p>
    <w:p w14:paraId="1DB131D4" w14:textId="77777777" w:rsidR="00E27FA7" w:rsidRDefault="00E27FA7" w:rsidP="00E27FA7">
      <w:pPr>
        <w:pStyle w:val="code"/>
      </w:pPr>
      <w:r>
        <w:t xml:space="preserve">  %7 = </w:t>
      </w:r>
      <w:proofErr w:type="spellStart"/>
      <w:r>
        <w:t>getelementptr</w:t>
      </w:r>
      <w:proofErr w:type="spellEnd"/>
      <w:r>
        <w:t xml:space="preserve"> %Node, %Node* %ld10, i32 0, i32 2</w:t>
      </w:r>
    </w:p>
    <w:p w14:paraId="31D162DD" w14:textId="77777777" w:rsidR="00E27FA7" w:rsidRDefault="00E27FA7" w:rsidP="00E27FA7">
      <w:pPr>
        <w:pStyle w:val="code"/>
      </w:pPr>
      <w:r>
        <w:t xml:space="preserve">  store %Node* %ld9, %Node** %7</w:t>
      </w:r>
    </w:p>
    <w:p w14:paraId="48CA91C0" w14:textId="77777777" w:rsidR="00E27FA7" w:rsidRDefault="00E27FA7" w:rsidP="00E27FA7">
      <w:pPr>
        <w:pStyle w:val="code"/>
      </w:pPr>
      <w:r>
        <w:t xml:space="preserve">  </w:t>
      </w:r>
      <w:proofErr w:type="spellStart"/>
      <w:r>
        <w:t>br</w:t>
      </w:r>
      <w:proofErr w:type="spellEnd"/>
      <w:r>
        <w:t xml:space="preserve"> label %</w:t>
      </w:r>
      <w:proofErr w:type="spellStart"/>
      <w:r>
        <w:t>cont</w:t>
      </w:r>
      <w:proofErr w:type="spellEnd"/>
    </w:p>
    <w:p w14:paraId="1E4647F2" w14:textId="77777777" w:rsidR="00E27FA7" w:rsidRDefault="00E27FA7" w:rsidP="00E27FA7">
      <w:pPr>
        <w:pStyle w:val="code"/>
      </w:pPr>
    </w:p>
    <w:p w14:paraId="0942D68D" w14:textId="77777777" w:rsidR="00E27FA7" w:rsidRDefault="00E27FA7" w:rsidP="00E27FA7">
      <w:pPr>
        <w:pStyle w:val="code"/>
      </w:pPr>
      <w:r>
        <w:t xml:space="preserve">else:                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preds</w:t>
      </w:r>
      <w:proofErr w:type="spellEnd"/>
      <w:r>
        <w:t xml:space="preserve"> = %</w:t>
      </w:r>
      <w:proofErr w:type="spellStart"/>
      <w:r>
        <w:t>whileloop</w:t>
      </w:r>
      <w:proofErr w:type="spellEnd"/>
    </w:p>
    <w:p w14:paraId="642D8536" w14:textId="77777777" w:rsidR="00E27FA7" w:rsidRDefault="00E27FA7" w:rsidP="00E27FA7">
      <w:pPr>
        <w:pStyle w:val="code"/>
      </w:pPr>
      <w:r>
        <w:t xml:space="preserve">  %dog_malloc11 = call i8* @</w:t>
      </w:r>
      <w:proofErr w:type="spellStart"/>
      <w:r>
        <w:t>dog_</w:t>
      </w:r>
      <w:proofErr w:type="gramStart"/>
      <w:r>
        <w:t>malloc</w:t>
      </w:r>
      <w:proofErr w:type="spellEnd"/>
      <w:r>
        <w:t>(</w:t>
      </w:r>
      <w:proofErr w:type="gramEnd"/>
      <w:r>
        <w:t>i32 24)</w:t>
      </w:r>
    </w:p>
    <w:p w14:paraId="415C45FA" w14:textId="77777777" w:rsidR="00E27FA7" w:rsidRDefault="00E27FA7" w:rsidP="00E27FA7">
      <w:pPr>
        <w:pStyle w:val="code"/>
      </w:pPr>
      <w:r>
        <w:t xml:space="preserve">  %8 = </w:t>
      </w:r>
      <w:proofErr w:type="spellStart"/>
      <w:r>
        <w:t>bitcast</w:t>
      </w:r>
      <w:proofErr w:type="spellEnd"/>
      <w:r>
        <w:t xml:space="preserve"> i8* %dog_malloc11 to %Node*</w:t>
      </w:r>
    </w:p>
    <w:p w14:paraId="0BF56E1A" w14:textId="77777777" w:rsidR="00E27FA7" w:rsidRDefault="00E27FA7" w:rsidP="00E27FA7">
      <w:pPr>
        <w:pStyle w:val="code"/>
      </w:pPr>
      <w:r>
        <w:t xml:space="preserve">  %lenAddr12 = </w:t>
      </w:r>
      <w:proofErr w:type="spellStart"/>
      <w:r>
        <w:t>getelementptr</w:t>
      </w:r>
      <w:proofErr w:type="spellEnd"/>
      <w:r>
        <w:t xml:space="preserve"> %Node, %Node* %8, i32 0, i32 0</w:t>
      </w:r>
    </w:p>
    <w:p w14:paraId="618D8C99" w14:textId="77777777" w:rsidR="00E27FA7" w:rsidRDefault="00E27FA7" w:rsidP="00E27FA7">
      <w:pPr>
        <w:pStyle w:val="code"/>
      </w:pPr>
      <w:r>
        <w:t xml:space="preserve">  store %</w:t>
      </w:r>
      <w:proofErr w:type="gramStart"/>
      <w:r>
        <w:t>struct._</w:t>
      </w:r>
      <w:proofErr w:type="gramEnd"/>
      <w:r>
        <w:t>_</w:t>
      </w:r>
      <w:proofErr w:type="spellStart"/>
      <w:r>
        <w:t>vtable</w:t>
      </w:r>
      <w:proofErr w:type="spellEnd"/>
      <w:r>
        <w:t xml:space="preserve">* </w:t>
      </w:r>
      <w:proofErr w:type="spellStart"/>
      <w:r>
        <w:t>bitcast</w:t>
      </w:r>
      <w:proofErr w:type="spellEnd"/>
      <w:r>
        <w:t xml:space="preserve"> ({ i64, [1 x %</w:t>
      </w:r>
      <w:proofErr w:type="spellStart"/>
      <w:r>
        <w:t>struct.__entry</w:t>
      </w:r>
      <w:proofErr w:type="spellEnd"/>
      <w:r>
        <w:t>] }* @__</w:t>
      </w:r>
      <w:proofErr w:type="spellStart"/>
      <w:r>
        <w:t>vtable_Node</w:t>
      </w:r>
      <w:proofErr w:type="spellEnd"/>
      <w:r>
        <w:t xml:space="preserve"> to %struct.__</w:t>
      </w:r>
      <w:proofErr w:type="spellStart"/>
      <w:r>
        <w:t>vtable</w:t>
      </w:r>
      <w:proofErr w:type="spellEnd"/>
      <w:r>
        <w:t>*), %struct.__</w:t>
      </w:r>
      <w:proofErr w:type="spellStart"/>
      <w:r>
        <w:t>vtable</w:t>
      </w:r>
      <w:proofErr w:type="spellEnd"/>
      <w:r>
        <w:t>** %lenAddr12</w:t>
      </w:r>
    </w:p>
    <w:p w14:paraId="0E57A96B" w14:textId="77777777" w:rsidR="00E27FA7" w:rsidRDefault="00E27FA7" w:rsidP="00E27FA7">
      <w:pPr>
        <w:pStyle w:val="code"/>
      </w:pPr>
      <w:r>
        <w:t xml:space="preserve">  store %Node* %8, %Node** %local_decl4</w:t>
      </w:r>
    </w:p>
    <w:p w14:paraId="540B2D8F" w14:textId="77777777" w:rsidR="00E27FA7" w:rsidRDefault="00E27FA7" w:rsidP="00E27FA7">
      <w:pPr>
        <w:pStyle w:val="code"/>
      </w:pPr>
      <w:r>
        <w:t xml:space="preserve">  %ld13 = load i32, i32* %local_decl1</w:t>
      </w:r>
    </w:p>
    <w:p w14:paraId="4BDFAFEC" w14:textId="77777777" w:rsidR="00E27FA7" w:rsidRDefault="00E27FA7" w:rsidP="00E27FA7">
      <w:pPr>
        <w:pStyle w:val="code"/>
      </w:pPr>
      <w:r>
        <w:t xml:space="preserve">  %ld14 = load %Node*, %Node** %local_decl4</w:t>
      </w:r>
    </w:p>
    <w:p w14:paraId="5F6CDCEE" w14:textId="77777777" w:rsidR="00E27FA7" w:rsidRDefault="00E27FA7" w:rsidP="00E27FA7">
      <w:pPr>
        <w:pStyle w:val="code"/>
      </w:pPr>
      <w:r>
        <w:t xml:space="preserve">  %9 = </w:t>
      </w:r>
      <w:proofErr w:type="spellStart"/>
      <w:r>
        <w:t>getelementptr</w:t>
      </w:r>
      <w:proofErr w:type="spellEnd"/>
      <w:r>
        <w:t xml:space="preserve"> %Node, %Node* %ld14, i32 0, i32 1</w:t>
      </w:r>
    </w:p>
    <w:p w14:paraId="6E647B63" w14:textId="77777777" w:rsidR="00E27FA7" w:rsidRDefault="00E27FA7" w:rsidP="00E27FA7">
      <w:pPr>
        <w:pStyle w:val="code"/>
      </w:pPr>
      <w:r>
        <w:t xml:space="preserve">  store i32 %ld13, i32* %9</w:t>
      </w:r>
    </w:p>
    <w:p w14:paraId="1FDE7882" w14:textId="77777777" w:rsidR="00E27FA7" w:rsidRDefault="00E27FA7" w:rsidP="00E27FA7">
      <w:pPr>
        <w:pStyle w:val="code"/>
      </w:pPr>
      <w:r>
        <w:t xml:space="preserve">  %ld15 = load %Node*, %Node** %local_decl3</w:t>
      </w:r>
    </w:p>
    <w:p w14:paraId="34C1CA4D" w14:textId="77777777" w:rsidR="00E27FA7" w:rsidRDefault="00E27FA7" w:rsidP="00E27FA7">
      <w:pPr>
        <w:pStyle w:val="code"/>
      </w:pPr>
      <w:r>
        <w:t xml:space="preserve">  %ld16 = load %Node*, %Node** %local_decl4</w:t>
      </w:r>
    </w:p>
    <w:p w14:paraId="097AB2DC" w14:textId="77777777" w:rsidR="00E27FA7" w:rsidRDefault="00E27FA7" w:rsidP="00E27FA7">
      <w:pPr>
        <w:pStyle w:val="code"/>
      </w:pPr>
      <w:r>
        <w:t xml:space="preserve">  %10 = </w:t>
      </w:r>
      <w:proofErr w:type="spellStart"/>
      <w:r>
        <w:t>getelementptr</w:t>
      </w:r>
      <w:proofErr w:type="spellEnd"/>
      <w:r>
        <w:t xml:space="preserve"> %Node, %Node* %ld16, i32 0, i32 2</w:t>
      </w:r>
    </w:p>
    <w:p w14:paraId="432C4EF4" w14:textId="77777777" w:rsidR="00E27FA7" w:rsidRDefault="00E27FA7" w:rsidP="00E27FA7">
      <w:pPr>
        <w:pStyle w:val="code"/>
      </w:pPr>
      <w:r>
        <w:t xml:space="preserve">  store %Node* %ld15, %Node** %10</w:t>
      </w:r>
    </w:p>
    <w:p w14:paraId="15DDC6DA" w14:textId="77777777" w:rsidR="00E27FA7" w:rsidRDefault="00E27FA7" w:rsidP="00E27FA7">
      <w:pPr>
        <w:pStyle w:val="code"/>
      </w:pPr>
      <w:r>
        <w:t xml:space="preserve">  </w:t>
      </w:r>
      <w:proofErr w:type="spellStart"/>
      <w:r>
        <w:t>br</w:t>
      </w:r>
      <w:proofErr w:type="spellEnd"/>
      <w:r>
        <w:t xml:space="preserve"> label %</w:t>
      </w:r>
      <w:proofErr w:type="spellStart"/>
      <w:r>
        <w:t>cont</w:t>
      </w:r>
      <w:proofErr w:type="spellEnd"/>
    </w:p>
    <w:p w14:paraId="7822555C" w14:textId="77777777" w:rsidR="00E27FA7" w:rsidRDefault="00E27FA7" w:rsidP="00E27FA7">
      <w:pPr>
        <w:pStyle w:val="code"/>
      </w:pPr>
    </w:p>
    <w:p w14:paraId="5831A527" w14:textId="77777777" w:rsidR="00E27FA7" w:rsidRDefault="00E27FA7" w:rsidP="00E27FA7">
      <w:pPr>
        <w:pStyle w:val="code"/>
      </w:pPr>
      <w:proofErr w:type="spellStart"/>
      <w:r>
        <w:t>cont</w:t>
      </w:r>
      <w:proofErr w:type="spellEnd"/>
      <w:r>
        <w:t xml:space="preserve">:                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preds</w:t>
      </w:r>
      <w:proofErr w:type="spellEnd"/>
      <w:r>
        <w:t xml:space="preserve"> = %else, %then</w:t>
      </w:r>
    </w:p>
    <w:p w14:paraId="0399B764" w14:textId="77777777" w:rsidR="00E27FA7" w:rsidRDefault="00E27FA7" w:rsidP="00E27FA7">
      <w:pPr>
        <w:pStyle w:val="code"/>
      </w:pPr>
      <w:r>
        <w:t xml:space="preserve">  %ld17 = load %Node*, %Node** %local_decl4</w:t>
      </w:r>
    </w:p>
    <w:p w14:paraId="3B1D3239" w14:textId="77777777" w:rsidR="00E27FA7" w:rsidRDefault="00E27FA7" w:rsidP="00E27FA7">
      <w:pPr>
        <w:pStyle w:val="code"/>
      </w:pPr>
      <w:r>
        <w:t xml:space="preserve">  store %Node* %ld17, %Node** %local_decl3</w:t>
      </w:r>
    </w:p>
    <w:p w14:paraId="6A1C85B4" w14:textId="77777777" w:rsidR="00E27FA7" w:rsidRDefault="00E27FA7" w:rsidP="00E27FA7">
      <w:pPr>
        <w:pStyle w:val="code"/>
      </w:pPr>
      <w:r>
        <w:t xml:space="preserve">  %ld18 = load i32, i32* %local_decl1</w:t>
      </w:r>
    </w:p>
    <w:p w14:paraId="634231CA" w14:textId="77777777" w:rsidR="00E27FA7" w:rsidRDefault="00E27FA7" w:rsidP="00E27FA7">
      <w:pPr>
        <w:pStyle w:val="code"/>
      </w:pPr>
      <w:r>
        <w:t xml:space="preserve">  %11 = add i32 %ld18, 1</w:t>
      </w:r>
    </w:p>
    <w:p w14:paraId="7D7D05B2" w14:textId="77777777" w:rsidR="00E27FA7" w:rsidRDefault="00E27FA7" w:rsidP="00E27FA7">
      <w:pPr>
        <w:pStyle w:val="code"/>
      </w:pPr>
      <w:r>
        <w:t xml:space="preserve">  store i32 %11, i32* %local_decl1</w:t>
      </w:r>
    </w:p>
    <w:p w14:paraId="40506C69" w14:textId="77777777" w:rsidR="00E27FA7" w:rsidRDefault="00E27FA7" w:rsidP="00E27FA7">
      <w:pPr>
        <w:pStyle w:val="code"/>
      </w:pPr>
      <w:r>
        <w:t xml:space="preserve">  </w:t>
      </w:r>
      <w:proofErr w:type="spellStart"/>
      <w:r>
        <w:t>br</w:t>
      </w:r>
      <w:proofErr w:type="spellEnd"/>
      <w:r>
        <w:t xml:space="preserve"> label %</w:t>
      </w:r>
      <w:proofErr w:type="spellStart"/>
      <w:r>
        <w:t>cond</w:t>
      </w:r>
      <w:proofErr w:type="spellEnd"/>
    </w:p>
    <w:p w14:paraId="685BBD9A" w14:textId="77777777" w:rsidR="00E27FA7" w:rsidRDefault="00E27FA7" w:rsidP="00E27FA7">
      <w:pPr>
        <w:pStyle w:val="code"/>
      </w:pPr>
    </w:p>
    <w:p w14:paraId="2285A566" w14:textId="77777777" w:rsidR="00E27FA7" w:rsidRDefault="00E27FA7" w:rsidP="00E27FA7">
      <w:pPr>
        <w:pStyle w:val="code"/>
      </w:pPr>
      <w:r>
        <w:t xml:space="preserve">next:                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preds</w:t>
      </w:r>
      <w:proofErr w:type="spellEnd"/>
      <w:r>
        <w:t xml:space="preserve"> = %</w:t>
      </w:r>
      <w:proofErr w:type="spellStart"/>
      <w:r>
        <w:t>cond</w:t>
      </w:r>
      <w:proofErr w:type="spellEnd"/>
    </w:p>
    <w:p w14:paraId="7C26F578" w14:textId="77777777" w:rsidR="00E27FA7" w:rsidRDefault="00E27FA7" w:rsidP="00E27FA7">
      <w:pPr>
        <w:pStyle w:val="code"/>
      </w:pPr>
      <w:r>
        <w:t xml:space="preserve">  %ld19 = load %Node*, %Node** %local_decl3</w:t>
      </w:r>
    </w:p>
    <w:p w14:paraId="7DA3FE5E" w14:textId="77777777" w:rsidR="00E27FA7" w:rsidRDefault="00E27FA7" w:rsidP="00E27FA7">
      <w:pPr>
        <w:pStyle w:val="code"/>
      </w:pPr>
      <w:r>
        <w:t xml:space="preserve">  store %Node* %ld19, %Node** %local_decl2</w:t>
      </w:r>
    </w:p>
    <w:p w14:paraId="17624D11" w14:textId="77777777" w:rsidR="00E27FA7" w:rsidRDefault="00E27FA7" w:rsidP="00E27FA7">
      <w:pPr>
        <w:pStyle w:val="code"/>
      </w:pPr>
      <w:r>
        <w:t xml:space="preserve">  </w:t>
      </w:r>
      <w:proofErr w:type="spellStart"/>
      <w:r>
        <w:t>br</w:t>
      </w:r>
      <w:proofErr w:type="spellEnd"/>
      <w:r>
        <w:t xml:space="preserve"> label %cond20</w:t>
      </w:r>
    </w:p>
    <w:p w14:paraId="313354D3" w14:textId="77777777" w:rsidR="00E27FA7" w:rsidRDefault="00E27FA7" w:rsidP="00E27FA7">
      <w:pPr>
        <w:pStyle w:val="code"/>
      </w:pPr>
    </w:p>
    <w:p w14:paraId="1949FFB7" w14:textId="77777777" w:rsidR="00E27FA7" w:rsidRDefault="00E27FA7" w:rsidP="00E27FA7">
      <w:pPr>
        <w:pStyle w:val="code"/>
      </w:pPr>
      <w:r>
        <w:t xml:space="preserve">cond20:              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preds</w:t>
      </w:r>
      <w:proofErr w:type="spellEnd"/>
      <w:r>
        <w:t xml:space="preserve"> = %whileloop22, %next</w:t>
      </w:r>
    </w:p>
    <w:p w14:paraId="46E3D9E2" w14:textId="77777777" w:rsidR="00E27FA7" w:rsidRDefault="00E27FA7" w:rsidP="00E27FA7">
      <w:pPr>
        <w:pStyle w:val="code"/>
      </w:pPr>
      <w:r>
        <w:t xml:space="preserve">  %ld21 = load %Node*, %Node** %local_decl2</w:t>
      </w:r>
    </w:p>
    <w:p w14:paraId="2E2A9B1A" w14:textId="77777777" w:rsidR="00E27FA7" w:rsidRDefault="00E27FA7" w:rsidP="00E27FA7">
      <w:pPr>
        <w:pStyle w:val="code"/>
      </w:pPr>
      <w:r>
        <w:t xml:space="preserve">  %12 = </w:t>
      </w:r>
      <w:proofErr w:type="spellStart"/>
      <w:r>
        <w:t>ptrtoint</w:t>
      </w:r>
      <w:proofErr w:type="spellEnd"/>
      <w:r>
        <w:t xml:space="preserve"> %Node* %ld21 to i64</w:t>
      </w:r>
    </w:p>
    <w:p w14:paraId="338D12C8" w14:textId="77777777" w:rsidR="00E27FA7" w:rsidRDefault="00E27FA7" w:rsidP="00E27FA7">
      <w:pPr>
        <w:pStyle w:val="code"/>
      </w:pPr>
      <w:r>
        <w:t xml:space="preserve">  %13 = </w:t>
      </w:r>
      <w:proofErr w:type="spellStart"/>
      <w:r>
        <w:t>icmp</w:t>
      </w:r>
      <w:proofErr w:type="spellEnd"/>
      <w:r>
        <w:t xml:space="preserve"> ne i64 %12, 0</w:t>
      </w:r>
    </w:p>
    <w:p w14:paraId="4616506F" w14:textId="77777777" w:rsidR="00E27FA7" w:rsidRDefault="00E27FA7" w:rsidP="00E27FA7">
      <w:pPr>
        <w:pStyle w:val="code"/>
      </w:pPr>
      <w:r>
        <w:t xml:space="preserve">  </w:t>
      </w:r>
      <w:proofErr w:type="spellStart"/>
      <w:r>
        <w:t>br</w:t>
      </w:r>
      <w:proofErr w:type="spellEnd"/>
      <w:r>
        <w:t xml:space="preserve"> i1 %13, label %whileloop22, label %next26</w:t>
      </w:r>
    </w:p>
    <w:p w14:paraId="61187AA1" w14:textId="77777777" w:rsidR="00E27FA7" w:rsidRDefault="00E27FA7" w:rsidP="00E27FA7">
      <w:pPr>
        <w:pStyle w:val="code"/>
      </w:pPr>
    </w:p>
    <w:p w14:paraId="03255732" w14:textId="77777777" w:rsidR="00E27FA7" w:rsidRDefault="00E27FA7" w:rsidP="00E27FA7">
      <w:pPr>
        <w:pStyle w:val="code"/>
      </w:pPr>
      <w:r>
        <w:t xml:space="preserve">whileloop22:         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preds</w:t>
      </w:r>
      <w:proofErr w:type="spellEnd"/>
      <w:r>
        <w:t xml:space="preserve"> = %cond20</w:t>
      </w:r>
    </w:p>
    <w:p w14:paraId="4A8ED16F" w14:textId="77777777" w:rsidR="00E27FA7" w:rsidRDefault="00E27FA7" w:rsidP="00E27FA7">
      <w:pPr>
        <w:pStyle w:val="code"/>
      </w:pPr>
      <w:r>
        <w:t xml:space="preserve">  %ld23 = load %Node*, %Node** %local_decl2</w:t>
      </w:r>
    </w:p>
    <w:p w14:paraId="640578F9" w14:textId="77777777" w:rsidR="00E27FA7" w:rsidRDefault="00E27FA7" w:rsidP="00E27FA7">
      <w:pPr>
        <w:pStyle w:val="code"/>
      </w:pPr>
      <w:r>
        <w:t xml:space="preserve">  %14 = </w:t>
      </w:r>
      <w:proofErr w:type="spellStart"/>
      <w:r>
        <w:t>getelementptr</w:t>
      </w:r>
      <w:proofErr w:type="spellEnd"/>
      <w:r>
        <w:t xml:space="preserve"> %Node, %Node* %ld23, i32 0, i32 0</w:t>
      </w:r>
    </w:p>
    <w:p w14:paraId="40FEDDA5" w14:textId="77777777" w:rsidR="00E27FA7" w:rsidRDefault="00E27FA7" w:rsidP="00E27FA7">
      <w:pPr>
        <w:pStyle w:val="code"/>
      </w:pPr>
      <w:r>
        <w:t xml:space="preserve">  %</w:t>
      </w:r>
      <w:proofErr w:type="spellStart"/>
      <w:r>
        <w:t>loadSymPtr</w:t>
      </w:r>
      <w:proofErr w:type="spellEnd"/>
      <w:r>
        <w:t xml:space="preserve"> = load %</w:t>
      </w:r>
      <w:proofErr w:type="gramStart"/>
      <w:r>
        <w:t>struct._</w:t>
      </w:r>
      <w:proofErr w:type="gramEnd"/>
      <w:r>
        <w:t>_</w:t>
      </w:r>
      <w:proofErr w:type="spellStart"/>
      <w:r>
        <w:t>vtable</w:t>
      </w:r>
      <w:proofErr w:type="spellEnd"/>
      <w:r>
        <w:t>*, %struct.__</w:t>
      </w:r>
      <w:proofErr w:type="spellStart"/>
      <w:r>
        <w:t>vtable</w:t>
      </w:r>
      <w:proofErr w:type="spellEnd"/>
      <w:r>
        <w:t>** %14</w:t>
      </w:r>
    </w:p>
    <w:p w14:paraId="0C89E015" w14:textId="77777777" w:rsidR="00E27FA7" w:rsidRDefault="00E27FA7" w:rsidP="00E27FA7">
      <w:pPr>
        <w:pStyle w:val="code"/>
      </w:pPr>
      <w:r>
        <w:t xml:space="preserve">  %15 = call i8* @</w:t>
      </w:r>
      <w:proofErr w:type="spellStart"/>
      <w:r>
        <w:t>load_</w:t>
      </w:r>
      <w:proofErr w:type="gramStart"/>
      <w:r>
        <w:t>ptr</w:t>
      </w:r>
      <w:proofErr w:type="spellEnd"/>
      <w:r>
        <w:t>(</w:t>
      </w:r>
      <w:proofErr w:type="gramEnd"/>
      <w:r>
        <w:t>%struct.__</w:t>
      </w:r>
      <w:proofErr w:type="spellStart"/>
      <w:r>
        <w:t>vtable</w:t>
      </w:r>
      <w:proofErr w:type="spellEnd"/>
      <w:r>
        <w:t>* %</w:t>
      </w:r>
      <w:proofErr w:type="spellStart"/>
      <w:r>
        <w:t>loadSymPtr</w:t>
      </w:r>
      <w:proofErr w:type="spellEnd"/>
      <w:r>
        <w:t>, i32 0)</w:t>
      </w:r>
    </w:p>
    <w:p w14:paraId="206630A4" w14:textId="77777777" w:rsidR="00E27FA7" w:rsidRDefault="00E27FA7" w:rsidP="00E27FA7">
      <w:pPr>
        <w:pStyle w:val="code"/>
      </w:pPr>
      <w:r>
        <w:t xml:space="preserve">  %16 = </w:t>
      </w:r>
      <w:proofErr w:type="spellStart"/>
      <w:r>
        <w:t>bitcast</w:t>
      </w:r>
      <w:proofErr w:type="spellEnd"/>
      <w:r>
        <w:t xml:space="preserve"> i8* %15 to void (i8</w:t>
      </w:r>
      <w:proofErr w:type="gramStart"/>
      <w:r>
        <w:t>*)*</w:t>
      </w:r>
      <w:proofErr w:type="gramEnd"/>
    </w:p>
    <w:p w14:paraId="0B64C119" w14:textId="77777777" w:rsidR="00E27FA7" w:rsidRDefault="00E27FA7" w:rsidP="00E27FA7">
      <w:pPr>
        <w:pStyle w:val="code"/>
      </w:pPr>
      <w:r>
        <w:t xml:space="preserve">  %17 = </w:t>
      </w:r>
      <w:proofErr w:type="spellStart"/>
      <w:r>
        <w:t>bitcast</w:t>
      </w:r>
      <w:proofErr w:type="spellEnd"/>
      <w:r>
        <w:t xml:space="preserve"> %Node* %ld23 to i8*</w:t>
      </w:r>
    </w:p>
    <w:p w14:paraId="3350946E" w14:textId="77777777" w:rsidR="00E27FA7" w:rsidRDefault="00E27FA7" w:rsidP="00E27FA7">
      <w:pPr>
        <w:pStyle w:val="code"/>
      </w:pPr>
      <w:r>
        <w:t xml:space="preserve">  call void %16(i8* %17)</w:t>
      </w:r>
    </w:p>
    <w:p w14:paraId="355B0A37" w14:textId="77777777" w:rsidR="00E27FA7" w:rsidRDefault="00E27FA7" w:rsidP="00E27FA7">
      <w:pPr>
        <w:pStyle w:val="code"/>
      </w:pPr>
      <w:r>
        <w:lastRenderedPageBreak/>
        <w:t xml:space="preserve">  %ld24 = load %Node*, %Node** %local_decl2</w:t>
      </w:r>
    </w:p>
    <w:p w14:paraId="00A3BA0C" w14:textId="77777777" w:rsidR="00E27FA7" w:rsidRDefault="00E27FA7" w:rsidP="00E27FA7">
      <w:pPr>
        <w:pStyle w:val="code"/>
      </w:pPr>
      <w:r>
        <w:t xml:space="preserve">  %18 = </w:t>
      </w:r>
      <w:proofErr w:type="spellStart"/>
      <w:r>
        <w:t>getelementptr</w:t>
      </w:r>
      <w:proofErr w:type="spellEnd"/>
      <w:r>
        <w:t xml:space="preserve"> %Node, %Node* %ld24, i32 0, i32 2</w:t>
      </w:r>
    </w:p>
    <w:p w14:paraId="24251E93" w14:textId="77777777" w:rsidR="00E27FA7" w:rsidRDefault="00E27FA7" w:rsidP="00E27FA7">
      <w:pPr>
        <w:pStyle w:val="code"/>
      </w:pPr>
      <w:r>
        <w:t xml:space="preserve">  %ld25 = load %Node*, %Node** %18</w:t>
      </w:r>
    </w:p>
    <w:p w14:paraId="3F12BA6E" w14:textId="77777777" w:rsidR="00E27FA7" w:rsidRDefault="00E27FA7" w:rsidP="00E27FA7">
      <w:pPr>
        <w:pStyle w:val="code"/>
      </w:pPr>
      <w:r>
        <w:t xml:space="preserve">  store %Node* %ld25, %Node** %local_decl2</w:t>
      </w:r>
    </w:p>
    <w:p w14:paraId="4C86E8D0" w14:textId="77777777" w:rsidR="00E27FA7" w:rsidRDefault="00E27FA7" w:rsidP="00E27FA7">
      <w:pPr>
        <w:pStyle w:val="code"/>
      </w:pPr>
      <w:r>
        <w:t xml:space="preserve">  </w:t>
      </w:r>
      <w:proofErr w:type="spellStart"/>
      <w:r>
        <w:t>br</w:t>
      </w:r>
      <w:proofErr w:type="spellEnd"/>
      <w:r>
        <w:t xml:space="preserve"> label %cond20</w:t>
      </w:r>
    </w:p>
    <w:p w14:paraId="6E9E436F" w14:textId="77777777" w:rsidR="00E27FA7" w:rsidRDefault="00E27FA7" w:rsidP="00E27FA7">
      <w:pPr>
        <w:pStyle w:val="code"/>
      </w:pPr>
    </w:p>
    <w:p w14:paraId="488DEB4A" w14:textId="77777777" w:rsidR="00E27FA7" w:rsidRDefault="00E27FA7" w:rsidP="00E27FA7">
      <w:pPr>
        <w:pStyle w:val="code"/>
      </w:pPr>
      <w:r>
        <w:t xml:space="preserve">next26:              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preds</w:t>
      </w:r>
      <w:proofErr w:type="spellEnd"/>
      <w:r>
        <w:t xml:space="preserve"> = %cond20</w:t>
      </w:r>
    </w:p>
    <w:p w14:paraId="07885A5E" w14:textId="77777777" w:rsidR="00E27FA7" w:rsidRDefault="00E27FA7" w:rsidP="00E27FA7">
      <w:pPr>
        <w:pStyle w:val="code"/>
      </w:pPr>
      <w:r>
        <w:t xml:space="preserve">  ret i32 0</w:t>
      </w:r>
    </w:p>
    <w:p w14:paraId="14FF6B84" w14:textId="77777777" w:rsidR="00E27FA7" w:rsidRDefault="00E27FA7" w:rsidP="00E27FA7">
      <w:pPr>
        <w:pStyle w:val="code"/>
      </w:pPr>
      <w:r>
        <w:t>}</w:t>
      </w:r>
    </w:p>
    <w:p w14:paraId="25CC769B" w14:textId="77777777" w:rsidR="00E27FA7" w:rsidRDefault="00E27FA7" w:rsidP="00E27FA7">
      <w:pPr>
        <w:pStyle w:val="code"/>
      </w:pPr>
    </w:p>
    <w:p w14:paraId="2FEECF02" w14:textId="77777777" w:rsidR="00E27FA7" w:rsidRDefault="00E27FA7" w:rsidP="00E27FA7">
      <w:pPr>
        <w:pStyle w:val="code"/>
      </w:pPr>
      <w:proofErr w:type="gramStart"/>
      <w:r>
        <w:t>!</w:t>
      </w:r>
      <w:proofErr w:type="spellStart"/>
      <w:r>
        <w:t>llvm</w:t>
      </w:r>
      <w:proofErr w:type="gramEnd"/>
      <w:r>
        <w:t>.module.flags</w:t>
      </w:r>
      <w:proofErr w:type="spellEnd"/>
      <w:r>
        <w:t xml:space="preserve"> = !{!0}</w:t>
      </w:r>
    </w:p>
    <w:p w14:paraId="77884A21" w14:textId="77777777" w:rsidR="00E27FA7" w:rsidRDefault="00E27FA7" w:rsidP="00E27FA7">
      <w:pPr>
        <w:pStyle w:val="code"/>
      </w:pPr>
    </w:p>
    <w:p w14:paraId="6ABB4C2C" w14:textId="4290BBFD" w:rsidR="00E27FA7" w:rsidRPr="00E27FA7" w:rsidRDefault="00E27FA7" w:rsidP="00E27FA7">
      <w:pPr>
        <w:pStyle w:val="code"/>
      </w:pPr>
      <w:r>
        <w:t xml:space="preserve">!0 </w:t>
      </w:r>
      <w:proofErr w:type="gramStart"/>
      <w:r>
        <w:t>= !</w:t>
      </w:r>
      <w:proofErr w:type="gramEnd"/>
      <w:r>
        <w:t>{i32 7, !"PIC Level", i32 2}</w:t>
      </w:r>
    </w:p>
    <w:p w14:paraId="1905C574" w14:textId="62541115" w:rsidR="000162B5" w:rsidRPr="00E27FA7" w:rsidRDefault="00912DA2" w:rsidP="00E27FA7">
      <w:pPr>
        <w:pStyle w:val="code"/>
      </w:pPr>
      <w:r>
        <w:br w:type="page"/>
      </w:r>
    </w:p>
    <w:p w14:paraId="5278C6EB" w14:textId="021321EC" w:rsidR="000162B5" w:rsidRDefault="00912DA2" w:rsidP="00765A76">
      <w:pPr>
        <w:pStyle w:val="1"/>
      </w:pPr>
      <w:bookmarkStart w:id="55" w:name="_Toc518231695"/>
      <w:bookmarkStart w:id="56" w:name="_Toc518417040"/>
      <w:bookmarkStart w:id="57" w:name="_Toc518417093"/>
      <w:r>
        <w:rPr>
          <w:rFonts w:hint="eastAsia"/>
        </w:rPr>
        <w:lastRenderedPageBreak/>
        <w:t>目标代码生成</w:t>
      </w:r>
      <w:bookmarkEnd w:id="55"/>
      <w:bookmarkEnd w:id="56"/>
      <w:bookmarkEnd w:id="57"/>
    </w:p>
    <w:p w14:paraId="20C24485" w14:textId="1104E70C" w:rsidR="00E27FA7" w:rsidRDefault="00E27FA7" w:rsidP="00582270">
      <w:pPr>
        <w:pStyle w:val="2"/>
      </w:pPr>
      <w:bookmarkStart w:id="58" w:name="_Toc518231700"/>
      <w:bookmarkStart w:id="59" w:name="_Toc518417094"/>
      <w:r>
        <w:rPr>
          <w:rFonts w:hint="eastAsia"/>
        </w:rPr>
        <w:t>设计思路</w:t>
      </w:r>
      <w:bookmarkEnd w:id="59"/>
    </w:p>
    <w:p w14:paraId="042070E9" w14:textId="35AADF91" w:rsidR="00E27FA7" w:rsidRDefault="00E27FA7" w:rsidP="00E27FA7">
      <w:pPr>
        <w:pStyle w:val="a0"/>
        <w:ind w:firstLine="420"/>
        <w:rPr>
          <w:rFonts w:hint="eastAsia"/>
        </w:rPr>
      </w:pPr>
      <w:r>
        <w:rPr>
          <w:rFonts w:hint="eastAsia"/>
        </w:rPr>
        <w:t>由于直接生成了</w:t>
      </w:r>
      <w:r>
        <w:rPr>
          <w:rFonts w:hint="eastAsia"/>
        </w:rPr>
        <w:t>LLVM</w:t>
      </w:r>
      <w:r>
        <w:rPr>
          <w:rFonts w:hint="eastAsia"/>
        </w:rPr>
        <w:t>的中间码，可以使用</w:t>
      </w:r>
      <w:proofErr w:type="spellStart"/>
      <w:r>
        <w:rPr>
          <w:rFonts w:hint="eastAsia"/>
        </w:rPr>
        <w:t>llc</w:t>
      </w:r>
      <w:proofErr w:type="spellEnd"/>
      <w:r>
        <w:rPr>
          <w:rFonts w:hint="eastAsia"/>
        </w:rPr>
        <w:t>工具直接编译到</w:t>
      </w:r>
      <w:r>
        <w:rPr>
          <w:rFonts w:hint="eastAsia"/>
        </w:rPr>
        <w:t>x86</w:t>
      </w:r>
      <w:r>
        <w:t>-64/MIPS</w:t>
      </w:r>
      <w:r>
        <w:rPr>
          <w:rFonts w:hint="eastAsia"/>
        </w:rPr>
        <w:t>等一系列目标代码。需要注意的是必须使用</w:t>
      </w:r>
      <w:proofErr w:type="spellStart"/>
      <w:r>
        <w:t>fPIC</w:t>
      </w:r>
      <w:proofErr w:type="spellEnd"/>
      <w:r>
        <w:rPr>
          <w:rFonts w:hint="eastAsia"/>
        </w:rPr>
        <w:t>进行汇编。</w:t>
      </w:r>
    </w:p>
    <w:p w14:paraId="46FF9F5B" w14:textId="0646D2BD" w:rsidR="00E27FA7" w:rsidRDefault="00E27FA7" w:rsidP="00E27FA7">
      <w:pPr>
        <w:pStyle w:val="a0"/>
        <w:ind w:firstLine="420"/>
      </w:pPr>
      <w:r>
        <w:rPr>
          <w:rFonts w:hint="eastAsia"/>
        </w:rPr>
        <w:t>汇编之后，需要编写</w:t>
      </w:r>
      <w:proofErr w:type="gramStart"/>
      <w:r>
        <w:rPr>
          <w:rFonts w:hint="eastAsia"/>
        </w:rPr>
        <w:t>运行库并进行</w:t>
      </w:r>
      <w:proofErr w:type="gramEnd"/>
      <w:r>
        <w:rPr>
          <w:rFonts w:hint="eastAsia"/>
        </w:rPr>
        <w:t>编译链接，详情可见</w:t>
      </w:r>
      <w:proofErr w:type="spellStart"/>
      <w:r>
        <w:rPr>
          <w:rFonts w:hint="eastAsia"/>
        </w:rPr>
        <w:t>runtime</w:t>
      </w:r>
      <w:r>
        <w:t>.c</w:t>
      </w:r>
      <w:proofErr w:type="spellEnd"/>
    </w:p>
    <w:p w14:paraId="660F4D5D" w14:textId="5E953976" w:rsidR="00E27FA7" w:rsidRDefault="00E604B3" w:rsidP="00E27FA7">
      <w:pPr>
        <w:pStyle w:val="a0"/>
        <w:ind w:firstLine="420"/>
      </w:pPr>
      <w:r>
        <w:rPr>
          <w:rFonts w:hint="eastAsia"/>
        </w:rPr>
        <w:t>最后的脚本如下：</w:t>
      </w:r>
    </w:p>
    <w:p w14:paraId="361E3ED3" w14:textId="77777777" w:rsidR="00E604B3" w:rsidRDefault="00E604B3" w:rsidP="00E604B3">
      <w:pPr>
        <w:pStyle w:val="code"/>
      </w:pPr>
      <w:r>
        <w:t>make -C build</w:t>
      </w:r>
    </w:p>
    <w:p w14:paraId="415CEB89" w14:textId="77777777" w:rsidR="00E604B3" w:rsidRDefault="00E604B3" w:rsidP="00E604B3">
      <w:pPr>
        <w:pStyle w:val="code"/>
      </w:pPr>
      <w:r>
        <w:t xml:space="preserve">cd </w:t>
      </w:r>
      <w:proofErr w:type="spellStart"/>
      <w:r>
        <w:t>final_build</w:t>
      </w:r>
      <w:proofErr w:type="spellEnd"/>
    </w:p>
    <w:p w14:paraId="24C4BA2B" w14:textId="77777777" w:rsidR="00E604B3" w:rsidRDefault="00E604B3" w:rsidP="00E604B3">
      <w:pPr>
        <w:pStyle w:val="code"/>
      </w:pPr>
      <w:r>
        <w:t>clang -</w:t>
      </w:r>
      <w:proofErr w:type="spellStart"/>
      <w:r>
        <w:t>fPIC</w:t>
      </w:r>
      <w:proofErr w:type="spellEnd"/>
      <w:r>
        <w:t xml:space="preserve"> -c </w:t>
      </w:r>
      <w:proofErr w:type="spellStart"/>
      <w:r>
        <w:t>runtime.c</w:t>
      </w:r>
      <w:proofErr w:type="spellEnd"/>
      <w:r>
        <w:t xml:space="preserve"> -emit-</w:t>
      </w:r>
      <w:proofErr w:type="spellStart"/>
      <w:r>
        <w:t>llvm</w:t>
      </w:r>
      <w:proofErr w:type="spellEnd"/>
    </w:p>
    <w:p w14:paraId="2A26BD78" w14:textId="77777777" w:rsidR="00E604B3" w:rsidRDefault="00E604B3" w:rsidP="00E604B3">
      <w:pPr>
        <w:pStyle w:val="code"/>
      </w:pPr>
      <w:r>
        <w:t>cd</w:t>
      </w:r>
      <w:proofErr w:type="gramStart"/>
      <w:r>
        <w:t xml:space="preserve"> ..</w:t>
      </w:r>
      <w:proofErr w:type="gramEnd"/>
    </w:p>
    <w:p w14:paraId="2B3F60C3" w14:textId="77777777" w:rsidR="00E604B3" w:rsidRDefault="00E604B3" w:rsidP="00E604B3">
      <w:pPr>
        <w:pStyle w:val="code"/>
      </w:pPr>
      <w:proofErr w:type="gramStart"/>
      <w:r>
        <w:t>./</w:t>
      </w:r>
      <w:proofErr w:type="gramEnd"/>
      <w:r>
        <w:t>build/main ./data/</w:t>
      </w:r>
      <w:proofErr w:type="spellStart"/>
      <w:r>
        <w:t>naive.decaf</w:t>
      </w:r>
      <w:proofErr w:type="spellEnd"/>
    </w:p>
    <w:p w14:paraId="396FED36" w14:textId="77777777" w:rsidR="00E604B3" w:rsidRDefault="00E604B3" w:rsidP="00E604B3">
      <w:pPr>
        <w:pStyle w:val="code"/>
      </w:pPr>
      <w:r>
        <w:t xml:space="preserve">cd </w:t>
      </w:r>
      <w:proofErr w:type="spellStart"/>
      <w:r>
        <w:t>final_build</w:t>
      </w:r>
      <w:proofErr w:type="spellEnd"/>
    </w:p>
    <w:p w14:paraId="15EBF854" w14:textId="77777777" w:rsidR="00E604B3" w:rsidRDefault="00E604B3" w:rsidP="00E604B3">
      <w:pPr>
        <w:pStyle w:val="code"/>
      </w:pPr>
      <w:r>
        <w:t>rm final -f</w:t>
      </w:r>
    </w:p>
    <w:p w14:paraId="18A25B7A" w14:textId="77777777" w:rsidR="00E604B3" w:rsidRDefault="00E604B3" w:rsidP="00E604B3">
      <w:pPr>
        <w:pStyle w:val="code"/>
      </w:pPr>
      <w:proofErr w:type="spellStart"/>
      <w:r>
        <w:t>llc</w:t>
      </w:r>
      <w:proofErr w:type="spellEnd"/>
      <w:r>
        <w:t xml:space="preserve"> </w:t>
      </w:r>
      <w:proofErr w:type="spellStart"/>
      <w:proofErr w:type="gramStart"/>
      <w:r>
        <w:t>main.ll</w:t>
      </w:r>
      <w:proofErr w:type="spellEnd"/>
      <w:proofErr w:type="gramEnd"/>
      <w:r>
        <w:t xml:space="preserve"> -relocation-model=pic</w:t>
      </w:r>
    </w:p>
    <w:p w14:paraId="279C0A33" w14:textId="77777777" w:rsidR="00E604B3" w:rsidRDefault="00E604B3" w:rsidP="00E604B3">
      <w:pPr>
        <w:pStyle w:val="code"/>
      </w:pPr>
      <w:proofErr w:type="spellStart"/>
      <w:r>
        <w:t>gcc</w:t>
      </w:r>
      <w:proofErr w:type="spellEnd"/>
      <w:r>
        <w:t xml:space="preserve"> -</w:t>
      </w:r>
      <w:proofErr w:type="spellStart"/>
      <w:r>
        <w:t>fPIC</w:t>
      </w:r>
      <w:proofErr w:type="spellEnd"/>
      <w:r>
        <w:t xml:space="preserve"> </w:t>
      </w:r>
      <w:proofErr w:type="spellStart"/>
      <w:proofErr w:type="gramStart"/>
      <w:r>
        <w:t>main.s</w:t>
      </w:r>
      <w:proofErr w:type="spellEnd"/>
      <w:proofErr w:type="gramEnd"/>
      <w:r>
        <w:t xml:space="preserve"> </w:t>
      </w:r>
      <w:proofErr w:type="spellStart"/>
      <w:r>
        <w:t>runtime.c</w:t>
      </w:r>
      <w:proofErr w:type="spellEnd"/>
      <w:r>
        <w:t xml:space="preserve"> -o final</w:t>
      </w:r>
    </w:p>
    <w:p w14:paraId="284006D1" w14:textId="77777777" w:rsidR="00E604B3" w:rsidRDefault="00E604B3" w:rsidP="00E604B3">
      <w:pPr>
        <w:pStyle w:val="code"/>
      </w:pPr>
      <w:proofErr w:type="gramStart"/>
      <w:r>
        <w:t>./</w:t>
      </w:r>
      <w:proofErr w:type="gramEnd"/>
      <w:r>
        <w:t>final</w:t>
      </w:r>
    </w:p>
    <w:p w14:paraId="1DCA4799" w14:textId="3B5253EC" w:rsidR="00E604B3" w:rsidRPr="00E27FA7" w:rsidRDefault="00E604B3" w:rsidP="00E604B3">
      <w:pPr>
        <w:pStyle w:val="code"/>
        <w:rPr>
          <w:rFonts w:hint="eastAsia"/>
        </w:rPr>
      </w:pPr>
      <w:r>
        <w:t>echo '</w:t>
      </w:r>
      <w:proofErr w:type="spellStart"/>
      <w:r>
        <w:t>exitcode</w:t>
      </w:r>
      <w:proofErr w:type="spellEnd"/>
      <w:r>
        <w:t xml:space="preserve"> = ' $?</w:t>
      </w:r>
    </w:p>
    <w:p w14:paraId="7EDD8521" w14:textId="606A4FF6" w:rsidR="000162B5" w:rsidRDefault="00E27FA7" w:rsidP="00582270">
      <w:pPr>
        <w:pStyle w:val="2"/>
      </w:pPr>
      <w:bookmarkStart w:id="60" w:name="_Toc518417095"/>
      <w:r>
        <w:rPr>
          <w:rFonts w:hint="eastAsia"/>
        </w:rPr>
        <w:t>目标代码运行结果展示</w:t>
      </w:r>
      <w:bookmarkEnd w:id="58"/>
      <w:bookmarkEnd w:id="60"/>
    </w:p>
    <w:p w14:paraId="698A784A" w14:textId="723ADF56" w:rsidR="00E604B3" w:rsidRPr="00E604B3" w:rsidRDefault="00E604B3" w:rsidP="00E604B3">
      <w:pPr>
        <w:pStyle w:val="code"/>
      </w:pPr>
      <w:r w:rsidRPr="00E604B3">
        <w:t xml:space="preserve">99 -98 97 -96 95 -94 93 -92 91 -90 89 -88 87 -86 85 -84 83 -82 81 -80 79 -78 77 -76 75 -74 73 -72 71 -70 69 -68 67 -66 65 -64 63 -62 61 -60 59 -58 57 -56 55 -54 53 -52 51 -50 49 -48 47 -46 45 -44 43 -42 41 -40 39 -38 37 -36 35 -34 33 -32 31 -30 29 -28 27 -26 25 -24 23 -22 21 -20 19 -18 17 -16 15 -14 13 -12 11 -10 9 -8 7 -6 5 -4 3 -2 1 0 </w:t>
      </w:r>
      <w:proofErr w:type="spellStart"/>
      <w:r w:rsidRPr="00E604B3">
        <w:t>exitcode</w:t>
      </w:r>
      <w:proofErr w:type="spellEnd"/>
      <w:r w:rsidRPr="00E604B3">
        <w:t xml:space="preserve"> =  0</w:t>
      </w:r>
    </w:p>
    <w:p w14:paraId="193C68C3" w14:textId="3C3D3E2E" w:rsidR="00582270" w:rsidRPr="00712DC0" w:rsidRDefault="00912DA2" w:rsidP="003A01B2">
      <w:pPr>
        <w:pStyle w:val="a0"/>
        <w:ind w:firstLine="420"/>
      </w:pPr>
      <w:r w:rsidRPr="00712DC0">
        <w:br w:type="page"/>
      </w:r>
    </w:p>
    <w:p w14:paraId="6AFA62F9" w14:textId="38D0C011" w:rsidR="000162B5" w:rsidRDefault="00912DA2" w:rsidP="00765A76">
      <w:pPr>
        <w:pStyle w:val="1"/>
      </w:pPr>
      <w:bookmarkStart w:id="61" w:name="_Toc518231701"/>
      <w:bookmarkStart w:id="62" w:name="_Toc342798939"/>
      <w:bookmarkStart w:id="63" w:name="_Toc376773676"/>
      <w:bookmarkStart w:id="64" w:name="_Toc518417041"/>
      <w:bookmarkStart w:id="65" w:name="_Toc518417096"/>
      <w:r>
        <w:rPr>
          <w:rFonts w:hint="eastAsia"/>
        </w:rPr>
        <w:lastRenderedPageBreak/>
        <w:t>结束语</w:t>
      </w:r>
      <w:bookmarkEnd w:id="61"/>
      <w:bookmarkEnd w:id="64"/>
      <w:bookmarkEnd w:id="65"/>
    </w:p>
    <w:p w14:paraId="22B3ECC2" w14:textId="5796CD1E" w:rsidR="000162B5" w:rsidRDefault="00912DA2" w:rsidP="00712DC0">
      <w:pPr>
        <w:pStyle w:val="2"/>
      </w:pPr>
      <w:bookmarkStart w:id="66" w:name="_Toc518231702"/>
      <w:bookmarkStart w:id="67" w:name="_Toc518417097"/>
      <w:r>
        <w:rPr>
          <w:rFonts w:hint="eastAsia"/>
        </w:rPr>
        <w:t>实验小结</w:t>
      </w:r>
      <w:bookmarkEnd w:id="66"/>
      <w:bookmarkEnd w:id="67"/>
    </w:p>
    <w:p w14:paraId="4F47E0DF" w14:textId="647A6AF1" w:rsidR="00E604B3" w:rsidRPr="00E604B3" w:rsidRDefault="00E604B3" w:rsidP="00E604B3">
      <w:pPr>
        <w:pStyle w:val="a0"/>
        <w:ind w:firstLine="420"/>
      </w:pPr>
      <w:r>
        <w:rPr>
          <w:rFonts w:hint="eastAsia"/>
        </w:rPr>
        <w:t>本次实验我掌握了</w:t>
      </w:r>
      <w:r>
        <w:rPr>
          <w:rFonts w:hint="eastAsia"/>
        </w:rPr>
        <w:t>F</w:t>
      </w:r>
      <w:r>
        <w:t>l</w:t>
      </w:r>
      <w:r>
        <w:rPr>
          <w:rFonts w:hint="eastAsia"/>
        </w:rPr>
        <w:t>ex</w:t>
      </w:r>
      <w:r>
        <w:rPr>
          <w:rFonts w:hint="eastAsia"/>
        </w:rPr>
        <w:t>，</w:t>
      </w:r>
      <w:r>
        <w:rPr>
          <w:rFonts w:hint="eastAsia"/>
        </w:rPr>
        <w:t>Bison</w:t>
      </w:r>
      <w:r>
        <w:rPr>
          <w:rFonts w:hint="eastAsia"/>
        </w:rPr>
        <w:t>，</w:t>
      </w:r>
      <w:r>
        <w:rPr>
          <w:rFonts w:hint="eastAsia"/>
        </w:rPr>
        <w:t>LLVM</w:t>
      </w:r>
      <w:r>
        <w:rPr>
          <w:rFonts w:hint="eastAsia"/>
        </w:rPr>
        <w:t>工具链的初步使用技巧，对编译前端和中端的知识体系有了更加深刻的认识。</w:t>
      </w:r>
    </w:p>
    <w:p w14:paraId="6B8EA385" w14:textId="47658048" w:rsidR="000162B5" w:rsidRDefault="00912DA2" w:rsidP="00712DC0">
      <w:pPr>
        <w:pStyle w:val="2"/>
      </w:pPr>
      <w:bookmarkStart w:id="68" w:name="_Toc518231703"/>
      <w:bookmarkStart w:id="69" w:name="_Toc518417098"/>
      <w:r>
        <w:rPr>
          <w:rFonts w:hint="eastAsia"/>
        </w:rPr>
        <w:t>自己的心得体会</w:t>
      </w:r>
      <w:bookmarkEnd w:id="62"/>
      <w:bookmarkEnd w:id="63"/>
      <w:bookmarkEnd w:id="68"/>
      <w:bookmarkEnd w:id="69"/>
    </w:p>
    <w:p w14:paraId="1BF7371B" w14:textId="645FBFE7" w:rsidR="00E604B3" w:rsidRPr="00E604B3" w:rsidRDefault="00E604B3" w:rsidP="00E604B3">
      <w:pPr>
        <w:pStyle w:val="a0"/>
        <w:ind w:firstLine="420"/>
        <w:rPr>
          <w:rFonts w:hint="eastAsia"/>
        </w:rPr>
      </w:pPr>
      <w:r>
        <w:rPr>
          <w:rFonts w:hint="eastAsia"/>
        </w:rPr>
        <w:t>本次实验工程量巨大，我为了减少工作量写了大量自动化生成脚本，即使这样最终也收获了</w:t>
      </w:r>
      <w:r>
        <w:rPr>
          <w:rFonts w:hint="eastAsia"/>
        </w:rPr>
        <w:t>4000</w:t>
      </w:r>
      <w:r>
        <w:rPr>
          <w:rFonts w:hint="eastAsia"/>
        </w:rPr>
        <w:t>行的代码量。如果算上自动生成的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/h</w:t>
      </w:r>
      <w:r>
        <w:rPr>
          <w:rFonts w:hint="eastAsia"/>
        </w:rPr>
        <w:t>文件，已经突破了</w:t>
      </w:r>
      <w:r>
        <w:rPr>
          <w:rFonts w:hint="eastAsia"/>
        </w:rPr>
        <w:t>7000</w:t>
      </w:r>
      <w:r>
        <w:rPr>
          <w:rFonts w:hint="eastAsia"/>
        </w:rPr>
        <w:t>行。除了</w:t>
      </w:r>
      <w:r>
        <w:rPr>
          <w:rFonts w:hint="eastAsia"/>
        </w:rPr>
        <w:t>Flex/Bison/LLVM</w:t>
      </w:r>
      <w:r>
        <w:rPr>
          <w:rFonts w:hint="eastAsia"/>
        </w:rPr>
        <w:t>外，我没有使用任何框架，所有的代码部分都是自己设计的，这极大提高了我的编码能力。</w:t>
      </w:r>
    </w:p>
    <w:p w14:paraId="5A240560" w14:textId="77777777" w:rsidR="000162B5" w:rsidRDefault="00912DA2" w:rsidP="00DF0BEA">
      <w:pPr>
        <w:pStyle w:val="a0"/>
        <w:ind w:firstLine="420"/>
      </w:pPr>
      <w:r>
        <w:br w:type="page"/>
      </w:r>
    </w:p>
    <w:p w14:paraId="32EF089F" w14:textId="5490FA8D" w:rsidR="000162B5" w:rsidRDefault="00912DA2" w:rsidP="00712DC0">
      <w:pPr>
        <w:pStyle w:val="HeadingOther"/>
      </w:pPr>
      <w:bookmarkStart w:id="70" w:name="_Toc376773677"/>
      <w:bookmarkStart w:id="71" w:name="_Toc518231704"/>
      <w:bookmarkStart w:id="72" w:name="_Toc518417099"/>
      <w:r>
        <w:rPr>
          <w:rFonts w:hint="eastAsia"/>
        </w:rPr>
        <w:lastRenderedPageBreak/>
        <w:t>参考</w:t>
      </w:r>
      <w:r>
        <w:t>文献</w:t>
      </w:r>
      <w:bookmarkEnd w:id="70"/>
      <w:bookmarkEnd w:id="71"/>
      <w:bookmarkEnd w:id="72"/>
    </w:p>
    <w:p w14:paraId="172A7FF3" w14:textId="77777777" w:rsidR="000162B5" w:rsidRDefault="00912DA2" w:rsidP="00712DC0">
      <w:pPr>
        <w:pStyle w:val="a0"/>
        <w:ind w:firstLine="420"/>
      </w:pPr>
      <w:r>
        <w:t>[</w:t>
      </w:r>
      <w:r>
        <w:rPr>
          <w:rFonts w:hint="eastAsia"/>
        </w:rPr>
        <w:t>1</w:t>
      </w:r>
      <w:r>
        <w:t xml:space="preserve">] </w:t>
      </w:r>
      <w:r>
        <w:rPr>
          <w:rFonts w:hint="eastAsia"/>
        </w:rPr>
        <w:t>吕映芝等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编译原理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北京：清华大学出版社，</w:t>
      </w:r>
      <w:r>
        <w:t>2005</w:t>
      </w:r>
    </w:p>
    <w:p w14:paraId="547B4BFE" w14:textId="77777777" w:rsidR="000162B5" w:rsidRDefault="00912DA2" w:rsidP="00712DC0">
      <w:pPr>
        <w:pStyle w:val="a0"/>
        <w:ind w:firstLine="42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胡伦俊等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编译原理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北京：电子工业出版社，</w:t>
      </w:r>
      <w:r>
        <w:t>2005</w:t>
      </w:r>
    </w:p>
    <w:p w14:paraId="191F2A64" w14:textId="77777777" w:rsidR="000162B5" w:rsidRDefault="00912DA2" w:rsidP="00712DC0">
      <w:pPr>
        <w:pStyle w:val="a0"/>
        <w:ind w:firstLine="42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 xml:space="preserve">] </w:t>
      </w:r>
      <w:r>
        <w:rPr>
          <w:rFonts w:hint="eastAsia"/>
        </w:rPr>
        <w:t>王元珍等</w:t>
      </w:r>
      <w:r>
        <w:rPr>
          <w:rFonts w:hint="eastAsia"/>
        </w:rPr>
        <w:t>. 80X86</w:t>
      </w:r>
      <w:r>
        <w:rPr>
          <w:rFonts w:hint="eastAsia"/>
        </w:rPr>
        <w:t>汇编语言程序设计</w:t>
      </w:r>
      <w:r>
        <w:rPr>
          <w:rFonts w:hint="eastAsia"/>
        </w:rPr>
        <w:t xml:space="preserve">. </w:t>
      </w:r>
      <w:r>
        <w:rPr>
          <w:rFonts w:hint="eastAsia"/>
        </w:rPr>
        <w:t>武汉：华中科技大学出版社</w:t>
      </w:r>
      <w:r>
        <w:rPr>
          <w:rFonts w:hint="eastAsia"/>
        </w:rPr>
        <w:t>,2005</w:t>
      </w:r>
    </w:p>
    <w:p w14:paraId="5BA9ED02" w14:textId="77777777" w:rsidR="000162B5" w:rsidRDefault="00912DA2" w:rsidP="00712DC0">
      <w:pPr>
        <w:pStyle w:val="a0"/>
        <w:ind w:firstLine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rPr>
          <w:rFonts w:hint="eastAsia"/>
        </w:rPr>
        <w:t>王雷等</w:t>
      </w:r>
      <w:r>
        <w:rPr>
          <w:rFonts w:hint="eastAsia"/>
        </w:rPr>
        <w:t xml:space="preserve">. </w:t>
      </w:r>
      <w:r>
        <w:rPr>
          <w:rFonts w:hint="eastAsia"/>
        </w:rPr>
        <w:t>编译原理课程设计</w:t>
      </w:r>
      <w:r>
        <w:rPr>
          <w:rFonts w:hint="eastAsia"/>
        </w:rPr>
        <w:t xml:space="preserve">. </w:t>
      </w:r>
      <w:r>
        <w:rPr>
          <w:rFonts w:hint="eastAsia"/>
        </w:rPr>
        <w:t>北京：机械工业出版社，</w:t>
      </w:r>
      <w:r>
        <w:rPr>
          <w:rFonts w:hint="eastAsia"/>
        </w:rPr>
        <w:t>2005</w:t>
      </w:r>
    </w:p>
    <w:p w14:paraId="20F645C9" w14:textId="77777777" w:rsidR="000162B5" w:rsidRDefault="00912DA2" w:rsidP="00712DC0">
      <w:pPr>
        <w:pStyle w:val="a0"/>
        <w:ind w:firstLine="420"/>
      </w:pPr>
      <w:r>
        <w:rPr>
          <w:rFonts w:hint="eastAsia"/>
        </w:rPr>
        <w:t>[</w:t>
      </w:r>
      <w:r>
        <w:t>5</w:t>
      </w:r>
      <w:r>
        <w:rPr>
          <w:rFonts w:hint="eastAsia"/>
        </w:rPr>
        <w:t xml:space="preserve">] </w:t>
      </w:r>
      <w:r>
        <w:rPr>
          <w:rFonts w:hint="eastAsia"/>
        </w:rPr>
        <w:t>曹计昌等</w:t>
      </w:r>
      <w:r>
        <w:rPr>
          <w:rFonts w:hint="eastAsia"/>
        </w:rPr>
        <w:t>. C</w:t>
      </w:r>
      <w:r>
        <w:rPr>
          <w:rFonts w:hint="eastAsia"/>
        </w:rPr>
        <w:t>语言程序设计</w:t>
      </w:r>
      <w:r>
        <w:rPr>
          <w:rFonts w:hint="eastAsia"/>
        </w:rPr>
        <w:t xml:space="preserve">. </w:t>
      </w:r>
      <w:r>
        <w:rPr>
          <w:rFonts w:hint="eastAsia"/>
        </w:rPr>
        <w:t>北京：科学出版社，</w:t>
      </w:r>
      <w:r>
        <w:rPr>
          <w:rFonts w:hint="eastAsia"/>
        </w:rPr>
        <w:t>2008</w:t>
      </w:r>
    </w:p>
    <w:p w14:paraId="1EE6C244" w14:textId="3E13E60C" w:rsidR="000162B5" w:rsidRDefault="000162B5" w:rsidP="00E604B3">
      <w:pPr>
        <w:pStyle w:val="a0"/>
        <w:ind w:firstLineChars="0" w:firstLine="0"/>
      </w:pPr>
      <w:bookmarkStart w:id="73" w:name="_GoBack"/>
      <w:bookmarkEnd w:id="73"/>
    </w:p>
    <w:sectPr w:rsidR="000162B5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485C9" w14:textId="77777777" w:rsidR="00E95190" w:rsidRDefault="00E95190">
      <w:r>
        <w:separator/>
      </w:r>
    </w:p>
  </w:endnote>
  <w:endnote w:type="continuationSeparator" w:id="0">
    <w:p w14:paraId="07739B54" w14:textId="77777777" w:rsidR="00E95190" w:rsidRDefault="00E9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D25F4" w14:textId="77777777" w:rsidR="00E27FA7" w:rsidRDefault="00E27FA7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zh-CN"/>
      </w:rPr>
      <w:t>1</w:t>
    </w:r>
    <w:r>
      <w:fldChar w:fldCharType="end"/>
    </w:r>
  </w:p>
  <w:p w14:paraId="50A5F781" w14:textId="77777777" w:rsidR="00E27FA7" w:rsidRDefault="00E27F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3AB2D" w14:textId="77777777" w:rsidR="00E95190" w:rsidRDefault="00E95190">
      <w:r>
        <w:separator/>
      </w:r>
    </w:p>
  </w:footnote>
  <w:footnote w:type="continuationSeparator" w:id="0">
    <w:p w14:paraId="42756E89" w14:textId="77777777" w:rsidR="00E95190" w:rsidRDefault="00E95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F70B1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0C4F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64EE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0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7AC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147A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E8DF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CA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2EE9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38C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54B4E5FA"/>
    <w:lvl w:ilvl="0">
      <w:start w:val="1"/>
      <w:numFmt w:val="decimal"/>
      <w:lvlText w:val="5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0000002"/>
    <w:multiLevelType w:val="hybridMultilevel"/>
    <w:tmpl w:val="F5405F1A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2" w15:restartNumberingAfterBreak="0">
    <w:nsid w:val="00000003"/>
    <w:multiLevelType w:val="hybridMultilevel"/>
    <w:tmpl w:val="95C42322"/>
    <w:lvl w:ilvl="0" w:tplc="FA7293FC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215E6290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00000004"/>
    <w:multiLevelType w:val="multilevel"/>
    <w:tmpl w:val="BB6A7B0C"/>
    <w:lvl w:ilvl="0">
      <w:start w:val="1"/>
      <w:numFmt w:val="decimal"/>
      <w:lvlText w:val="4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00000005"/>
    <w:multiLevelType w:val="hybridMultilevel"/>
    <w:tmpl w:val="B1802624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5DAE629A">
      <w:start w:val="1"/>
      <w:numFmt w:val="decimal"/>
      <w:lvlText w:val="3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06"/>
    <w:multiLevelType w:val="hybridMultilevel"/>
    <w:tmpl w:val="0F243B82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0000007"/>
    <w:multiLevelType w:val="hybridMultilevel"/>
    <w:tmpl w:val="CE3C8598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08"/>
    <w:multiLevelType w:val="hybridMultilevel"/>
    <w:tmpl w:val="2B14F3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09"/>
    <w:multiLevelType w:val="multilevel"/>
    <w:tmpl w:val="00000007"/>
    <w:lvl w:ilvl="0">
      <w:start w:val="1"/>
      <w:numFmt w:val="decimal"/>
      <w:lvlText w:val="3.2.%1 "/>
      <w:lvlJc w:val="left"/>
      <w:pPr>
        <w:ind w:left="1742" w:hanging="420"/>
      </w:pPr>
      <w:rPr>
        <w:rFonts w:hint="eastAsia"/>
      </w:rPr>
    </w:lvl>
    <w:lvl w:ilvl="1">
      <w:start w:val="1"/>
      <w:numFmt w:val="decimal"/>
      <w:lvlText w:val="3.2.%2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0A"/>
    <w:multiLevelType w:val="multilevel"/>
    <w:tmpl w:val="0000000C"/>
    <w:lvl w:ilvl="0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0000000B"/>
    <w:multiLevelType w:val="hybridMultilevel"/>
    <w:tmpl w:val="E52458A0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0C"/>
    <w:multiLevelType w:val="hybridMultilevel"/>
    <w:tmpl w:val="8C6C7990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0D"/>
    <w:multiLevelType w:val="hybridMultilevel"/>
    <w:tmpl w:val="0F58E1EA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0E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0000000F"/>
    <w:multiLevelType w:val="hybridMultilevel"/>
    <w:tmpl w:val="EE6435DC"/>
    <w:lvl w:ilvl="0" w:tplc="398AD742">
      <w:start w:val="1"/>
      <w:numFmt w:val="decimal"/>
      <w:lvlText w:val="%1) "/>
      <w:lvlJc w:val="left"/>
      <w:pPr>
        <w:ind w:left="846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00000010"/>
    <w:multiLevelType w:val="hybridMultilevel"/>
    <w:tmpl w:val="7CAC47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00000011"/>
    <w:multiLevelType w:val="hybridMultilevel"/>
    <w:tmpl w:val="BA7CD80A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0000012"/>
    <w:multiLevelType w:val="multilevel"/>
    <w:tmpl w:val="0000000D"/>
    <w:lvl w:ilvl="0">
      <w:start w:val="1"/>
      <w:numFmt w:val="decimal"/>
      <w:lvlText w:val="3.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54" w:hanging="420"/>
      </w:pPr>
    </w:lvl>
    <w:lvl w:ilvl="2">
      <w:start w:val="1"/>
      <w:numFmt w:val="lowerRoman"/>
      <w:lvlText w:val="%3."/>
      <w:lvlJc w:val="right"/>
      <w:pPr>
        <w:ind w:left="974" w:hanging="420"/>
      </w:pPr>
    </w:lvl>
    <w:lvl w:ilvl="3">
      <w:start w:val="1"/>
      <w:numFmt w:val="decimal"/>
      <w:lvlText w:val="%4."/>
      <w:lvlJc w:val="left"/>
      <w:pPr>
        <w:ind w:left="1394" w:hanging="420"/>
      </w:pPr>
    </w:lvl>
    <w:lvl w:ilvl="4">
      <w:start w:val="1"/>
      <w:numFmt w:val="lowerLetter"/>
      <w:lvlText w:val="%5)"/>
      <w:lvlJc w:val="left"/>
      <w:pPr>
        <w:ind w:left="1814" w:hanging="420"/>
      </w:pPr>
    </w:lvl>
    <w:lvl w:ilvl="5">
      <w:start w:val="1"/>
      <w:numFmt w:val="lowerRoman"/>
      <w:lvlText w:val="%6."/>
      <w:lvlJc w:val="right"/>
      <w:pPr>
        <w:ind w:left="2234" w:hanging="420"/>
      </w:pPr>
    </w:lvl>
    <w:lvl w:ilvl="6">
      <w:start w:val="1"/>
      <w:numFmt w:val="decimal"/>
      <w:lvlText w:val="%7."/>
      <w:lvlJc w:val="left"/>
      <w:pPr>
        <w:ind w:left="2654" w:hanging="420"/>
      </w:pPr>
    </w:lvl>
    <w:lvl w:ilvl="7">
      <w:start w:val="1"/>
      <w:numFmt w:val="lowerLetter"/>
      <w:lvlText w:val="%8)"/>
      <w:lvlJc w:val="left"/>
      <w:pPr>
        <w:ind w:left="3074" w:hanging="420"/>
      </w:pPr>
    </w:lvl>
    <w:lvl w:ilvl="8">
      <w:start w:val="1"/>
      <w:numFmt w:val="lowerRoman"/>
      <w:lvlText w:val="%9."/>
      <w:lvlJc w:val="right"/>
      <w:pPr>
        <w:ind w:left="3494" w:hanging="420"/>
      </w:pPr>
    </w:lvl>
  </w:abstractNum>
  <w:abstractNum w:abstractNumId="28" w15:restartNumberingAfterBreak="0">
    <w:nsid w:val="00000013"/>
    <w:multiLevelType w:val="hybridMultilevel"/>
    <w:tmpl w:val="6BCCFC10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00000014"/>
    <w:multiLevelType w:val="multilevel"/>
    <w:tmpl w:val="00000005"/>
    <w:lvl w:ilvl="0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00000015"/>
    <w:multiLevelType w:val="hybridMultilevel"/>
    <w:tmpl w:val="55B097F4"/>
    <w:lvl w:ilvl="0" w:tplc="4E72F9E4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00000016"/>
    <w:multiLevelType w:val="hybridMultilevel"/>
    <w:tmpl w:val="A69881B6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9DA8A7B0">
      <w:start w:val="1"/>
      <w:numFmt w:val="decimal"/>
      <w:lvlText w:val="5.1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0000017"/>
    <w:multiLevelType w:val="hybridMultilevel"/>
    <w:tmpl w:val="0F987F4A"/>
    <w:lvl w:ilvl="0" w:tplc="ADC63874">
      <w:start w:val="1"/>
      <w:numFmt w:val="decimal"/>
      <w:lvlText w:val="5.%1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00000018"/>
    <w:multiLevelType w:val="hybridMultilevel"/>
    <w:tmpl w:val="DAB86DE2"/>
    <w:lvl w:ilvl="0" w:tplc="20AE1732">
      <w:start w:val="1"/>
      <w:numFmt w:val="decimal"/>
      <w:lvlText w:val="3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00000019"/>
    <w:multiLevelType w:val="hybridMultilevel"/>
    <w:tmpl w:val="F77C1A7C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213A18B2">
      <w:start w:val="1"/>
      <w:numFmt w:val="decimal"/>
      <w:lvlText w:val="4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0000001A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0000001B"/>
    <w:multiLevelType w:val="hybridMultilevel"/>
    <w:tmpl w:val="7BCCD012"/>
    <w:lvl w:ilvl="0" w:tplc="26F85AC2">
      <w:start w:val="1"/>
      <w:numFmt w:val="decimal"/>
      <w:lvlText w:val="6.1.%1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067D26AA"/>
    <w:multiLevelType w:val="hybridMultilevel"/>
    <w:tmpl w:val="0C3A76AE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701042A"/>
    <w:multiLevelType w:val="multilevel"/>
    <w:tmpl w:val="5DF4C8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2D0F5CAB"/>
    <w:multiLevelType w:val="hybridMultilevel"/>
    <w:tmpl w:val="979A8AB4"/>
    <w:lvl w:ilvl="0" w:tplc="ED5EC0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0" w15:restartNumberingAfterBreak="0">
    <w:nsid w:val="2DFF5750"/>
    <w:multiLevelType w:val="hybridMultilevel"/>
    <w:tmpl w:val="C264E76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 w15:restartNumberingAfterBreak="0">
    <w:nsid w:val="58882FB3"/>
    <w:multiLevelType w:val="hybridMultilevel"/>
    <w:tmpl w:val="7D3CE1BE"/>
    <w:lvl w:ilvl="0" w:tplc="ED5EC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65471E49"/>
    <w:multiLevelType w:val="hybridMultilevel"/>
    <w:tmpl w:val="7A7C4692"/>
    <w:lvl w:ilvl="0" w:tplc="ED5EC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2"/>
  </w:num>
  <w:num w:numId="2">
    <w:abstractNumId w:val="25"/>
  </w:num>
  <w:num w:numId="3">
    <w:abstractNumId w:val="19"/>
  </w:num>
  <w:num w:numId="4">
    <w:abstractNumId w:val="30"/>
  </w:num>
  <w:num w:numId="5">
    <w:abstractNumId w:val="35"/>
  </w:num>
  <w:num w:numId="6">
    <w:abstractNumId w:val="37"/>
  </w:num>
  <w:num w:numId="7">
    <w:abstractNumId w:val="26"/>
  </w:num>
  <w:num w:numId="8">
    <w:abstractNumId w:val="17"/>
  </w:num>
  <w:num w:numId="9">
    <w:abstractNumId w:val="20"/>
  </w:num>
  <w:num w:numId="10">
    <w:abstractNumId w:val="27"/>
  </w:num>
  <w:num w:numId="11">
    <w:abstractNumId w:val="29"/>
  </w:num>
  <w:num w:numId="12">
    <w:abstractNumId w:val="28"/>
  </w:num>
  <w:num w:numId="13">
    <w:abstractNumId w:val="13"/>
  </w:num>
  <w:num w:numId="14">
    <w:abstractNumId w:val="36"/>
  </w:num>
  <w:num w:numId="15">
    <w:abstractNumId w:val="16"/>
  </w:num>
  <w:num w:numId="16">
    <w:abstractNumId w:val="33"/>
  </w:num>
  <w:num w:numId="17">
    <w:abstractNumId w:val="21"/>
  </w:num>
  <w:num w:numId="18">
    <w:abstractNumId w:val="15"/>
  </w:num>
  <w:num w:numId="19">
    <w:abstractNumId w:val="18"/>
  </w:num>
  <w:num w:numId="20">
    <w:abstractNumId w:val="11"/>
  </w:num>
  <w:num w:numId="21">
    <w:abstractNumId w:val="34"/>
  </w:num>
  <w:num w:numId="22">
    <w:abstractNumId w:val="14"/>
  </w:num>
  <w:num w:numId="23">
    <w:abstractNumId w:val="10"/>
  </w:num>
  <w:num w:numId="24">
    <w:abstractNumId w:val="23"/>
  </w:num>
  <w:num w:numId="25">
    <w:abstractNumId w:val="12"/>
  </w:num>
  <w:num w:numId="26">
    <w:abstractNumId w:val="24"/>
  </w:num>
  <w:num w:numId="27">
    <w:abstractNumId w:val="32"/>
  </w:num>
  <w:num w:numId="28">
    <w:abstractNumId w:val="31"/>
  </w:num>
  <w:num w:numId="29">
    <w:abstractNumId w:val="38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40"/>
  </w:num>
  <w:num w:numId="41">
    <w:abstractNumId w:val="42"/>
  </w:num>
  <w:num w:numId="42">
    <w:abstractNumId w:val="39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B5"/>
    <w:rsid w:val="000162B5"/>
    <w:rsid w:val="000957FE"/>
    <w:rsid w:val="000A3159"/>
    <w:rsid w:val="000C4992"/>
    <w:rsid w:val="000E22F7"/>
    <w:rsid w:val="00143184"/>
    <w:rsid w:val="00153311"/>
    <w:rsid w:val="001672B6"/>
    <w:rsid w:val="00212417"/>
    <w:rsid w:val="002A5F0A"/>
    <w:rsid w:val="002B00E7"/>
    <w:rsid w:val="003A01B2"/>
    <w:rsid w:val="00526F4B"/>
    <w:rsid w:val="00582270"/>
    <w:rsid w:val="00650738"/>
    <w:rsid w:val="006E1127"/>
    <w:rsid w:val="00712DC0"/>
    <w:rsid w:val="00765A76"/>
    <w:rsid w:val="007D685D"/>
    <w:rsid w:val="00870DC5"/>
    <w:rsid w:val="008D0857"/>
    <w:rsid w:val="00912DA2"/>
    <w:rsid w:val="0098773C"/>
    <w:rsid w:val="009B4FD6"/>
    <w:rsid w:val="00A61CC7"/>
    <w:rsid w:val="00A9126F"/>
    <w:rsid w:val="00B36E3E"/>
    <w:rsid w:val="00BB23B2"/>
    <w:rsid w:val="00BC1BF2"/>
    <w:rsid w:val="00BE741C"/>
    <w:rsid w:val="00CB238F"/>
    <w:rsid w:val="00CC11AA"/>
    <w:rsid w:val="00CC1F05"/>
    <w:rsid w:val="00D469B4"/>
    <w:rsid w:val="00DF0BEA"/>
    <w:rsid w:val="00DF6503"/>
    <w:rsid w:val="00E27FA7"/>
    <w:rsid w:val="00E604B3"/>
    <w:rsid w:val="00E95190"/>
    <w:rsid w:val="00EA1296"/>
    <w:rsid w:val="00EA75CB"/>
    <w:rsid w:val="00F16B88"/>
    <w:rsid w:val="00F26FD9"/>
    <w:rsid w:val="00F5739E"/>
    <w:rsid w:val="00F81967"/>
    <w:rsid w:val="00F9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31EF53"/>
  <w15:docId w15:val="{3E2C9000-6B7F-4951-99BF-23D12EE4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503"/>
    <w:pPr>
      <w:widowControl w:val="0"/>
      <w:spacing w:after="12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uiPriority w:val="9"/>
    <w:qFormat/>
    <w:rsid w:val="00765A76"/>
    <w:pPr>
      <w:keepNext/>
      <w:keepLines/>
      <w:pageBreakBefore/>
      <w:numPr>
        <w:numId w:val="29"/>
      </w:numPr>
      <w:spacing w:line="30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0957FE"/>
    <w:pPr>
      <w:numPr>
        <w:ilvl w:val="1"/>
        <w:numId w:val="29"/>
      </w:numPr>
      <w:spacing w:line="300" w:lineRule="auto"/>
      <w:jc w:val="both"/>
      <w:outlineLvl w:val="1"/>
    </w:pPr>
    <w:rPr>
      <w:rFonts w:ascii="Times New Roman" w:eastAsiaTheme="majorEastAsia" w:hAnsi="Times New Roman"/>
      <w:sz w:val="32"/>
    </w:rPr>
  </w:style>
  <w:style w:type="paragraph" w:styleId="3">
    <w:name w:val="heading 3"/>
    <w:basedOn w:val="a"/>
    <w:next w:val="a0"/>
    <w:link w:val="30"/>
    <w:uiPriority w:val="9"/>
    <w:qFormat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39E"/>
    <w:pPr>
      <w:keepNext/>
      <w:keepLines/>
      <w:numPr>
        <w:ilvl w:val="3"/>
        <w:numId w:val="2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39E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39E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39E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39E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39E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caption"/>
    <w:basedOn w:val="a"/>
    <w:next w:val="a"/>
    <w:qFormat/>
    <w:rPr>
      <w:rFonts w:ascii="Cambria" w:eastAsia="SimHei" w:hAnsi="Cambria"/>
      <w:sz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</w:rPr>
  </w:style>
  <w:style w:type="paragraph" w:styleId="aa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annotation reference"/>
    <w:uiPriority w:val="99"/>
    <w:rPr>
      <w:sz w:val="21"/>
      <w:szCs w:val="21"/>
    </w:rPr>
  </w:style>
  <w:style w:type="paragraph" w:styleId="ad">
    <w:name w:val="annotation text"/>
    <w:basedOn w:val="a"/>
    <w:link w:val="ae"/>
    <w:uiPriority w:val="99"/>
    <w:pPr>
      <w:jc w:val="left"/>
    </w:pPr>
  </w:style>
  <w:style w:type="character" w:customStyle="1" w:styleId="ae">
    <w:name w:val="批注文字 字符"/>
    <w:link w:val="ad"/>
    <w:uiPriority w:val="99"/>
    <w:rPr>
      <w:kern w:val="2"/>
      <w:sz w:val="21"/>
    </w:rPr>
  </w:style>
  <w:style w:type="paragraph" w:styleId="af">
    <w:name w:val="annotation subject"/>
    <w:basedOn w:val="ad"/>
    <w:next w:val="ad"/>
    <w:link w:val="af0"/>
    <w:uiPriority w:val="99"/>
    <w:rPr>
      <w:b/>
      <w:bCs/>
    </w:rPr>
  </w:style>
  <w:style w:type="character" w:customStyle="1" w:styleId="af0">
    <w:name w:val="批注主题 字符"/>
    <w:link w:val="af"/>
    <w:uiPriority w:val="99"/>
    <w:rPr>
      <w:b/>
      <w:bCs/>
      <w:kern w:val="2"/>
      <w:sz w:val="21"/>
    </w:rPr>
  </w:style>
  <w:style w:type="paragraph" w:styleId="af1">
    <w:name w:val="Balloon Text"/>
    <w:basedOn w:val="a"/>
    <w:link w:val="af2"/>
    <w:uiPriority w:val="99"/>
    <w:rPr>
      <w:sz w:val="18"/>
      <w:szCs w:val="18"/>
    </w:rPr>
  </w:style>
  <w:style w:type="character" w:customStyle="1" w:styleId="af2">
    <w:name w:val="批注框文本 字符"/>
    <w:link w:val="af1"/>
    <w:uiPriority w:val="99"/>
    <w:rPr>
      <w:kern w:val="2"/>
      <w:sz w:val="18"/>
      <w:szCs w:val="18"/>
    </w:rPr>
  </w:style>
  <w:style w:type="table" w:styleId="af3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a8">
    <w:name w:val="页脚 字符"/>
    <w:link w:val="a7"/>
    <w:uiPriority w:val="99"/>
    <w:rPr>
      <w:kern w:val="2"/>
      <w:sz w:val="18"/>
    </w:rPr>
  </w:style>
  <w:style w:type="character" w:customStyle="1" w:styleId="10">
    <w:name w:val="标题 1 字符"/>
    <w:link w:val="1"/>
    <w:uiPriority w:val="9"/>
    <w:rsid w:val="00765A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E1127"/>
    <w:pPr>
      <w:widowControl/>
      <w:numPr>
        <w:numId w:val="0"/>
      </w:numPr>
      <w:spacing w:before="240" w:line="259" w:lineRule="auto"/>
      <w:outlineLvl w:val="9"/>
    </w:pPr>
    <w:rPr>
      <w:bCs w:val="0"/>
      <w:kern w:val="0"/>
      <w:sz w:val="32"/>
      <w:szCs w:val="32"/>
    </w:rPr>
  </w:style>
  <w:style w:type="paragraph" w:styleId="TOC1">
    <w:name w:val="toc 1"/>
    <w:basedOn w:val="a"/>
    <w:next w:val="a"/>
    <w:uiPriority w:val="39"/>
    <w:qFormat/>
    <w:rsid w:val="000957FE"/>
    <w:rPr>
      <w:b/>
      <w:sz w:val="24"/>
    </w:rPr>
  </w:style>
  <w:style w:type="paragraph" w:styleId="TOC2">
    <w:name w:val="toc 2"/>
    <w:basedOn w:val="a"/>
    <w:next w:val="a"/>
    <w:uiPriority w:val="39"/>
    <w:qFormat/>
    <w:rsid w:val="000957FE"/>
    <w:pPr>
      <w:ind w:leftChars="200" w:left="42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1">
    <w:name w:val="Title"/>
    <w:basedOn w:val="a"/>
    <w:next w:val="a0"/>
    <w:link w:val="af4"/>
    <w:uiPriority w:val="10"/>
    <w:qFormat/>
    <w:rsid w:val="00582270"/>
    <w:pPr>
      <w:jc w:val="center"/>
    </w:pPr>
    <w:rPr>
      <w:rFonts w:ascii="仿宋" w:eastAsia="仿宋" w:hAnsi="仿宋"/>
      <w:b/>
      <w:sz w:val="84"/>
      <w:szCs w:val="84"/>
    </w:rPr>
  </w:style>
  <w:style w:type="character" w:customStyle="1" w:styleId="af4">
    <w:name w:val="标题 字符"/>
    <w:basedOn w:val="a2"/>
    <w:link w:val="a1"/>
    <w:uiPriority w:val="10"/>
    <w:rsid w:val="00582270"/>
    <w:rPr>
      <w:rFonts w:ascii="仿宋" w:eastAsia="仿宋" w:hAnsi="仿宋"/>
      <w:b/>
      <w:kern w:val="2"/>
      <w:sz w:val="84"/>
      <w:szCs w:val="84"/>
    </w:rPr>
  </w:style>
  <w:style w:type="character" w:customStyle="1" w:styleId="20">
    <w:name w:val="标题 2 字符"/>
    <w:basedOn w:val="a2"/>
    <w:link w:val="2"/>
    <w:uiPriority w:val="9"/>
    <w:rsid w:val="000957FE"/>
    <w:rPr>
      <w:rFonts w:eastAsiaTheme="majorEastAsia"/>
      <w:b/>
      <w:kern w:val="2"/>
      <w:sz w:val="32"/>
      <w:szCs w:val="84"/>
    </w:rPr>
  </w:style>
  <w:style w:type="character" w:customStyle="1" w:styleId="40">
    <w:name w:val="标题 4 字符"/>
    <w:basedOn w:val="a2"/>
    <w:link w:val="4"/>
    <w:uiPriority w:val="9"/>
    <w:semiHidden/>
    <w:rsid w:val="00F5739E"/>
    <w:rPr>
      <w:rFonts w:asciiTheme="majorHAnsi" w:eastAsiaTheme="majorEastAsia" w:hAnsiTheme="majorHAnsi" w:cstheme="majorBidi"/>
      <w:i/>
      <w:iCs/>
      <w:color w:val="365F91" w:themeColor="accent1" w:themeShade="BF"/>
      <w:kern w:val="2"/>
      <w:sz w:val="21"/>
    </w:rPr>
  </w:style>
  <w:style w:type="character" w:customStyle="1" w:styleId="50">
    <w:name w:val="标题 5 字符"/>
    <w:basedOn w:val="a2"/>
    <w:link w:val="5"/>
    <w:uiPriority w:val="9"/>
    <w:semiHidden/>
    <w:rsid w:val="00F5739E"/>
    <w:rPr>
      <w:rFonts w:asciiTheme="majorHAnsi" w:eastAsiaTheme="majorEastAsia" w:hAnsiTheme="majorHAnsi" w:cstheme="majorBidi"/>
      <w:color w:val="365F91" w:themeColor="accent1" w:themeShade="BF"/>
      <w:kern w:val="2"/>
      <w:sz w:val="21"/>
    </w:rPr>
  </w:style>
  <w:style w:type="character" w:customStyle="1" w:styleId="60">
    <w:name w:val="标题 6 字符"/>
    <w:basedOn w:val="a2"/>
    <w:link w:val="6"/>
    <w:uiPriority w:val="9"/>
    <w:semiHidden/>
    <w:rsid w:val="00F5739E"/>
    <w:rPr>
      <w:rFonts w:asciiTheme="majorHAnsi" w:eastAsiaTheme="majorEastAsia" w:hAnsiTheme="majorHAnsi" w:cstheme="majorBidi"/>
      <w:color w:val="243F60" w:themeColor="accent1" w:themeShade="7F"/>
      <w:kern w:val="2"/>
      <w:sz w:val="21"/>
    </w:rPr>
  </w:style>
  <w:style w:type="character" w:customStyle="1" w:styleId="70">
    <w:name w:val="标题 7 字符"/>
    <w:basedOn w:val="a2"/>
    <w:link w:val="7"/>
    <w:uiPriority w:val="9"/>
    <w:semiHidden/>
    <w:rsid w:val="00F5739E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1"/>
    </w:rPr>
  </w:style>
  <w:style w:type="character" w:customStyle="1" w:styleId="80">
    <w:name w:val="标题 8 字符"/>
    <w:basedOn w:val="a2"/>
    <w:link w:val="8"/>
    <w:uiPriority w:val="9"/>
    <w:semiHidden/>
    <w:rsid w:val="00F5739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F5739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</w:rPr>
  </w:style>
  <w:style w:type="paragraph" w:styleId="a0">
    <w:name w:val="Body Text"/>
    <w:basedOn w:val="a"/>
    <w:link w:val="af5"/>
    <w:uiPriority w:val="99"/>
    <w:unhideWhenUsed/>
    <w:qFormat/>
    <w:rsid w:val="00153311"/>
    <w:pPr>
      <w:spacing w:line="300" w:lineRule="auto"/>
      <w:ind w:firstLineChars="200" w:firstLine="200"/>
    </w:pPr>
  </w:style>
  <w:style w:type="character" w:customStyle="1" w:styleId="af5">
    <w:name w:val="正文文本 字符"/>
    <w:basedOn w:val="a2"/>
    <w:link w:val="a0"/>
    <w:uiPriority w:val="99"/>
    <w:rsid w:val="00153311"/>
    <w:rPr>
      <w:kern w:val="2"/>
      <w:sz w:val="21"/>
    </w:rPr>
  </w:style>
  <w:style w:type="paragraph" w:styleId="af6">
    <w:name w:val="Block Text"/>
    <w:basedOn w:val="a"/>
    <w:uiPriority w:val="99"/>
    <w:unhideWhenUsed/>
    <w:rsid w:val="0058227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customStyle="1" w:styleId="Information">
    <w:name w:val="Information"/>
    <w:basedOn w:val="a"/>
    <w:qFormat/>
    <w:rsid w:val="00712DC0"/>
    <w:pPr>
      <w:spacing w:line="0" w:lineRule="atLeast"/>
      <w:jc w:val="center"/>
    </w:pPr>
    <w:rPr>
      <w:rFonts w:eastAsiaTheme="majorEastAsia"/>
      <w:b/>
      <w:sz w:val="28"/>
    </w:rPr>
  </w:style>
  <w:style w:type="paragraph" w:customStyle="1" w:styleId="HeadingOther">
    <w:name w:val="Heading Other"/>
    <w:basedOn w:val="2"/>
    <w:next w:val="a0"/>
    <w:qFormat/>
    <w:rsid w:val="00712DC0"/>
    <w:pPr>
      <w:numPr>
        <w:ilvl w:val="0"/>
        <w:numId w:val="0"/>
      </w:numPr>
    </w:pPr>
  </w:style>
  <w:style w:type="paragraph" w:customStyle="1" w:styleId="code">
    <w:name w:val="code"/>
    <w:basedOn w:val="a"/>
    <w:link w:val="code0"/>
    <w:autoRedefine/>
    <w:qFormat/>
    <w:rsid w:val="00E27FA7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contextualSpacing/>
      <w:jc w:val="left"/>
    </w:pPr>
    <w:rPr>
      <w:rFonts w:ascii="Consolas" w:eastAsiaTheme="minorEastAsia" w:hAnsi="Consolas" w:cstheme="minorBidi"/>
      <w:kern w:val="0"/>
      <w:sz w:val="22"/>
      <w:szCs w:val="22"/>
    </w:rPr>
  </w:style>
  <w:style w:type="character" w:customStyle="1" w:styleId="code0">
    <w:name w:val="code 字符"/>
    <w:basedOn w:val="a2"/>
    <w:link w:val="code"/>
    <w:rsid w:val="00E27FA7"/>
    <w:rPr>
      <w:rFonts w:ascii="Consolas" w:eastAsiaTheme="minorEastAsia" w:hAnsi="Consolas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2534;&#35793;&#21407;&#29702;\&#35838;&#35774;\&#32534;&#35793;&#21407;&#29702;&#35838;&#35774;&#25253;&#21578;&#27169;&#26495;-&#24464;&#20029;&#3380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1C11C-6A83-4014-B911-E14CFA1BF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编译原理课设报告模板-徐丽萍.dotx</Template>
  <TotalTime>63</TotalTime>
  <Pages>34</Pages>
  <Words>5037</Words>
  <Characters>28717</Characters>
  <Application>Microsoft Office Word</Application>
  <DocSecurity>0</DocSecurity>
  <Lines>239</Lines>
  <Paragraphs>67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编译原理课程设计任务书</vt:lpstr>
    </vt:vector>
  </TitlesOfParts>
  <Company>Sky123.Org</Company>
  <LinksUpToDate>false</LinksUpToDate>
  <CharactersWithSpaces>33687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编译原理课程设计任务书</dc:title>
  <dc:creator>Administrator</dc:creator>
  <cp:lastModifiedBy>Dog Mike</cp:lastModifiedBy>
  <cp:revision>3</cp:revision>
  <cp:lastPrinted>2013-01-07T03:28:00Z</cp:lastPrinted>
  <dcterms:created xsi:type="dcterms:W3CDTF">2018-07-03T12:30:00Z</dcterms:created>
  <dcterms:modified xsi:type="dcterms:W3CDTF">2018-07-03T13:36:00Z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